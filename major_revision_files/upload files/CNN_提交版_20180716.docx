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Default="002453A2" w:rsidP="00C42A7D">
      <w:pPr>
        <w:pStyle w:val="Articletitle"/>
      </w:pPr>
      <w:r w:rsidRPr="00D26599">
        <w:fldChar w:fldCharType="begin"/>
      </w:r>
      <w:r w:rsidR="000E5165" w:rsidRPr="00D26599">
        <w:instrText xml:space="preserve"> MACROBUTTON MTEditEquationSection2 </w:instrText>
      </w:r>
      <w:r w:rsidR="000E5165" w:rsidRPr="00D26599">
        <w:rPr>
          <w:rStyle w:val="MTEquationSection"/>
          <w:color w:val="auto"/>
        </w:rPr>
        <w:instrText>Equation Chapter 1 Section 1</w:instrText>
      </w:r>
      <w:r w:rsidRPr="00D26599">
        <w:fldChar w:fldCharType="begin"/>
      </w:r>
      <w:r w:rsidR="000E5165" w:rsidRPr="00D26599">
        <w:instrText xml:space="preserve"> SEQ MTEqn \r \h \* MERGEFORMAT </w:instrText>
      </w:r>
      <w:r w:rsidRPr="00D26599">
        <w:fldChar w:fldCharType="end"/>
      </w:r>
      <w:r w:rsidRPr="00D26599">
        <w:fldChar w:fldCharType="begin"/>
      </w:r>
      <w:r w:rsidR="000E5165" w:rsidRPr="00D26599">
        <w:instrText xml:space="preserve"> SEQ MTSec \r 1 \h \* MERGEFORMAT </w:instrText>
      </w:r>
      <w:r w:rsidRPr="00D26599">
        <w:fldChar w:fldCharType="end"/>
      </w:r>
      <w:r w:rsidRPr="00D26599">
        <w:fldChar w:fldCharType="begin"/>
      </w:r>
      <w:r w:rsidR="000E5165" w:rsidRPr="00D26599">
        <w:instrText xml:space="preserve"> SEQ MTChap \r 1 \h \* MERGEFORMAT </w:instrText>
      </w:r>
      <w:r w:rsidRPr="00D26599">
        <w:fldChar w:fldCharType="end"/>
      </w:r>
      <w:r w:rsidRPr="00D26599">
        <w:fldChar w:fldCharType="end"/>
      </w:r>
      <w:bookmarkStart w:id="0" w:name="OLE_LINK7"/>
      <w:r w:rsidR="005D3357" w:rsidRPr="00D26599">
        <w:t xml:space="preserve">Short-term Traffic Flow Prediction Based on </w:t>
      </w:r>
      <w:proofErr w:type="spellStart"/>
      <w:r w:rsidR="005D3357" w:rsidRPr="00D26599">
        <w:t>Spatio</w:t>
      </w:r>
      <w:proofErr w:type="spellEnd"/>
      <w:r w:rsidR="006172AF" w:rsidRPr="00D26599">
        <w:t>-</w:t>
      </w:r>
      <w:r w:rsidR="005D3357" w:rsidRPr="00D26599">
        <w:t>temporal Analysis and CNN Deep Learning</w:t>
      </w:r>
      <w:bookmarkEnd w:id="0"/>
    </w:p>
    <w:p w14:paraId="6470776E" w14:textId="77777777" w:rsidR="009666D1" w:rsidRPr="00535433" w:rsidRDefault="009666D1" w:rsidP="00C42A7D">
      <w:pPr>
        <w:pStyle w:val="Authornames"/>
      </w:pPr>
      <w:proofErr w:type="spellStart"/>
      <w:r>
        <w:rPr>
          <w:rFonts w:hint="eastAsia"/>
        </w:rPr>
        <w:t>Weibin</w:t>
      </w:r>
      <w:proofErr w:type="spellEnd"/>
      <w:r>
        <w:rPr>
          <w:rFonts w:hint="eastAsia"/>
        </w:rPr>
        <w:t xml:space="preserve"> Zhang</w:t>
      </w:r>
      <w:r w:rsidRPr="00535433">
        <w:rPr>
          <w:rFonts w:hint="eastAsia"/>
        </w:rPr>
        <w:t xml:space="preserve">, </w:t>
      </w:r>
      <w:bookmarkStart w:id="1" w:name="OLE_LINK8"/>
      <w:bookmarkStart w:id="2" w:name="OLE_LINK9"/>
      <w:proofErr w:type="spellStart"/>
      <w:r>
        <w:rPr>
          <w:rFonts w:hint="eastAsia"/>
        </w:rPr>
        <w:t>Yinghao</w:t>
      </w:r>
      <w:proofErr w:type="spellEnd"/>
      <w:r>
        <w:rPr>
          <w:rFonts w:hint="eastAsia"/>
        </w:rPr>
        <w:t xml:space="preserve"> Yu</w:t>
      </w:r>
      <w:bookmarkEnd w:id="1"/>
      <w:bookmarkEnd w:id="2"/>
    </w:p>
    <w:p w14:paraId="49A2A93A" w14:textId="56565BFC" w:rsidR="009666D1" w:rsidRDefault="009666D1" w:rsidP="00C42A7D">
      <w:pPr>
        <w:pStyle w:val="Affiliation"/>
        <w:rPr>
          <w:lang w:eastAsia="zh-CN"/>
        </w:rPr>
      </w:pPr>
      <w:r w:rsidRPr="00C1053C">
        <w:t>Nanjing University of Science and Technology, School of Elec</w:t>
      </w:r>
      <w:r>
        <w:t>tronic and Optical Engineering,</w:t>
      </w:r>
      <w:r>
        <w:rPr>
          <w:rFonts w:hint="eastAsia"/>
        </w:rPr>
        <w:t xml:space="preserve"> </w:t>
      </w:r>
      <w:proofErr w:type="spellStart"/>
      <w:r w:rsidRPr="00C1053C">
        <w:t>Nangjing</w:t>
      </w:r>
      <w:proofErr w:type="spellEnd"/>
      <w:r w:rsidRPr="00C1053C">
        <w:t xml:space="preserve"> 210094</w:t>
      </w:r>
      <w:proofErr w:type="gramStart"/>
      <w:r>
        <w:rPr>
          <w:rFonts w:hint="eastAsia"/>
        </w:rPr>
        <w:t>,china</w:t>
      </w:r>
      <w:proofErr w:type="gramEnd"/>
      <w:r w:rsidR="00C42A7D">
        <w:rPr>
          <w:rFonts w:hint="eastAsia"/>
          <w:lang w:eastAsia="zh-CN"/>
        </w:rPr>
        <w:t>;</w:t>
      </w:r>
    </w:p>
    <w:p w14:paraId="0BD8B345" w14:textId="77777777" w:rsidR="00C42A7D" w:rsidRPr="006A06BD" w:rsidRDefault="00C42A7D" w:rsidP="006A06BD">
      <w:pPr>
        <w:pStyle w:val="Correspondencedetails"/>
        <w:rPr>
          <w:color w:val="FF0000"/>
        </w:rPr>
      </w:pPr>
      <w:r w:rsidRPr="006A06BD">
        <w:rPr>
          <w:color w:val="FF0000"/>
        </w:rPr>
        <w:t>Provide full correspondence details here including e-mail for the corresponding author</w:t>
      </w:r>
    </w:p>
    <w:p w14:paraId="13620269" w14:textId="77777777" w:rsidR="00C42A7D" w:rsidRPr="006A06BD" w:rsidRDefault="00C42A7D" w:rsidP="006A06BD">
      <w:pPr>
        <w:pStyle w:val="Correspondencedetails"/>
        <w:rPr>
          <w:color w:val="FF0000"/>
          <w:sz w:val="22"/>
        </w:rPr>
      </w:pPr>
      <w:r w:rsidRPr="006A06BD">
        <w:rPr>
          <w:color w:val="FF0000"/>
          <w:sz w:val="22"/>
        </w:rPr>
        <w:t>Provide short biographical notes on all contributors here if the journal requires them.</w:t>
      </w:r>
    </w:p>
    <w:p w14:paraId="2DD6D62C" w14:textId="5E7B8AE7" w:rsidR="005D3357" w:rsidRDefault="00C42A7D" w:rsidP="005D3357">
      <w:pPr>
        <w:rPr>
          <w:lang w:eastAsia="zh-CN"/>
        </w:rPr>
      </w:pPr>
      <w:r>
        <w:br w:type="page"/>
      </w:r>
    </w:p>
    <w:p w14:paraId="189C526A" w14:textId="75BBB033" w:rsidR="00C42A7D" w:rsidRPr="00D26599" w:rsidRDefault="00C42A7D" w:rsidP="00C42A7D">
      <w:pPr>
        <w:pStyle w:val="Articletitle"/>
        <w:rPr>
          <w:rFonts w:ascii="楷体" w:eastAsia="楷体" w:hAnsi="楷体"/>
          <w:lang w:eastAsia="zh-CN"/>
        </w:rPr>
      </w:pPr>
      <w:r w:rsidRPr="00C42A7D">
        <w:lastRenderedPageBreak/>
        <w:t xml:space="preserve">Short-term Traffic Flow Prediction Based on </w:t>
      </w:r>
      <w:proofErr w:type="spellStart"/>
      <w:r w:rsidRPr="00C42A7D">
        <w:t>Spatio</w:t>
      </w:r>
      <w:proofErr w:type="spellEnd"/>
      <w:r w:rsidRPr="00C42A7D">
        <w:t>-temporal Analysis and CNN Deep Learning</w:t>
      </w:r>
    </w:p>
    <w:p w14:paraId="525E1E08" w14:textId="5C154EC5" w:rsidR="006172AF" w:rsidRPr="00C42A7D" w:rsidRDefault="005D3357" w:rsidP="00C42A7D">
      <w:pPr>
        <w:pStyle w:val="Abstract"/>
        <w:rPr>
          <w:lang w:eastAsia="zh-CN"/>
        </w:rPr>
      </w:pPr>
      <w:r w:rsidRPr="003C29A6">
        <w:rPr>
          <w:rFonts w:eastAsia="楷体"/>
        </w:rPr>
        <w:t>Abstract</w:t>
      </w:r>
      <w:r w:rsidR="006172AF" w:rsidRPr="003C29A6">
        <w:rPr>
          <w:rFonts w:eastAsia="楷体"/>
        </w:rPr>
        <w:t>:</w:t>
      </w:r>
      <w:r w:rsidR="006172AF" w:rsidRPr="003C29A6">
        <w:rPr>
          <w:rFonts w:eastAsia="楷体" w:hint="eastAsia"/>
        </w:rPr>
        <w:t xml:space="preserve"> </w:t>
      </w:r>
      <w:r w:rsidR="006B297D" w:rsidRPr="00D26599">
        <w:t>Accurate short-term traffic flow forecast</w:t>
      </w:r>
      <w:r w:rsidR="00897729" w:rsidRPr="00D26599">
        <w:t>ing</w:t>
      </w:r>
      <w:r w:rsidR="006B297D" w:rsidRPr="00D26599">
        <w:t xml:space="preserve"> </w:t>
      </w:r>
      <w:r w:rsidR="006172AF" w:rsidRPr="00D26599">
        <w:t xml:space="preserve">facilitates </w:t>
      </w:r>
      <w:r w:rsidR="006B297D" w:rsidRPr="00D26599">
        <w:t xml:space="preserve">active traffic control and </w:t>
      </w:r>
      <w:r w:rsidR="00DF68A8" w:rsidRPr="00D26599">
        <w:t>trip</w:t>
      </w:r>
      <w:r w:rsidR="00DF68A8" w:rsidRPr="00D26599" w:rsidDel="006172AF">
        <w:t xml:space="preserve"> </w:t>
      </w:r>
      <w:r w:rsidR="00897729" w:rsidRPr="00D26599">
        <w:t>plan</w:t>
      </w:r>
      <w:r w:rsidR="00DF68A8" w:rsidRPr="00D26599">
        <w:t>ning</w:t>
      </w:r>
      <w:r w:rsidR="006B297D" w:rsidRPr="00D26599">
        <w:t xml:space="preserve">. Most </w:t>
      </w:r>
      <w:r w:rsidR="006172AF" w:rsidRPr="00D26599">
        <w:t>existing</w:t>
      </w:r>
      <w:r w:rsidR="006B297D" w:rsidRPr="00D26599">
        <w:t xml:space="preserve"> traffic flow models fail to make full use of the </w:t>
      </w:r>
      <w:r w:rsidR="006172AF" w:rsidRPr="00D26599">
        <w:t xml:space="preserve">temporal </w:t>
      </w:r>
      <w:r w:rsidR="006B297D" w:rsidRPr="00D26599">
        <w:t xml:space="preserve">and spatial </w:t>
      </w:r>
      <w:r w:rsidR="006172AF" w:rsidRPr="00D26599">
        <w:t xml:space="preserve">features of </w:t>
      </w:r>
      <w:r w:rsidR="006B297D" w:rsidRPr="00D26599">
        <w:t>traffic</w:t>
      </w:r>
      <w:r w:rsidR="006172AF" w:rsidRPr="00D26599">
        <w:t xml:space="preserve"> data</w:t>
      </w:r>
      <w:r w:rsidR="006B297D" w:rsidRPr="00D26599">
        <w:t>, and the</w:t>
      </w:r>
      <w:r w:rsidR="006172AF" w:rsidRPr="00D26599">
        <w:t>ir</w:t>
      </w:r>
      <w:r w:rsidR="006B297D" w:rsidRPr="00D26599">
        <w:t xml:space="preserve"> predicti</w:t>
      </w:r>
      <w:r w:rsidR="006172AF" w:rsidRPr="00D26599">
        <w:t>ve</w:t>
      </w:r>
      <w:r w:rsidR="006B297D" w:rsidRPr="00D26599">
        <w:t xml:space="preserve"> performance is limited by the accuracy of </w:t>
      </w:r>
      <w:r w:rsidR="006172AF" w:rsidRPr="00D26599">
        <w:t xml:space="preserve">the </w:t>
      </w:r>
      <w:r w:rsidR="006B297D" w:rsidRPr="00D26599">
        <w:t xml:space="preserve">traffic data </w:t>
      </w:r>
      <w:r w:rsidR="006172AF" w:rsidRPr="00D26599">
        <w:t>used to inform them</w:t>
      </w:r>
      <w:r w:rsidR="006B297D" w:rsidRPr="00D26599">
        <w:t xml:space="preserve">. This study proposes a </w:t>
      </w:r>
      <w:r w:rsidR="006172AF" w:rsidRPr="00D26599">
        <w:t xml:space="preserve">short-term </w:t>
      </w:r>
      <w:r w:rsidR="006B297D" w:rsidRPr="00D26599">
        <w:t>traffic flow prediction model</w:t>
      </w:r>
      <w:r w:rsidR="006172AF" w:rsidRPr="00D26599">
        <w:t xml:space="preserve"> </w:t>
      </w:r>
      <w:r w:rsidR="006B297D" w:rsidRPr="00D26599">
        <w:t xml:space="preserve">based on </w:t>
      </w:r>
      <w:r w:rsidR="006172AF" w:rsidRPr="00D26599">
        <w:t xml:space="preserve">a </w:t>
      </w:r>
      <w:r w:rsidR="006B297D" w:rsidRPr="00D26599">
        <w:t>convolution neural network (CNN) deep learning framework.</w:t>
      </w:r>
      <w:r w:rsidRPr="00D26599">
        <w:t xml:space="preserve"> </w:t>
      </w:r>
      <w:r w:rsidR="009C10B1" w:rsidRPr="00D26599">
        <w:t xml:space="preserve">In the proposed framework, </w:t>
      </w:r>
      <w:r w:rsidR="004537C1" w:rsidRPr="00D26599">
        <w:t xml:space="preserve">the optimal input data time </w:t>
      </w:r>
      <w:r w:rsidR="001026A9" w:rsidRPr="00D26599">
        <w:t>lags</w:t>
      </w:r>
      <w:r w:rsidR="004537C1" w:rsidRPr="00D26599">
        <w:t xml:space="preserve"> and </w:t>
      </w:r>
      <w:r w:rsidR="006172AF" w:rsidRPr="00D26599">
        <w:t>amount</w:t>
      </w:r>
      <w:r w:rsidR="00DF68A8" w:rsidRPr="00D26599">
        <w:t>s</w:t>
      </w:r>
      <w:r w:rsidR="006172AF" w:rsidRPr="00D26599">
        <w:t xml:space="preserve"> of </w:t>
      </w:r>
      <w:r w:rsidR="004537C1" w:rsidRPr="00D26599">
        <w:t xml:space="preserve">spatial data </w:t>
      </w:r>
      <w:r w:rsidR="006172AF" w:rsidRPr="00D26599">
        <w:t xml:space="preserve">are </w:t>
      </w:r>
      <w:r w:rsidR="004537C1" w:rsidRPr="00D26599">
        <w:t xml:space="preserve">determined by a </w:t>
      </w:r>
      <w:r w:rsidR="00F152EA" w:rsidRPr="00D26599">
        <w:rPr>
          <w:noProof/>
        </w:rPr>
        <w:t>spati</w:t>
      </w:r>
      <w:r w:rsidR="006172AF" w:rsidRPr="00D26599">
        <w:rPr>
          <w:noProof/>
        </w:rPr>
        <w:t>o</w:t>
      </w:r>
      <w:r w:rsidR="00912756" w:rsidRPr="00D26599">
        <w:rPr>
          <w:noProof/>
        </w:rPr>
        <w:t>-</w:t>
      </w:r>
      <w:r w:rsidR="00F152EA" w:rsidRPr="00D26599">
        <w:rPr>
          <w:noProof/>
        </w:rPr>
        <w:t>temporal</w:t>
      </w:r>
      <w:r w:rsidR="00F152EA" w:rsidRPr="00D26599">
        <w:t xml:space="preserve"> feature select</w:t>
      </w:r>
      <w:r w:rsidR="0000153F" w:rsidRPr="00D26599">
        <w:t>ion</w:t>
      </w:r>
      <w:r w:rsidR="00F152EA" w:rsidRPr="00D26599">
        <w:t xml:space="preserve"> algorithm</w:t>
      </w:r>
      <w:r w:rsidR="00523621" w:rsidRPr="00D26599">
        <w:t xml:space="preserve"> (STFSA), and s</w:t>
      </w:r>
      <w:r w:rsidR="00B01BF5" w:rsidRPr="00D26599">
        <w:t xml:space="preserve">elected </w:t>
      </w:r>
      <w:r w:rsidR="00B01BF5" w:rsidRPr="00D26599">
        <w:rPr>
          <w:noProof/>
        </w:rPr>
        <w:t>spati</w:t>
      </w:r>
      <w:r w:rsidR="006172AF" w:rsidRPr="00D26599">
        <w:rPr>
          <w:noProof/>
        </w:rPr>
        <w:t>o</w:t>
      </w:r>
      <w:r w:rsidR="00B01BF5" w:rsidRPr="00D26599">
        <w:rPr>
          <w:noProof/>
        </w:rPr>
        <w:t>-temporal</w:t>
      </w:r>
      <w:r w:rsidR="00B01BF5" w:rsidRPr="00D26599">
        <w:t xml:space="preserve"> traffic flow </w:t>
      </w:r>
      <w:r w:rsidR="006172AF" w:rsidRPr="00D26599">
        <w:t>features are</w:t>
      </w:r>
      <w:r w:rsidR="00B01BF5" w:rsidRPr="00D26599">
        <w:t xml:space="preserve"> extracted from </w:t>
      </w:r>
      <w:r w:rsidR="006172AF" w:rsidRPr="00D26599">
        <w:t>actual</w:t>
      </w:r>
      <w:r w:rsidR="00B01BF5" w:rsidRPr="00D26599">
        <w:t xml:space="preserve"> data and converted into a two-dimensional matrix.</w:t>
      </w:r>
      <w:r w:rsidR="00836268" w:rsidRPr="00D26599">
        <w:t xml:space="preserve"> </w:t>
      </w:r>
      <w:r w:rsidR="006172AF" w:rsidRPr="00D26599">
        <w:t>The</w:t>
      </w:r>
      <w:r w:rsidR="00660799" w:rsidRPr="00D26599">
        <w:t xml:space="preserve"> </w:t>
      </w:r>
      <w:r w:rsidRPr="00D26599">
        <w:t xml:space="preserve">CNN </w:t>
      </w:r>
      <w:r w:rsidR="006172AF" w:rsidRPr="00D26599">
        <w:t>then learns these features to construct a predictive model</w:t>
      </w:r>
      <w:r w:rsidRPr="00D26599">
        <w:t>.</w:t>
      </w:r>
      <w:r w:rsidR="00007C81" w:rsidRPr="00D26599">
        <w:t xml:space="preserve"> </w:t>
      </w:r>
      <w:r w:rsidR="00361F21" w:rsidRPr="00D26599">
        <w:t>The effectiveness of the proposed method is evaluated by comparing the forecast results with actual traffic data</w:t>
      </w:r>
      <w:r w:rsidR="006172AF" w:rsidRPr="00D26599">
        <w:t xml:space="preserve">. Other existing </w:t>
      </w:r>
      <w:r w:rsidR="00361F21" w:rsidRPr="00D26599">
        <w:t>models</w:t>
      </w:r>
      <w:r w:rsidR="006172AF" w:rsidRPr="00D26599">
        <w:t xml:space="preserve"> are also evaluated for comparison</w:t>
      </w:r>
      <w:r w:rsidR="00361F21" w:rsidRPr="00D26599">
        <w:t>.</w:t>
      </w:r>
      <w:r w:rsidRPr="00D26599">
        <w:t xml:space="preserve"> </w:t>
      </w:r>
      <w:r w:rsidR="006172AF" w:rsidRPr="00D26599">
        <w:t>T</w:t>
      </w:r>
      <w:r w:rsidRPr="00D26599">
        <w:t>he proposed method</w:t>
      </w:r>
      <w:r w:rsidR="00007C81" w:rsidRPr="00D26599">
        <w:t xml:space="preserve"> </w:t>
      </w:r>
      <w:r w:rsidRPr="00D26599">
        <w:t xml:space="preserve">outperforms </w:t>
      </w:r>
      <w:r w:rsidR="006172AF" w:rsidRPr="00D26599">
        <w:t xml:space="preserve">existing </w:t>
      </w:r>
      <w:r w:rsidRPr="00D26599">
        <w:t xml:space="preserve">model </w:t>
      </w:r>
      <w:r w:rsidR="006172AF" w:rsidRPr="00D26599">
        <w:t xml:space="preserve">based on </w:t>
      </w:r>
      <w:r w:rsidRPr="00D26599">
        <w:t>support vector regression and artificial neural network</w:t>
      </w:r>
      <w:r w:rsidR="006172AF" w:rsidRPr="00D26599">
        <w:t>s</w:t>
      </w:r>
      <w:r w:rsidRPr="00D26599">
        <w:t xml:space="preserve"> in </w:t>
      </w:r>
      <w:r w:rsidR="001026A9" w:rsidRPr="00D26599">
        <w:t>terms of accuracy and stability</w:t>
      </w:r>
      <w:r w:rsidRPr="00D26599">
        <w:t>.</w:t>
      </w:r>
    </w:p>
    <w:p w14:paraId="15CE78ED" w14:textId="5CA6E28F" w:rsidR="005D3357" w:rsidRDefault="005D3357" w:rsidP="00C42A7D">
      <w:pPr>
        <w:pStyle w:val="Keywords"/>
        <w:rPr>
          <w:lang w:eastAsia="zh-CN"/>
        </w:rPr>
      </w:pPr>
      <w:r w:rsidRPr="003C29A6">
        <w:rPr>
          <w:rFonts w:eastAsia="楷体"/>
        </w:rPr>
        <w:t>Keywords:</w:t>
      </w:r>
      <w:r w:rsidR="00D42E52" w:rsidRPr="00D26599">
        <w:rPr>
          <w:rFonts w:eastAsia="楷体"/>
          <w:b/>
        </w:rPr>
        <w:t xml:space="preserve"> </w:t>
      </w:r>
      <w:r w:rsidRPr="00D26599">
        <w:t xml:space="preserve">Short-term traffic prediction; </w:t>
      </w:r>
      <w:r w:rsidR="006172AF" w:rsidRPr="00D26599">
        <w:t>d</w:t>
      </w:r>
      <w:r w:rsidRPr="00D26599">
        <w:t xml:space="preserve">eep learning; </w:t>
      </w:r>
      <w:r w:rsidR="006172AF" w:rsidRPr="00D26599">
        <w:t>c</w:t>
      </w:r>
      <w:r w:rsidRPr="00D26599">
        <w:t xml:space="preserve">onvolution neural network; </w:t>
      </w:r>
      <w:r w:rsidR="006172AF" w:rsidRPr="00D26599">
        <w:rPr>
          <w:noProof/>
        </w:rPr>
        <w:t>s</w:t>
      </w:r>
      <w:r w:rsidRPr="00D26599">
        <w:rPr>
          <w:noProof/>
        </w:rPr>
        <w:t>pati</w:t>
      </w:r>
      <w:r w:rsidR="006172AF" w:rsidRPr="00D26599">
        <w:rPr>
          <w:noProof/>
        </w:rPr>
        <w:t>o</w:t>
      </w:r>
      <w:r w:rsidRPr="00D26599">
        <w:rPr>
          <w:noProof/>
        </w:rPr>
        <w:t>-temporal</w:t>
      </w:r>
      <w:r w:rsidRPr="00D26599">
        <w:t xml:space="preserve"> model; </w:t>
      </w:r>
      <w:r w:rsidR="006172AF" w:rsidRPr="00D26599">
        <w:t>i</w:t>
      </w:r>
      <w:r w:rsidRPr="00D26599">
        <w:t>ntelligen</w:t>
      </w:r>
      <w:r w:rsidR="006172AF" w:rsidRPr="00D26599">
        <w:t>t</w:t>
      </w:r>
      <w:r w:rsidRPr="00D26599">
        <w:t xml:space="preserve"> transportation</w:t>
      </w:r>
    </w:p>
    <w:p w14:paraId="2D01CCCD" w14:textId="77777777" w:rsidR="00E429D6" w:rsidRPr="00D26599" w:rsidRDefault="009B3046" w:rsidP="00C42A7D">
      <w:pPr>
        <w:pStyle w:val="1"/>
      </w:pPr>
      <w:r w:rsidRPr="00D26599">
        <w:t xml:space="preserve">1. </w:t>
      </w:r>
      <w:r w:rsidR="005D3357" w:rsidRPr="00D26599">
        <w:t>Introduction</w:t>
      </w:r>
    </w:p>
    <w:p w14:paraId="391AB0DC" w14:textId="4EB29914" w:rsidR="005D3357" w:rsidRPr="00D26599" w:rsidRDefault="00067F8E" w:rsidP="00C42A7D">
      <w:pPr>
        <w:pStyle w:val="Paragraph"/>
      </w:pPr>
      <w:r w:rsidRPr="00D26599">
        <w:t>T</w:t>
      </w:r>
      <w:r w:rsidR="005D3357" w:rsidRPr="00D26599">
        <w:t>rend</w:t>
      </w:r>
      <w:r w:rsidRPr="00D26599">
        <w:t>s in</w:t>
      </w:r>
      <w:r w:rsidR="005D3357" w:rsidRPr="00D26599">
        <w:t xml:space="preserve"> </w:t>
      </w:r>
      <w:r w:rsidRPr="00D26599">
        <w:t xml:space="preserve">urban vehicle </w:t>
      </w:r>
      <w:r w:rsidR="005D3357" w:rsidRPr="00D26599">
        <w:t xml:space="preserve">traffic </w:t>
      </w:r>
      <w:r w:rsidRPr="00D26599">
        <w:t>have</w:t>
      </w:r>
      <w:r w:rsidR="005D3357" w:rsidRPr="00D26599">
        <w:t xml:space="preserve"> always been a concern for traffic m</w:t>
      </w:r>
      <w:r w:rsidR="00F8153C" w:rsidRPr="00D26599">
        <w:t xml:space="preserve">anagement departments and </w:t>
      </w:r>
      <w:r w:rsidR="00F8153C" w:rsidRPr="00D26599">
        <w:rPr>
          <w:noProof/>
        </w:rPr>
        <w:t>trave</w:t>
      </w:r>
      <w:r w:rsidR="005D3357" w:rsidRPr="00D26599">
        <w:rPr>
          <w:noProof/>
        </w:rPr>
        <w:t>lers</w:t>
      </w:r>
      <w:r w:rsidR="009C10B1" w:rsidRPr="00D26599">
        <w:t>.</w:t>
      </w:r>
      <w:r w:rsidR="00DB0742" w:rsidRPr="00D26599">
        <w:t xml:space="preserve"> </w:t>
      </w:r>
      <w:r w:rsidR="009C10B1" w:rsidRPr="00D26599">
        <w:t xml:space="preserve">Reliable </w:t>
      </w:r>
      <w:r w:rsidR="005D3357" w:rsidRPr="00D26599">
        <w:t xml:space="preserve">traffic prediction information </w:t>
      </w:r>
      <w:r w:rsidR="00F8153C" w:rsidRPr="00D26599">
        <w:t xml:space="preserve">not only </w:t>
      </w:r>
      <w:r w:rsidR="005D3357" w:rsidRPr="00D26599">
        <w:t>provide</w:t>
      </w:r>
      <w:r w:rsidRPr="00D26599">
        <w:t>s</w:t>
      </w:r>
      <w:r w:rsidR="005D3357" w:rsidRPr="00D26599">
        <w:t xml:space="preserve"> </w:t>
      </w:r>
      <w:r w:rsidR="001026A9" w:rsidRPr="00D26599">
        <w:t xml:space="preserve">a </w:t>
      </w:r>
      <w:r w:rsidR="005D3357" w:rsidRPr="00D26599">
        <w:t xml:space="preserve">reference </w:t>
      </w:r>
      <w:r w:rsidRPr="00D26599">
        <w:t>for the</w:t>
      </w:r>
      <w:r w:rsidR="005D3357" w:rsidRPr="00D26599">
        <w:t xml:space="preserve"> formulat</w:t>
      </w:r>
      <w:r w:rsidRPr="00D26599">
        <w:t>ion of</w:t>
      </w:r>
      <w:r w:rsidR="005D3357" w:rsidRPr="00D26599">
        <w:t xml:space="preserve"> management plans and</w:t>
      </w:r>
      <w:r w:rsidR="001026A9" w:rsidRPr="00D26599">
        <w:t xml:space="preserve"> </w:t>
      </w:r>
      <w:r w:rsidR="005D3357" w:rsidRPr="00D26599">
        <w:t>allocat</w:t>
      </w:r>
      <w:r w:rsidRPr="00D26599">
        <w:t>ion of</w:t>
      </w:r>
      <w:r w:rsidR="005D3357" w:rsidRPr="00D26599">
        <w:t xml:space="preserve"> traffic resources, </w:t>
      </w:r>
      <w:r w:rsidR="00F8153C" w:rsidRPr="00D26599">
        <w:t>but also</w:t>
      </w:r>
      <w:r w:rsidR="00DB0742" w:rsidRPr="00D26599">
        <w:t xml:space="preserve"> </w:t>
      </w:r>
      <w:r w:rsidR="009C10B1" w:rsidRPr="00D26599">
        <w:t>enable</w:t>
      </w:r>
      <w:r w:rsidRPr="00D26599">
        <w:t>s</w:t>
      </w:r>
      <w:r w:rsidR="009C10B1" w:rsidRPr="00D26599">
        <w:t xml:space="preserve"> </w:t>
      </w:r>
      <w:r w:rsidR="00F8153C" w:rsidRPr="00D26599">
        <w:rPr>
          <w:noProof/>
        </w:rPr>
        <w:t>trave</w:t>
      </w:r>
      <w:r w:rsidR="005D3357" w:rsidRPr="00D26599">
        <w:rPr>
          <w:noProof/>
        </w:rPr>
        <w:t>lers</w:t>
      </w:r>
      <w:r w:rsidR="00DB0742" w:rsidRPr="00D26599">
        <w:t xml:space="preserve"> </w:t>
      </w:r>
      <w:r w:rsidR="009C10B1" w:rsidRPr="00D26599">
        <w:t xml:space="preserve">to </w:t>
      </w:r>
      <w:r w:rsidR="005D3357" w:rsidRPr="00D26599">
        <w:t>plan their journeys</w:t>
      </w:r>
      <w:r w:rsidR="00F8153C" w:rsidRPr="00D26599">
        <w:t xml:space="preserve"> (Polson </w:t>
      </w:r>
      <w:r w:rsidR="0079358D" w:rsidRPr="00D26599">
        <w:t xml:space="preserve">and </w:t>
      </w:r>
      <w:proofErr w:type="spellStart"/>
      <w:r w:rsidR="0079358D" w:rsidRPr="00D26599">
        <w:t>Sokolo</w:t>
      </w:r>
      <w:proofErr w:type="spellEnd"/>
      <w:r w:rsidR="00724751" w:rsidRPr="00D26599">
        <w:t>,</w:t>
      </w:r>
      <w:r w:rsidR="00F8153C" w:rsidRPr="00D26599">
        <w:t xml:space="preserve"> 2017)</w:t>
      </w:r>
      <w:r w:rsidR="005D3357" w:rsidRPr="00D26599">
        <w:t>.</w:t>
      </w:r>
      <w:r w:rsidR="00470165" w:rsidRPr="00D26599">
        <w:t xml:space="preserve"> </w:t>
      </w:r>
      <w:r w:rsidR="00505189" w:rsidRPr="00D26599">
        <w:t xml:space="preserve">Accurate and timely traffic flow data can </w:t>
      </w:r>
      <w:r w:rsidR="00F8153C" w:rsidRPr="00D26599">
        <w:t>potential</w:t>
      </w:r>
      <w:r w:rsidR="00A55EDB" w:rsidRPr="00D26599">
        <w:t>ly</w:t>
      </w:r>
      <w:r w:rsidR="00F8153C" w:rsidRPr="00D26599">
        <w:t xml:space="preserve"> help road users make better travel </w:t>
      </w:r>
      <w:r w:rsidR="00F8153C" w:rsidRPr="00D26599">
        <w:lastRenderedPageBreak/>
        <w:t xml:space="preserve">decisions, </w:t>
      </w:r>
      <w:r w:rsidR="00505189" w:rsidRPr="00D26599">
        <w:t xml:space="preserve">alleviate road congestion, reduce </w:t>
      </w:r>
      <w:r w:rsidR="00F8153C" w:rsidRPr="00D26599">
        <w:t>carbon</w:t>
      </w:r>
      <w:r w:rsidR="00505189" w:rsidRPr="00D26599">
        <w:t xml:space="preserve"> emissions and improve </w:t>
      </w:r>
      <w:r w:rsidR="00F8153C" w:rsidRPr="00D26599">
        <w:t>traffic operation efficiency</w:t>
      </w:r>
      <w:r w:rsidR="00505189" w:rsidRPr="00D26599">
        <w:t xml:space="preserve">. With the deployment of </w:t>
      </w:r>
      <w:r w:rsidRPr="00D26599">
        <w:t>i</w:t>
      </w:r>
      <w:r w:rsidR="00505189" w:rsidRPr="00D26599">
        <w:t xml:space="preserve">ntelligent </w:t>
      </w:r>
      <w:r w:rsidRPr="00D26599">
        <w:t>t</w:t>
      </w:r>
      <w:r w:rsidR="00505189" w:rsidRPr="00D26599">
        <w:t xml:space="preserve">ransportation </w:t>
      </w:r>
      <w:r w:rsidRPr="00D26599">
        <w:t>s</w:t>
      </w:r>
      <w:r w:rsidR="00505189" w:rsidRPr="00D26599">
        <w:t>ystem</w:t>
      </w:r>
      <w:r w:rsidR="001026A9" w:rsidRPr="00D26599">
        <w:t>s</w:t>
      </w:r>
      <w:r w:rsidR="00B945DE" w:rsidRPr="00D26599">
        <w:t xml:space="preserve"> (ITSs)</w:t>
      </w:r>
      <w:r w:rsidR="00505189" w:rsidRPr="00D26599">
        <w:t xml:space="preserve">, short-term traffic forecasting has become a research hotspot </w:t>
      </w:r>
      <w:r w:rsidR="004043DF" w:rsidRPr="00D26599">
        <w:t xml:space="preserve">over </w:t>
      </w:r>
      <w:r w:rsidRPr="00D26599">
        <w:t>recent</w:t>
      </w:r>
      <w:r w:rsidR="004043DF" w:rsidRPr="00D26599">
        <w:t xml:space="preserve"> decades</w:t>
      </w:r>
      <w:r w:rsidR="001B41CC" w:rsidRPr="00D26599">
        <w:t xml:space="preserve"> </w:t>
      </w:r>
      <w:r w:rsidR="00B945DE" w:rsidRPr="00D26599">
        <w:t>(</w:t>
      </w:r>
      <w:proofErr w:type="spellStart"/>
      <w:r w:rsidR="00B945DE" w:rsidRPr="00D26599">
        <w:t>Lv</w:t>
      </w:r>
      <w:proofErr w:type="spellEnd"/>
      <w:r w:rsidR="00B945DE" w:rsidRPr="00D26599">
        <w:t xml:space="preserve"> et al.</w:t>
      </w:r>
      <w:r w:rsidRPr="00D26599">
        <w:t>,</w:t>
      </w:r>
      <w:r w:rsidR="00B945DE" w:rsidRPr="00D26599">
        <w:t xml:space="preserve"> 2015)</w:t>
      </w:r>
      <w:r w:rsidR="00505189" w:rsidRPr="00D26599">
        <w:t>.</w:t>
      </w:r>
    </w:p>
    <w:p w14:paraId="4FFFC056" w14:textId="7699DA12" w:rsidR="0029509C" w:rsidRPr="00D26599" w:rsidRDefault="00F8153C" w:rsidP="00C42A7D">
      <w:pPr>
        <w:pStyle w:val="Newparagraph"/>
      </w:pPr>
      <w:r w:rsidRPr="00D26599">
        <w:t xml:space="preserve">Traffic prediction </w:t>
      </w:r>
      <w:r w:rsidR="00067F8E" w:rsidRPr="00D26599">
        <w:t>is a process whereby traffic data is used to</w:t>
      </w:r>
      <w:r w:rsidR="00B422D0" w:rsidRPr="00D26599">
        <w:t xml:space="preserve"> forecast</w:t>
      </w:r>
      <w:r w:rsidR="00067F8E" w:rsidRPr="00D26599">
        <w:t xml:space="preserve"> </w:t>
      </w:r>
      <w:r w:rsidR="00B422D0" w:rsidRPr="00D26599">
        <w:t>future traffic situation</w:t>
      </w:r>
      <w:r w:rsidR="00067F8E" w:rsidRPr="00D26599">
        <w:t>s</w:t>
      </w:r>
      <w:r w:rsidRPr="00D26599">
        <w:t>. In the field of traffic prediction, existing research</w:t>
      </w:r>
      <w:r w:rsidR="00DB0742" w:rsidRPr="00D26599">
        <w:t xml:space="preserve"> </w:t>
      </w:r>
      <w:r w:rsidR="005B4607" w:rsidRPr="00D26599">
        <w:t>can be</w:t>
      </w:r>
      <w:r w:rsidR="00DB0742" w:rsidRPr="00D26599">
        <w:t xml:space="preserve"> </w:t>
      </w:r>
      <w:r w:rsidRPr="00D26599">
        <w:t>divided into two categories: parametric model</w:t>
      </w:r>
      <w:r w:rsidR="00067F8E" w:rsidRPr="00D26599">
        <w:t>s</w:t>
      </w:r>
      <w:r w:rsidRPr="00D26599">
        <w:t xml:space="preserve"> and nonparametric model</w:t>
      </w:r>
      <w:r w:rsidR="00067F8E" w:rsidRPr="00D26599">
        <w:t>s</w:t>
      </w:r>
      <w:r w:rsidR="00B422D0" w:rsidRPr="00D26599">
        <w:t xml:space="preserve"> (Ma et </w:t>
      </w:r>
      <w:r w:rsidR="00067F8E" w:rsidRPr="00D26599">
        <w:t xml:space="preserve">al., </w:t>
      </w:r>
      <w:r w:rsidR="00B422D0" w:rsidRPr="00D26599">
        <w:t>2015)</w:t>
      </w:r>
      <w:r w:rsidRPr="00D26599">
        <w:t>.</w:t>
      </w:r>
    </w:p>
    <w:p w14:paraId="218289F9" w14:textId="0A2EE35E" w:rsidR="0029509C" w:rsidRPr="00D26599" w:rsidRDefault="00F8153C" w:rsidP="00C42A7D">
      <w:pPr>
        <w:pStyle w:val="Newparagraph"/>
      </w:pPr>
      <w:r w:rsidRPr="00D26599">
        <w:t xml:space="preserve">Parametric models </w:t>
      </w:r>
      <w:r w:rsidR="00067F8E" w:rsidRPr="00D26599">
        <w:t xml:space="preserve">generally </w:t>
      </w:r>
      <w:r w:rsidRPr="00D26599">
        <w:t xml:space="preserve">use time series analysis </w:t>
      </w:r>
      <w:r w:rsidR="00B422D0" w:rsidRPr="00D26599">
        <w:t>approaches</w:t>
      </w:r>
      <w:r w:rsidR="00DB0742" w:rsidRPr="00D26599">
        <w:t xml:space="preserve"> </w:t>
      </w:r>
      <w:r w:rsidRPr="00D26599">
        <w:t>to solve traffic prediction problems.</w:t>
      </w:r>
      <w:r w:rsidR="00AA329D" w:rsidRPr="00D26599">
        <w:t xml:space="preserve"> </w:t>
      </w:r>
      <w:r w:rsidR="00067F8E" w:rsidRPr="00D26599">
        <w:t xml:space="preserve">The </w:t>
      </w:r>
      <w:r w:rsidR="00B422D0" w:rsidRPr="00D26599">
        <w:t xml:space="preserve">Kalman filtering </w:t>
      </w:r>
      <w:r w:rsidR="00151AA9" w:rsidRPr="00D26599">
        <w:t>method</w:t>
      </w:r>
      <w:r w:rsidR="00B422D0" w:rsidRPr="00D26599">
        <w:t xml:space="preserve"> is a typical traffic forecasting paramet</w:t>
      </w:r>
      <w:r w:rsidR="00067F8E" w:rsidRPr="00D26599">
        <w:t>ric</w:t>
      </w:r>
      <w:r w:rsidR="00B422D0" w:rsidRPr="00D26599">
        <w:t xml:space="preserve"> mode</w:t>
      </w:r>
      <w:r w:rsidR="00AA329D" w:rsidRPr="00D26599">
        <w:t>l</w:t>
      </w:r>
      <w:r w:rsidR="00B422D0" w:rsidRPr="00D26599">
        <w:t>,</w:t>
      </w:r>
      <w:r w:rsidR="00AA329D" w:rsidRPr="00D26599">
        <w:t xml:space="preserve"> </w:t>
      </w:r>
      <w:r w:rsidR="003D6BB5" w:rsidRPr="00D26599">
        <w:t>and</w:t>
      </w:r>
      <w:r w:rsidR="00B422D0" w:rsidRPr="00D26599">
        <w:t xml:space="preserve"> </w:t>
      </w:r>
      <w:r w:rsidR="00AA329D" w:rsidRPr="00D26599">
        <w:t xml:space="preserve">can cast the regression problem in a state space </w:t>
      </w:r>
      <w:r w:rsidR="00B422D0" w:rsidRPr="00D26599">
        <w:t>b</w:t>
      </w:r>
      <w:r w:rsidR="00AA329D" w:rsidRPr="00D26599">
        <w:t xml:space="preserve">y minimizing </w:t>
      </w:r>
      <w:r w:rsidR="00067F8E" w:rsidRPr="00D26599">
        <w:t xml:space="preserve">the </w:t>
      </w:r>
      <w:r w:rsidR="00B422D0" w:rsidRPr="00D26599">
        <w:t xml:space="preserve">variance </w:t>
      </w:r>
      <w:r w:rsidR="00067F8E" w:rsidRPr="00D26599">
        <w:t xml:space="preserve">to obtain the </w:t>
      </w:r>
      <w:r w:rsidR="00B422D0" w:rsidRPr="00D26599">
        <w:t>optimal solution</w:t>
      </w:r>
      <w:r w:rsidR="00AA329D" w:rsidRPr="00D26599">
        <w:t xml:space="preserve"> (</w:t>
      </w:r>
      <w:proofErr w:type="spellStart"/>
      <w:r w:rsidR="00AA329D" w:rsidRPr="00D26599">
        <w:t>Okutani</w:t>
      </w:r>
      <w:proofErr w:type="spellEnd"/>
      <w:r w:rsidR="00AA329D" w:rsidRPr="00D26599">
        <w:t xml:space="preserve"> and </w:t>
      </w:r>
      <w:proofErr w:type="spellStart"/>
      <w:r w:rsidR="00AA329D" w:rsidRPr="00D26599">
        <w:t>Stephanedes</w:t>
      </w:r>
      <w:proofErr w:type="spellEnd"/>
      <w:r w:rsidR="00AA329D" w:rsidRPr="00D26599">
        <w:t>, 1984</w:t>
      </w:r>
      <w:r w:rsidR="00BD0E04" w:rsidRPr="00D26599">
        <w:t xml:space="preserve">; </w:t>
      </w:r>
      <w:r w:rsidR="0079358D" w:rsidRPr="00D26599">
        <w:t>Yang and Zhu</w:t>
      </w:r>
      <w:r w:rsidR="00724751" w:rsidRPr="00D26599">
        <w:t>,</w:t>
      </w:r>
      <w:r w:rsidR="0079358D" w:rsidRPr="00D26599">
        <w:t xml:space="preserve"> 1999; Guo et al.</w:t>
      </w:r>
      <w:r w:rsidR="00067F8E" w:rsidRPr="00D26599">
        <w:t>,</w:t>
      </w:r>
      <w:r w:rsidR="0079358D" w:rsidRPr="00D26599">
        <w:t xml:space="preserve"> 2014</w:t>
      </w:r>
      <w:r w:rsidR="00151AA9" w:rsidRPr="00D26599">
        <w:t>)</w:t>
      </w:r>
      <w:r w:rsidR="00B422D0" w:rsidRPr="00D26599">
        <w:t>.</w:t>
      </w:r>
      <w:r w:rsidR="00A94611" w:rsidRPr="00D26599">
        <w:t xml:space="preserve"> </w:t>
      </w:r>
      <w:r w:rsidR="00AC2A92" w:rsidRPr="00D26599">
        <w:t xml:space="preserve">Another typical </w:t>
      </w:r>
      <w:r w:rsidR="002362E4" w:rsidRPr="00D26599">
        <w:t>non-</w:t>
      </w:r>
      <w:r w:rsidR="00AC2A92" w:rsidRPr="00D26599">
        <w:t>paramet</w:t>
      </w:r>
      <w:r w:rsidR="00067F8E" w:rsidRPr="00D26599">
        <w:t>ric</w:t>
      </w:r>
      <w:r w:rsidR="00AC2A92" w:rsidRPr="00D26599">
        <w:t xml:space="preserve"> model is</w:t>
      </w:r>
      <w:r w:rsidR="0023138B" w:rsidRPr="00D26599">
        <w:t xml:space="preserve"> </w:t>
      </w:r>
      <w:r w:rsidR="00067F8E" w:rsidRPr="00D26599">
        <w:t>the a</w:t>
      </w:r>
      <w:r w:rsidR="00724751" w:rsidRPr="00D26599">
        <w:t xml:space="preserve">utoregressive </w:t>
      </w:r>
      <w:r w:rsidR="00067F8E" w:rsidRPr="00D26599">
        <w:t>i</w:t>
      </w:r>
      <w:r w:rsidR="00724751" w:rsidRPr="00D26599">
        <w:t xml:space="preserve">ntegrated </w:t>
      </w:r>
      <w:r w:rsidR="00067F8E" w:rsidRPr="00D26599">
        <w:t>m</w:t>
      </w:r>
      <w:r w:rsidR="00724751" w:rsidRPr="00D26599">
        <w:t xml:space="preserve">oving </w:t>
      </w:r>
      <w:r w:rsidR="00067F8E" w:rsidRPr="00D26599">
        <w:t>a</w:t>
      </w:r>
      <w:r w:rsidR="00724751" w:rsidRPr="00D26599">
        <w:t xml:space="preserve">verage </w:t>
      </w:r>
      <w:r w:rsidR="00627E0F" w:rsidRPr="00D26599">
        <w:t>(ARIMA) m</w:t>
      </w:r>
      <w:r w:rsidR="00724751" w:rsidRPr="00D26599">
        <w:t>odel</w:t>
      </w:r>
      <w:r w:rsidR="003F13DB" w:rsidRPr="00D26599">
        <w:t>. Usually,</w:t>
      </w:r>
      <w:r w:rsidR="00AC2A92" w:rsidRPr="00D26599">
        <w:t xml:space="preserve"> </w:t>
      </w:r>
      <w:r w:rsidR="003F13DB" w:rsidRPr="00D26599">
        <w:t>a</w:t>
      </w:r>
      <w:r w:rsidR="00067F8E" w:rsidRPr="00D26599">
        <w:t xml:space="preserve"> </w:t>
      </w:r>
      <w:r w:rsidR="00BD435A" w:rsidRPr="00D26599">
        <w:t xml:space="preserve">data sequence </w:t>
      </w:r>
      <w:r w:rsidR="00067F8E" w:rsidRPr="00D26599">
        <w:t xml:space="preserve">is </w:t>
      </w:r>
      <w:r w:rsidR="00BD435A" w:rsidRPr="00D26599">
        <w:t xml:space="preserve">formed by </w:t>
      </w:r>
      <w:r w:rsidR="00067F8E" w:rsidRPr="00D26599">
        <w:t xml:space="preserve">observing </w:t>
      </w:r>
      <w:r w:rsidR="00BD435A" w:rsidRPr="00D26599">
        <w:t xml:space="preserve">objects over time </w:t>
      </w:r>
      <w:r w:rsidR="00067F8E" w:rsidRPr="00D26599">
        <w:t>in an apparently</w:t>
      </w:r>
      <w:r w:rsidR="00BD435A" w:rsidRPr="00D26599">
        <w:t xml:space="preserve"> random sequence</w:t>
      </w:r>
      <w:r w:rsidR="003F13DB" w:rsidRPr="00D26599">
        <w:t>, then</w:t>
      </w:r>
      <w:r w:rsidR="00067F8E" w:rsidRPr="00D26599">
        <w:t xml:space="preserve"> </w:t>
      </w:r>
      <w:r w:rsidR="003F13DB" w:rsidRPr="00D26599">
        <w:t>a</w:t>
      </w:r>
      <w:r w:rsidR="00BD435A" w:rsidRPr="00D26599">
        <w:t xml:space="preserve"> mathematical model is used to approximate the sequence.</w:t>
      </w:r>
      <w:r w:rsidR="006F14EE" w:rsidRPr="00D26599">
        <w:t xml:space="preserve"> </w:t>
      </w:r>
      <w:r w:rsidR="00033A9B" w:rsidRPr="00D26599">
        <w:t>The model</w:t>
      </w:r>
      <w:r w:rsidR="00724751" w:rsidRPr="00D26599">
        <w:t xml:space="preserve"> and its </w:t>
      </w:r>
      <w:r w:rsidR="00033A9B" w:rsidRPr="00D26599">
        <w:t>extension</w:t>
      </w:r>
      <w:r w:rsidR="00724751" w:rsidRPr="00D26599">
        <w:t xml:space="preserve">s have been </w:t>
      </w:r>
      <w:r w:rsidR="002B598C" w:rsidRPr="00D26599">
        <w:t xml:space="preserve">widely </w:t>
      </w:r>
      <w:r w:rsidR="00724751" w:rsidRPr="00D26599">
        <w:t>applied to predict traffic flow (</w:t>
      </w:r>
      <w:r w:rsidR="007A51BA" w:rsidRPr="00D26599">
        <w:t xml:space="preserve">Williams, 2001; </w:t>
      </w:r>
      <w:r w:rsidR="00544846" w:rsidRPr="00D26599">
        <w:t>Chen</w:t>
      </w:r>
      <w:r w:rsidR="00724751" w:rsidRPr="00D26599">
        <w:t xml:space="preserve"> et al.</w:t>
      </w:r>
      <w:r w:rsidR="00C259F8" w:rsidRPr="00D26599">
        <w:t>,</w:t>
      </w:r>
      <w:r w:rsidR="00724751" w:rsidRPr="00D26599">
        <w:t xml:space="preserve"> </w:t>
      </w:r>
      <w:r w:rsidR="00544846" w:rsidRPr="00D26599">
        <w:t>2011</w:t>
      </w:r>
      <w:r w:rsidR="00C259F8" w:rsidRPr="00D26599">
        <w:t xml:space="preserve">; </w:t>
      </w:r>
      <w:r w:rsidR="00C22740" w:rsidRPr="00D26599">
        <w:t>Kumar</w:t>
      </w:r>
      <w:r w:rsidR="00724751" w:rsidRPr="00D26599">
        <w:t xml:space="preserve"> </w:t>
      </w:r>
      <w:r w:rsidR="00C22740" w:rsidRPr="00D26599">
        <w:t xml:space="preserve">and </w:t>
      </w:r>
      <w:proofErr w:type="spellStart"/>
      <w:r w:rsidR="00C22740" w:rsidRPr="00D26599">
        <w:t>Vanajakshi</w:t>
      </w:r>
      <w:proofErr w:type="spellEnd"/>
      <w:r w:rsidR="00C259F8" w:rsidRPr="00D26599">
        <w:t>,</w:t>
      </w:r>
      <w:r w:rsidR="00724751" w:rsidRPr="00D26599">
        <w:t xml:space="preserve"> </w:t>
      </w:r>
      <w:r w:rsidR="00C22740" w:rsidRPr="00D26599">
        <w:t>2015</w:t>
      </w:r>
      <w:r w:rsidR="00724751" w:rsidRPr="00D26599">
        <w:t xml:space="preserve">). </w:t>
      </w:r>
      <w:r w:rsidR="004043DF" w:rsidRPr="00D26599">
        <w:t>Other parametric models based on time series analysis are also applied to traffic flow forecasting (Ghosh et al.</w:t>
      </w:r>
      <w:r w:rsidR="00067F8E" w:rsidRPr="00D26599">
        <w:t>,</w:t>
      </w:r>
      <w:r w:rsidR="004043DF" w:rsidRPr="00D26599">
        <w:t xml:space="preserve"> 2009; Li et al.</w:t>
      </w:r>
      <w:r w:rsidR="00067F8E" w:rsidRPr="00D26599">
        <w:t>,</w:t>
      </w:r>
      <w:r w:rsidR="004043DF" w:rsidRPr="00D26599">
        <w:t xml:space="preserve"> 2015).</w:t>
      </w:r>
      <w:r w:rsidR="001077DF" w:rsidRPr="00D26599">
        <w:t xml:space="preserve"> </w:t>
      </w:r>
      <w:r w:rsidR="00067F8E" w:rsidRPr="00D26599">
        <w:t>T</w:t>
      </w:r>
      <w:r w:rsidR="00576658" w:rsidRPr="00D26599">
        <w:t>raffic prediction model</w:t>
      </w:r>
      <w:r w:rsidR="00067F8E" w:rsidRPr="00D26599">
        <w:t>s</w:t>
      </w:r>
      <w:r w:rsidR="00576658" w:rsidRPr="00D26599">
        <w:t xml:space="preserve"> that only consider time series correlation</w:t>
      </w:r>
      <w:r w:rsidR="00067F8E" w:rsidRPr="00D26599">
        <w:t>s have</w:t>
      </w:r>
      <w:r w:rsidR="00576658" w:rsidRPr="00D26599">
        <w:t xml:space="preserve"> </w:t>
      </w:r>
      <w:r w:rsidR="00576658" w:rsidRPr="00D26599">
        <w:rPr>
          <w:noProof/>
        </w:rPr>
        <w:t>difficult</w:t>
      </w:r>
      <w:r w:rsidR="00067F8E" w:rsidRPr="00D26599">
        <w:rPr>
          <w:noProof/>
        </w:rPr>
        <w:t>y</w:t>
      </w:r>
      <w:r w:rsidR="00576658" w:rsidRPr="00D26599">
        <w:t xml:space="preserve"> deal</w:t>
      </w:r>
      <w:r w:rsidR="00067F8E" w:rsidRPr="00D26599">
        <w:t>ing</w:t>
      </w:r>
      <w:r w:rsidR="00576658" w:rsidRPr="00D26599">
        <w:t xml:space="preserve"> with complex urban transportation</w:t>
      </w:r>
      <w:r w:rsidR="00CD458E" w:rsidRPr="00D26599">
        <w:t xml:space="preserve"> </w:t>
      </w:r>
      <w:r w:rsidR="009E722F" w:rsidRPr="00D26599">
        <w:t>systems</w:t>
      </w:r>
      <w:r w:rsidR="00576658" w:rsidRPr="00D26599">
        <w:t>. The</w:t>
      </w:r>
      <w:r w:rsidR="009E722F" w:rsidRPr="00D26599">
        <w:t>refore,</w:t>
      </w:r>
      <w:r w:rsidR="00576658" w:rsidRPr="00D26599">
        <w:t xml:space="preserve"> </w:t>
      </w:r>
      <w:r w:rsidR="009E722F" w:rsidRPr="00D26599">
        <w:t xml:space="preserve">the </w:t>
      </w:r>
      <w:r w:rsidR="00576658" w:rsidRPr="00D26599">
        <w:t xml:space="preserve">study of </w:t>
      </w:r>
      <w:r w:rsidR="009E722F" w:rsidRPr="00D26599">
        <w:t xml:space="preserve">both </w:t>
      </w:r>
      <w:r w:rsidR="00576658" w:rsidRPr="00D26599">
        <w:t xml:space="preserve">spatial and temporal traffic data has attracted </w:t>
      </w:r>
      <w:r w:rsidR="009E722F" w:rsidRPr="00D26599">
        <w:t>increasing amounts of</w:t>
      </w:r>
      <w:r w:rsidR="00576658" w:rsidRPr="00D26599">
        <w:t xml:space="preserve"> attention (</w:t>
      </w:r>
      <w:r w:rsidR="005302F1" w:rsidRPr="00D26599">
        <w:t xml:space="preserve">Wu et </w:t>
      </w:r>
      <w:r w:rsidR="00067F8E" w:rsidRPr="00D26599">
        <w:t xml:space="preserve">al., </w:t>
      </w:r>
      <w:r w:rsidR="005302F1" w:rsidRPr="00D26599">
        <w:t>2015</w:t>
      </w:r>
      <w:r w:rsidR="00576658" w:rsidRPr="00D26599">
        <w:t>; Min and Wynter</w:t>
      </w:r>
      <w:r w:rsidR="00067F8E" w:rsidRPr="00D26599">
        <w:t>,</w:t>
      </w:r>
      <w:r w:rsidR="003A5704" w:rsidRPr="00D26599">
        <w:t xml:space="preserve"> 2011</w:t>
      </w:r>
      <w:r w:rsidR="00576658" w:rsidRPr="00D26599">
        <w:t>).</w:t>
      </w:r>
      <w:r w:rsidR="00C259F8" w:rsidRPr="00D26599">
        <w:t xml:space="preserve"> </w:t>
      </w:r>
    </w:p>
    <w:p w14:paraId="27F3CA0F" w14:textId="0556C8BD" w:rsidR="0029509C" w:rsidRPr="00D26599" w:rsidRDefault="00576658" w:rsidP="00C42A7D">
      <w:pPr>
        <w:pStyle w:val="Newparagraph"/>
      </w:pPr>
      <w:r w:rsidRPr="00D26599">
        <w:lastRenderedPageBreak/>
        <w:t xml:space="preserve">Nonparametric models </w:t>
      </w:r>
      <w:r w:rsidR="003374A8" w:rsidRPr="00D26599">
        <w:t>fall</w:t>
      </w:r>
      <w:r w:rsidRPr="00D26599">
        <w:t xml:space="preserve"> into two categorie</w:t>
      </w:r>
      <w:r w:rsidR="003374A8" w:rsidRPr="00D26599">
        <w:t>s</w:t>
      </w:r>
      <w:r w:rsidR="009E722F" w:rsidRPr="00D26599">
        <w:t xml:space="preserve">: </w:t>
      </w:r>
      <w:r w:rsidRPr="00D26599">
        <w:t>statistical machine learning algorithm</w:t>
      </w:r>
      <w:r w:rsidR="009E722F" w:rsidRPr="00D26599">
        <w:t>s</w:t>
      </w:r>
      <w:r w:rsidRPr="00D26599">
        <w:t xml:space="preserve"> </w:t>
      </w:r>
      <w:r w:rsidR="008E1A1D" w:rsidRPr="00D26599">
        <w:t xml:space="preserve">and </w:t>
      </w:r>
      <w:r w:rsidRPr="00D26599">
        <w:t>neural network algorithm</w:t>
      </w:r>
      <w:r w:rsidR="009E722F" w:rsidRPr="00D26599">
        <w:t>s</w:t>
      </w:r>
      <w:r w:rsidRPr="00D26599">
        <w:t>.</w:t>
      </w:r>
      <w:r w:rsidR="003C5DE8" w:rsidRPr="00D26599">
        <w:t xml:space="preserve"> </w:t>
      </w:r>
      <w:r w:rsidR="009E722F" w:rsidRPr="00D26599">
        <w:t>The s</w:t>
      </w:r>
      <w:r w:rsidR="0037743E" w:rsidRPr="00D26599">
        <w:t>upport vector machine (SVM)</w:t>
      </w:r>
      <w:r w:rsidR="009E722F" w:rsidRPr="00D26599">
        <w:t xml:space="preserve"> is a</w:t>
      </w:r>
      <w:r w:rsidR="0037743E" w:rsidRPr="00D26599">
        <w:t xml:space="preserve"> </w:t>
      </w:r>
      <w:r w:rsidR="003C5DE8" w:rsidRPr="00D26599">
        <w:t>statistical machine learning</w:t>
      </w:r>
      <w:r w:rsidR="0037743E" w:rsidRPr="00D26599">
        <w:t xml:space="preserve"> method</w:t>
      </w:r>
      <w:r w:rsidR="009E722F" w:rsidRPr="00D26599">
        <w:t xml:space="preserve"> that was</w:t>
      </w:r>
      <w:r w:rsidR="0037743E" w:rsidRPr="00D26599">
        <w:t xml:space="preserve"> originally applied to pattern recognition and classification. </w:t>
      </w:r>
      <w:r w:rsidR="009E722F" w:rsidRPr="00D26599">
        <w:t>T</w:t>
      </w:r>
      <w:r w:rsidR="0037743E" w:rsidRPr="00D26599">
        <w:t>he insensitive coefficient epsilon, epsilon-SVM</w:t>
      </w:r>
      <w:r w:rsidR="009E722F" w:rsidRPr="00D26599">
        <w:t xml:space="preserve"> </w:t>
      </w:r>
      <w:r w:rsidR="0037743E" w:rsidRPr="00D26599">
        <w:t>(Hong</w:t>
      </w:r>
      <w:r w:rsidR="009E722F" w:rsidRPr="00D26599">
        <w:t>,</w:t>
      </w:r>
      <w:r w:rsidR="0037743E" w:rsidRPr="00D26599">
        <w:t xml:space="preserve"> 2011; Zhang et al.</w:t>
      </w:r>
      <w:r w:rsidR="009E722F" w:rsidRPr="00D26599">
        <w:t xml:space="preserve">, </w:t>
      </w:r>
      <w:r w:rsidR="0037743E" w:rsidRPr="00D26599">
        <w:t>2016)</w:t>
      </w:r>
      <w:r w:rsidR="009E722F" w:rsidRPr="00D26599">
        <w:t>,</w:t>
      </w:r>
      <w:r w:rsidR="0037743E" w:rsidRPr="00D26599">
        <w:t xml:space="preserve"> and its improved algorithms </w:t>
      </w:r>
      <w:r w:rsidR="009E722F" w:rsidRPr="00D26599">
        <w:t>o</w:t>
      </w:r>
      <w:r w:rsidR="0037743E" w:rsidRPr="00D26599">
        <w:t>nline-SVR</w:t>
      </w:r>
      <w:r w:rsidR="003F13DB" w:rsidRPr="00D26599">
        <w:t xml:space="preserve"> (Support Vector Regression)</w:t>
      </w:r>
      <w:r w:rsidR="009E722F" w:rsidRPr="00D26599">
        <w:t xml:space="preserve"> </w:t>
      </w:r>
      <w:r w:rsidR="0037743E" w:rsidRPr="00D26599">
        <w:t>(Castro-</w:t>
      </w:r>
      <w:proofErr w:type="spellStart"/>
      <w:r w:rsidR="0037743E" w:rsidRPr="00D26599">
        <w:t>Neto</w:t>
      </w:r>
      <w:proofErr w:type="spellEnd"/>
      <w:r w:rsidR="0037743E" w:rsidRPr="00D26599">
        <w:t xml:space="preserve"> et </w:t>
      </w:r>
      <w:r w:rsidR="00067F8E" w:rsidRPr="00D26599">
        <w:t xml:space="preserve">al., </w:t>
      </w:r>
      <w:r w:rsidR="0037743E" w:rsidRPr="00D26599">
        <w:t>2009) and LS-SVR</w:t>
      </w:r>
      <w:r w:rsidR="009E722F" w:rsidRPr="00D26599">
        <w:t xml:space="preserve"> </w:t>
      </w:r>
      <w:r w:rsidR="0037743E" w:rsidRPr="00D26599">
        <w:t xml:space="preserve">(Chen et </w:t>
      </w:r>
      <w:r w:rsidR="00067F8E" w:rsidRPr="00D26599">
        <w:t xml:space="preserve">al., </w:t>
      </w:r>
      <w:r w:rsidR="0037743E" w:rsidRPr="00D26599">
        <w:t>2010)</w:t>
      </w:r>
      <w:r w:rsidR="009E722F" w:rsidRPr="00D26599">
        <w:t xml:space="preserve"> have</w:t>
      </w:r>
      <w:r w:rsidR="0037743E" w:rsidRPr="00D26599">
        <w:t xml:space="preserve"> also </w:t>
      </w:r>
      <w:r w:rsidR="009E722F" w:rsidRPr="00D26599">
        <w:t xml:space="preserve">been </w:t>
      </w:r>
      <w:r w:rsidR="0037743E" w:rsidRPr="00D26599">
        <w:t xml:space="preserve">used </w:t>
      </w:r>
      <w:r w:rsidR="009E722F" w:rsidRPr="00D26599">
        <w:t xml:space="preserve">for </w:t>
      </w:r>
      <w:r w:rsidR="0037743E" w:rsidRPr="00D26599">
        <w:t>traffic prediction.</w:t>
      </w:r>
      <w:r w:rsidR="001077DF" w:rsidRPr="00D26599">
        <w:t xml:space="preserve"> </w:t>
      </w:r>
      <w:r w:rsidR="009E722F" w:rsidRPr="00D26599">
        <w:t>S</w:t>
      </w:r>
      <w:r w:rsidR="00712BEB" w:rsidRPr="00D26599">
        <w:t>tatistical nonparametric algorithm</w:t>
      </w:r>
      <w:r w:rsidR="009E722F" w:rsidRPr="00D26599">
        <w:t>s</w:t>
      </w:r>
      <w:r w:rsidR="00712BEB" w:rsidRPr="00D26599">
        <w:t xml:space="preserve"> applied to traffic prediction also include Bayesian model</w:t>
      </w:r>
      <w:r w:rsidR="009E722F" w:rsidRPr="00D26599">
        <w:t>s</w:t>
      </w:r>
      <w:r w:rsidR="00712BEB" w:rsidRPr="00D26599">
        <w:t xml:space="preserve"> (Sun et </w:t>
      </w:r>
      <w:r w:rsidR="00067F8E" w:rsidRPr="00D26599">
        <w:t xml:space="preserve">al., </w:t>
      </w:r>
      <w:r w:rsidR="00712BEB" w:rsidRPr="00D26599">
        <w:t xml:space="preserve">2006; Zhang et </w:t>
      </w:r>
      <w:r w:rsidR="00067F8E" w:rsidRPr="00D26599">
        <w:t xml:space="preserve">al., </w:t>
      </w:r>
      <w:r w:rsidR="00712BEB" w:rsidRPr="00D26599">
        <w:t xml:space="preserve">2017) </w:t>
      </w:r>
      <w:r w:rsidR="00193DFF" w:rsidRPr="00D26599">
        <w:t xml:space="preserve">and </w:t>
      </w:r>
      <w:r w:rsidR="00712BEB" w:rsidRPr="00D26599">
        <w:t>K</w:t>
      </w:r>
      <w:r w:rsidR="009E722F" w:rsidRPr="00D26599">
        <w:t>-</w:t>
      </w:r>
      <w:r w:rsidR="00712BEB" w:rsidRPr="00D26599">
        <w:t xml:space="preserve">nearest neighbor (KNN) </w:t>
      </w:r>
      <w:r w:rsidR="009E722F" w:rsidRPr="00D26599">
        <w:t xml:space="preserve">models </w:t>
      </w:r>
      <w:r w:rsidR="00712BEB" w:rsidRPr="00D26599">
        <w:t xml:space="preserve">(Zhang et </w:t>
      </w:r>
      <w:r w:rsidR="00067F8E" w:rsidRPr="00D26599">
        <w:t xml:space="preserve">al., </w:t>
      </w:r>
      <w:r w:rsidR="00712BEB" w:rsidRPr="00D26599">
        <w:t>2013).</w:t>
      </w:r>
    </w:p>
    <w:p w14:paraId="4E9B688E" w14:textId="48E44D53" w:rsidR="0029509C" w:rsidRPr="00D26599" w:rsidRDefault="00712BEB" w:rsidP="00C42A7D">
      <w:pPr>
        <w:pStyle w:val="Newparagraph"/>
      </w:pPr>
      <w:r w:rsidRPr="00D26599">
        <w:t xml:space="preserve">As a </w:t>
      </w:r>
      <w:r w:rsidR="009E722F" w:rsidRPr="00D26599">
        <w:t xml:space="preserve">type of </w:t>
      </w:r>
      <w:r w:rsidRPr="00D26599">
        <w:t>nonparametric model, neural network</w:t>
      </w:r>
      <w:r w:rsidR="009E722F" w:rsidRPr="00D26599">
        <w:t>s</w:t>
      </w:r>
      <w:r w:rsidRPr="00D26599">
        <w:t xml:space="preserve"> ha</w:t>
      </w:r>
      <w:r w:rsidR="009E722F" w:rsidRPr="00D26599">
        <w:t>ve</w:t>
      </w:r>
      <w:r w:rsidRPr="00D26599">
        <w:t xml:space="preserve"> the characteristics of</w:t>
      </w:r>
      <w:r w:rsidR="00A50CE4" w:rsidRPr="00D26599">
        <w:t xml:space="preserve"> </w:t>
      </w:r>
      <w:r w:rsidRPr="00D26599">
        <w:t xml:space="preserve">high flexibility </w:t>
      </w:r>
      <w:r w:rsidR="009E722F" w:rsidRPr="00D26599">
        <w:t xml:space="preserve">and good </w:t>
      </w:r>
      <w:r w:rsidRPr="00D26599">
        <w:t>learning, generalization</w:t>
      </w:r>
      <w:r w:rsidR="009E722F" w:rsidRPr="00D26599">
        <w:t>,</w:t>
      </w:r>
      <w:r w:rsidRPr="00D26599">
        <w:t xml:space="preserve"> and prediction abilit</w:t>
      </w:r>
      <w:r w:rsidR="009E722F" w:rsidRPr="00D26599">
        <w:t>ies,</w:t>
      </w:r>
      <w:r w:rsidR="00B83DA0" w:rsidRPr="00D26599">
        <w:t xml:space="preserve"> and</w:t>
      </w:r>
      <w:r w:rsidRPr="00D26599">
        <w:t xml:space="preserve"> </w:t>
      </w:r>
      <w:r w:rsidR="009E722F" w:rsidRPr="00D26599">
        <w:t xml:space="preserve">have been </w:t>
      </w:r>
      <w:r w:rsidRPr="00D26599">
        <w:t>widely used in the field of transportation</w:t>
      </w:r>
      <w:r w:rsidR="005D457F" w:rsidRPr="00D26599">
        <w:t xml:space="preserve"> </w:t>
      </w:r>
      <w:r w:rsidRPr="00D26599">
        <w:t>(</w:t>
      </w:r>
      <w:proofErr w:type="spellStart"/>
      <w:r w:rsidRPr="00D26599">
        <w:t>Karlaftis</w:t>
      </w:r>
      <w:proofErr w:type="spellEnd"/>
      <w:r w:rsidRPr="00D26599">
        <w:t xml:space="preserve"> and </w:t>
      </w:r>
      <w:proofErr w:type="spellStart"/>
      <w:r w:rsidRPr="00D26599">
        <w:t>Vlahogianni</w:t>
      </w:r>
      <w:proofErr w:type="spellEnd"/>
      <w:r w:rsidR="00193DFF" w:rsidRPr="00D26599">
        <w:t>,</w:t>
      </w:r>
      <w:r w:rsidR="005D457F" w:rsidRPr="00D26599">
        <w:t xml:space="preserve"> </w:t>
      </w:r>
      <w:r w:rsidRPr="00D26599">
        <w:t>2011</w:t>
      </w:r>
      <w:r w:rsidR="00A50CE4" w:rsidRPr="00D26599">
        <w:t>.</w:t>
      </w:r>
      <w:r w:rsidRPr="00D26599">
        <w:t>)</w:t>
      </w:r>
      <w:r w:rsidR="009E722F" w:rsidRPr="00D26599">
        <w:t>. For example</w:t>
      </w:r>
      <w:r w:rsidR="00334D34" w:rsidRPr="00D26599">
        <w:t>,</w:t>
      </w:r>
      <w:r w:rsidR="005D457F" w:rsidRPr="00D26599">
        <w:t xml:space="preserve"> </w:t>
      </w:r>
      <w:r w:rsidR="00334D34" w:rsidRPr="00D26599">
        <w:t xml:space="preserve">Park et al. </w:t>
      </w:r>
      <w:r w:rsidR="00193DFF" w:rsidRPr="00D26599">
        <w:t>(</w:t>
      </w:r>
      <w:r w:rsidR="00334D34" w:rsidRPr="00D26599">
        <w:t xml:space="preserve">2011) used </w:t>
      </w:r>
      <w:r w:rsidR="009E722F" w:rsidRPr="00D26599">
        <w:t>an artificial n</w:t>
      </w:r>
      <w:r w:rsidR="00334D34" w:rsidRPr="00D26599">
        <w:t xml:space="preserve">eural </w:t>
      </w:r>
      <w:r w:rsidR="009E722F" w:rsidRPr="00D26599">
        <w:t>n</w:t>
      </w:r>
      <w:r w:rsidR="00334D34" w:rsidRPr="00D26599">
        <w:t xml:space="preserve">etwork (ANN) </w:t>
      </w:r>
      <w:r w:rsidR="009E722F" w:rsidRPr="00D26599">
        <w:t xml:space="preserve">for </w:t>
      </w:r>
      <w:r w:rsidR="00334D34" w:rsidRPr="00D26599">
        <w:t xml:space="preserve">real-time vehicle speed prediction, </w:t>
      </w:r>
      <w:r w:rsidR="009E722F" w:rsidRPr="00D26599">
        <w:t xml:space="preserve">and </w:t>
      </w:r>
      <w:r w:rsidR="00334D34" w:rsidRPr="00D26599">
        <w:t xml:space="preserve">Tang et al. </w:t>
      </w:r>
      <w:r w:rsidR="00193DFF" w:rsidRPr="00D26599">
        <w:t>(</w:t>
      </w:r>
      <w:r w:rsidR="00334D34" w:rsidRPr="00D26599">
        <w:t>2017) present</w:t>
      </w:r>
      <w:r w:rsidR="009E722F" w:rsidRPr="00D26599">
        <w:t>ed</w:t>
      </w:r>
      <w:r w:rsidR="00334D34" w:rsidRPr="00D26599">
        <w:t xml:space="preserve"> a </w:t>
      </w:r>
      <w:r w:rsidR="00193DFF" w:rsidRPr="00D26599">
        <w:t>traffic speed prediction</w:t>
      </w:r>
      <w:r w:rsidR="00A50CE4" w:rsidRPr="00D26599">
        <w:t xml:space="preserve"> </w:t>
      </w:r>
      <w:r w:rsidR="00334D34" w:rsidRPr="00D26599">
        <w:t>method</w:t>
      </w:r>
      <w:r w:rsidR="00A50CE4" w:rsidRPr="00D26599">
        <w:t xml:space="preserve"> </w:t>
      </w:r>
      <w:r w:rsidR="009E722F" w:rsidRPr="00D26599">
        <w:t xml:space="preserve">using a fuzzy neural network (FNN) to </w:t>
      </w:r>
      <w:r w:rsidR="00193DFF" w:rsidRPr="00D26599">
        <w:t>consider periodic characteristic</w:t>
      </w:r>
      <w:r w:rsidR="009E722F" w:rsidRPr="00D26599">
        <w:t>s.</w:t>
      </w:r>
      <w:r w:rsidR="00334D34" w:rsidRPr="00D26599">
        <w:t xml:space="preserve"> </w:t>
      </w:r>
      <w:r w:rsidR="009E722F" w:rsidRPr="00D26599">
        <w:t>Unlike statistical machine learning algorithms, m</w:t>
      </w:r>
      <w:r w:rsidR="00B805BA" w:rsidRPr="00D26599">
        <w:t>ost</w:t>
      </w:r>
      <w:r w:rsidR="00D27B1B" w:rsidRPr="00D26599">
        <w:t xml:space="preserve"> </w:t>
      </w:r>
      <w:r w:rsidR="00A403EB" w:rsidRPr="00D26599">
        <w:t xml:space="preserve">neural network </w:t>
      </w:r>
      <w:r w:rsidR="00B805BA" w:rsidRPr="00D26599">
        <w:t>application</w:t>
      </w:r>
      <w:r w:rsidR="00D27B1B" w:rsidRPr="00D26599">
        <w:t>s</w:t>
      </w:r>
      <w:r w:rsidR="00B805BA" w:rsidRPr="00D26599">
        <w:t xml:space="preserve"> do not </w:t>
      </w:r>
      <w:r w:rsidR="009E722F" w:rsidRPr="00D26599">
        <w:t xml:space="preserve">provide </w:t>
      </w:r>
      <w:r w:rsidR="00B805BA" w:rsidRPr="00D26599">
        <w:t>interpretation</w:t>
      </w:r>
      <w:r w:rsidR="009E722F" w:rsidRPr="00D26599">
        <w:t xml:space="preserve"> </w:t>
      </w:r>
      <w:r w:rsidR="00A403EB" w:rsidRPr="00D26599">
        <w:t>and</w:t>
      </w:r>
      <w:r w:rsidR="009E722F" w:rsidRPr="00D26599">
        <w:t xml:space="preserve">, instead, </w:t>
      </w:r>
      <w:r w:rsidR="00A403EB" w:rsidRPr="00D26599">
        <w:t>provide an effective representation of the potential properties of the data</w:t>
      </w:r>
      <w:r w:rsidR="005D457F" w:rsidRPr="00D26599">
        <w:t xml:space="preserve"> </w:t>
      </w:r>
      <w:r w:rsidR="00B805BA" w:rsidRPr="00D26599">
        <w:t>(</w:t>
      </w:r>
      <w:proofErr w:type="spellStart"/>
      <w:r w:rsidR="00B805BA" w:rsidRPr="00D26599">
        <w:t>Karlaftis</w:t>
      </w:r>
      <w:proofErr w:type="spellEnd"/>
      <w:r w:rsidR="00B805BA" w:rsidRPr="00D26599">
        <w:t xml:space="preserve"> and </w:t>
      </w:r>
      <w:proofErr w:type="spellStart"/>
      <w:r w:rsidR="00B805BA" w:rsidRPr="00D26599">
        <w:t>Vlahogianni</w:t>
      </w:r>
      <w:proofErr w:type="spellEnd"/>
      <w:r w:rsidR="009E722F" w:rsidRPr="00D26599">
        <w:t>,</w:t>
      </w:r>
      <w:r w:rsidR="00B805BA" w:rsidRPr="00D26599">
        <w:t xml:space="preserve"> 2011)</w:t>
      </w:r>
      <w:r w:rsidR="00A403EB" w:rsidRPr="00D26599">
        <w:t xml:space="preserve">. </w:t>
      </w:r>
      <w:r w:rsidR="0028272A" w:rsidRPr="00D26599">
        <w:t>With the development of neural network research, more powerful and useful network architecture has been proposed.</w:t>
      </w:r>
      <w:r w:rsidR="00694C7A" w:rsidRPr="00D26599">
        <w:t xml:space="preserve"> </w:t>
      </w:r>
      <w:r w:rsidR="00E044BE" w:rsidRPr="00D26599">
        <w:t>The d</w:t>
      </w:r>
      <w:r w:rsidR="00694C7A" w:rsidRPr="00D26599">
        <w:t xml:space="preserve">eep </w:t>
      </w:r>
      <w:r w:rsidR="009E722F" w:rsidRPr="00D26599">
        <w:t>b</w:t>
      </w:r>
      <w:r w:rsidR="00694C7A" w:rsidRPr="00D26599">
        <w:t xml:space="preserve">elief </w:t>
      </w:r>
      <w:r w:rsidR="009E722F" w:rsidRPr="00D26599">
        <w:t>n</w:t>
      </w:r>
      <w:r w:rsidR="00694C7A" w:rsidRPr="00D26599">
        <w:t xml:space="preserve">etwork (DBN) </w:t>
      </w:r>
      <w:r w:rsidR="00E044BE" w:rsidRPr="00D26599">
        <w:t>is</w:t>
      </w:r>
      <w:r w:rsidR="009E722F" w:rsidRPr="00D26599">
        <w:t xml:space="preserve"> </w:t>
      </w:r>
      <w:r w:rsidR="00694C7A" w:rsidRPr="00D26599">
        <w:t>a deep learning approach first applied to analyze traffic flow information and forecast traffic flow</w:t>
      </w:r>
      <w:r w:rsidR="00B60242" w:rsidRPr="00D26599">
        <w:t xml:space="preserve"> </w:t>
      </w:r>
      <w:r w:rsidR="00694C7A" w:rsidRPr="00D26599">
        <w:t xml:space="preserve">(Huang et </w:t>
      </w:r>
      <w:r w:rsidR="00067F8E" w:rsidRPr="00D26599">
        <w:t xml:space="preserve">al., </w:t>
      </w:r>
      <w:r w:rsidR="00694C7A" w:rsidRPr="00D26599">
        <w:t xml:space="preserve">2014). </w:t>
      </w:r>
      <w:r w:rsidR="009E722F" w:rsidRPr="00D26599">
        <w:t>The l</w:t>
      </w:r>
      <w:r w:rsidR="006C3D31" w:rsidRPr="00D26599">
        <w:t xml:space="preserve">ong </w:t>
      </w:r>
      <w:r w:rsidR="009E722F" w:rsidRPr="00D26599">
        <w:t>s</w:t>
      </w:r>
      <w:r w:rsidR="006C3D31" w:rsidRPr="00D26599">
        <w:t>hort</w:t>
      </w:r>
      <w:r w:rsidR="00CB5462" w:rsidRPr="00D26599">
        <w:t>-</w:t>
      </w:r>
      <w:r w:rsidR="009E722F" w:rsidRPr="00D26599">
        <w:t>t</w:t>
      </w:r>
      <w:r w:rsidR="00CB5462" w:rsidRPr="00D26599">
        <w:t>erm</w:t>
      </w:r>
      <w:r w:rsidR="00F742FB" w:rsidRPr="00D26599">
        <w:t xml:space="preserve"> </w:t>
      </w:r>
      <w:r w:rsidR="009E722F" w:rsidRPr="00D26599">
        <w:t>m</w:t>
      </w:r>
      <w:r w:rsidR="006C3D31" w:rsidRPr="00D26599">
        <w:t>emory neural network (LSTM)</w:t>
      </w:r>
      <w:r w:rsidR="00601CA4" w:rsidRPr="00D26599">
        <w:t xml:space="preserve">, which </w:t>
      </w:r>
      <w:r w:rsidR="00D27B1B" w:rsidRPr="00D26599">
        <w:t xml:space="preserve">is </w:t>
      </w:r>
      <w:r w:rsidR="009E722F" w:rsidRPr="00D26599">
        <w:lastRenderedPageBreak/>
        <w:t>based on the r</w:t>
      </w:r>
      <w:r w:rsidR="006C3D31" w:rsidRPr="00D26599">
        <w:t xml:space="preserve">ecurrent </w:t>
      </w:r>
      <w:r w:rsidR="009E722F" w:rsidRPr="00D26599">
        <w:t>n</w:t>
      </w:r>
      <w:r w:rsidR="006C3D31" w:rsidRPr="00D26599">
        <w:t xml:space="preserve">eural </w:t>
      </w:r>
      <w:r w:rsidR="009E722F" w:rsidRPr="00D26599">
        <w:t>n</w:t>
      </w:r>
      <w:r w:rsidR="006C3D31" w:rsidRPr="00D26599">
        <w:t>etwork</w:t>
      </w:r>
      <w:r w:rsidR="00747209" w:rsidRPr="00D26599">
        <w:t xml:space="preserve"> </w:t>
      </w:r>
      <w:r w:rsidR="00CB5462" w:rsidRPr="00D26599">
        <w:t>(RNN)</w:t>
      </w:r>
      <w:r w:rsidR="00601CA4" w:rsidRPr="00D26599">
        <w:t>,</w:t>
      </w:r>
      <w:r w:rsidR="00C011E1" w:rsidRPr="00D26599">
        <w:t xml:space="preserve"> </w:t>
      </w:r>
      <w:r w:rsidR="00E044BE" w:rsidRPr="00D26599">
        <w:t xml:space="preserve">has also been </w:t>
      </w:r>
      <w:r w:rsidR="00C011E1" w:rsidRPr="00D26599">
        <w:t xml:space="preserve">applied to traffic speed prediction (Ma et </w:t>
      </w:r>
      <w:r w:rsidR="00067F8E" w:rsidRPr="00D26599">
        <w:t xml:space="preserve">al., </w:t>
      </w:r>
      <w:r w:rsidR="00C011E1" w:rsidRPr="00D26599">
        <w:t>2015)</w:t>
      </w:r>
      <w:r w:rsidR="006C3D31" w:rsidRPr="00D26599">
        <w:t>. Through the introduction of</w:t>
      </w:r>
      <w:r w:rsidR="00E044BE" w:rsidRPr="00D26599">
        <w:t xml:space="preserve"> the</w:t>
      </w:r>
      <w:r w:rsidR="006C3D31" w:rsidRPr="00D26599">
        <w:t xml:space="preserve"> forgetting gate, the network </w:t>
      </w:r>
      <w:r w:rsidR="00CB5462" w:rsidRPr="00D26599">
        <w:t xml:space="preserve">can </w:t>
      </w:r>
      <w:r w:rsidR="00E044BE" w:rsidRPr="00D26599">
        <w:t>make</w:t>
      </w:r>
      <w:r w:rsidR="006C3D31" w:rsidRPr="00D26599">
        <w:t xml:space="preserve"> inner connection</w:t>
      </w:r>
      <w:r w:rsidR="00E044BE" w:rsidRPr="00D26599">
        <w:t>s</w:t>
      </w:r>
      <w:r w:rsidR="006C3D31" w:rsidRPr="00D26599">
        <w:t xml:space="preserve"> in </w:t>
      </w:r>
      <w:r w:rsidR="00CB5462" w:rsidRPr="00D26599">
        <w:t xml:space="preserve">time series </w:t>
      </w:r>
      <w:r w:rsidR="006C3D31" w:rsidRPr="00D26599">
        <w:t>data.</w:t>
      </w:r>
      <w:r w:rsidR="00601CA4" w:rsidRPr="00D26599">
        <w:t xml:space="preserve"> </w:t>
      </w:r>
      <w:r w:rsidR="00C011E1" w:rsidRPr="00D26599">
        <w:t xml:space="preserve">Moreover, </w:t>
      </w:r>
      <w:proofErr w:type="spellStart"/>
      <w:r w:rsidR="00C011E1" w:rsidRPr="00D26599">
        <w:t>Lv</w:t>
      </w:r>
      <w:proofErr w:type="spellEnd"/>
      <w:r w:rsidR="00C011E1" w:rsidRPr="00D26599">
        <w:t xml:space="preserve"> et al. </w:t>
      </w:r>
      <w:r w:rsidR="008E0C59" w:rsidRPr="00D26599">
        <w:t>(</w:t>
      </w:r>
      <w:r w:rsidR="00C011E1" w:rsidRPr="00D26599">
        <w:t xml:space="preserve">2015) first proposed a stacked auto-encoder (SAE) model to learn generic traffic flow features and </w:t>
      </w:r>
      <w:r w:rsidR="00E044BE" w:rsidRPr="00D26599">
        <w:t>identify its</w:t>
      </w:r>
      <w:r w:rsidR="00C011E1" w:rsidRPr="00D26599">
        <w:t xml:space="preserve"> spatial and temporal correlations. </w:t>
      </w:r>
      <w:r w:rsidR="000A28B4" w:rsidRPr="00D26599">
        <w:t>Compared with traditional machine learning algorithms and artificial neural network</w:t>
      </w:r>
      <w:r w:rsidR="00E044BE" w:rsidRPr="00D26599">
        <w:t>s</w:t>
      </w:r>
      <w:r w:rsidR="000A28B4" w:rsidRPr="00D26599">
        <w:t>, deep neural networks exhibit superior prediction accuracy</w:t>
      </w:r>
      <w:r w:rsidR="00E044BE" w:rsidRPr="00D26599">
        <w:t>,</w:t>
      </w:r>
      <w:r w:rsidR="000A28B4" w:rsidRPr="00D26599">
        <w:t xml:space="preserve"> especially when dealing with massive amounts of data. However, traffic flow data are easily affected by </w:t>
      </w:r>
      <w:r w:rsidR="00E044BE" w:rsidRPr="00D26599">
        <w:t xml:space="preserve">certain </w:t>
      </w:r>
      <w:r w:rsidR="000A28B4" w:rsidRPr="00D26599">
        <w:t xml:space="preserve">external factors, including weather conditions, traffic accidents, </w:t>
      </w:r>
      <w:r w:rsidR="00E044BE" w:rsidRPr="00D26599">
        <w:t xml:space="preserve">and </w:t>
      </w:r>
      <w:r w:rsidR="000A28B4" w:rsidRPr="00D26599">
        <w:t xml:space="preserve">traffic control and measurement errors, which </w:t>
      </w:r>
      <w:r w:rsidR="00A55EDB" w:rsidRPr="00D26599">
        <w:t xml:space="preserve">may </w:t>
      </w:r>
      <w:r w:rsidR="000A28B4" w:rsidRPr="00D26599">
        <w:t>cause abnormal traffic flow data. The predicti</w:t>
      </w:r>
      <w:r w:rsidR="00E044BE" w:rsidRPr="00D26599">
        <w:t>ve</w:t>
      </w:r>
      <w:r w:rsidR="000A28B4" w:rsidRPr="00D26599">
        <w:t xml:space="preserve"> performance of existing methods is often significantly reduced under influence of </w:t>
      </w:r>
      <w:r w:rsidR="00E044BE" w:rsidRPr="00D26599">
        <w:t>such</w:t>
      </w:r>
      <w:r w:rsidR="000A28B4" w:rsidRPr="00D26599">
        <w:t xml:space="preserve"> abnormal data. Therefore, </w:t>
      </w:r>
      <w:r w:rsidR="00E044BE" w:rsidRPr="00D26599">
        <w:t xml:space="preserve">ways </w:t>
      </w:r>
      <w:r w:rsidR="000A28B4" w:rsidRPr="00D26599">
        <w:t>to reduce the influence of outliers, formulate optimal data selection rules, and process data</w:t>
      </w:r>
      <w:r w:rsidR="00E044BE" w:rsidRPr="00D26599">
        <w:t>,</w:t>
      </w:r>
      <w:r w:rsidR="000A28B4" w:rsidRPr="00D26599">
        <w:t xml:space="preserve"> still </w:t>
      </w:r>
      <w:r w:rsidR="00E044BE" w:rsidRPr="00D26599">
        <w:t xml:space="preserve">warrants </w:t>
      </w:r>
      <w:r w:rsidR="000A28B4" w:rsidRPr="00D26599">
        <w:t>study.</w:t>
      </w:r>
    </w:p>
    <w:p w14:paraId="3B06F7E3" w14:textId="74F72F1A" w:rsidR="0029509C" w:rsidRPr="00D26599" w:rsidRDefault="00BF2174" w:rsidP="00C42A7D">
      <w:pPr>
        <w:pStyle w:val="Newparagraph"/>
      </w:pPr>
      <w:r w:rsidRPr="00D26599">
        <w:t xml:space="preserve">In this paper, a short-term traffic flow forecasting method based on </w:t>
      </w:r>
      <w:r w:rsidR="000A28B4" w:rsidRPr="00D26599">
        <w:t>spatial-temporal</w:t>
      </w:r>
      <w:r w:rsidRPr="00D26599">
        <w:t xml:space="preserve"> analysis and </w:t>
      </w:r>
      <w:r w:rsidR="00E044BE" w:rsidRPr="00D26599">
        <w:t>c</w:t>
      </w:r>
      <w:r w:rsidR="00F421DA" w:rsidRPr="00D26599">
        <w:t xml:space="preserve">onvolution </w:t>
      </w:r>
      <w:r w:rsidR="00E044BE" w:rsidRPr="00D26599">
        <w:t>n</w:t>
      </w:r>
      <w:r w:rsidR="00F421DA" w:rsidRPr="00D26599">
        <w:t xml:space="preserve">eural </w:t>
      </w:r>
      <w:r w:rsidR="00E044BE" w:rsidRPr="00D26599">
        <w:t>n</w:t>
      </w:r>
      <w:r w:rsidR="00F421DA" w:rsidRPr="00D26599">
        <w:t>etwork (CNN)</w:t>
      </w:r>
      <w:r w:rsidRPr="00D26599">
        <w:t xml:space="preserve"> deep learning is proposed.</w:t>
      </w:r>
      <w:r w:rsidR="008A628A" w:rsidRPr="00D26599">
        <w:t xml:space="preserve"> </w:t>
      </w:r>
      <w:r w:rsidR="00F421DA" w:rsidRPr="00D26599">
        <w:t>A</w:t>
      </w:r>
      <w:r w:rsidR="000A28B4" w:rsidRPr="00D26599">
        <w:t xml:space="preserve">s a </w:t>
      </w:r>
      <w:r w:rsidR="00E044BE" w:rsidRPr="00D26599">
        <w:t xml:space="preserve">type </w:t>
      </w:r>
      <w:r w:rsidR="000A28B4" w:rsidRPr="00D26599">
        <w:t xml:space="preserve">of deep learning method, </w:t>
      </w:r>
      <w:r w:rsidR="00F421DA" w:rsidRPr="00D26599">
        <w:t xml:space="preserve">CNN </w:t>
      </w:r>
      <w:r w:rsidR="000A28B4" w:rsidRPr="00D26599">
        <w:t>is widely used in computer vision and image classification</w:t>
      </w:r>
      <w:r w:rsidR="00E044BE" w:rsidRPr="00D26599">
        <w:t xml:space="preserve"> applications</w:t>
      </w:r>
      <w:r w:rsidR="000A28B4" w:rsidRPr="00D26599">
        <w:t xml:space="preserve"> (</w:t>
      </w:r>
      <w:proofErr w:type="spellStart"/>
      <w:r w:rsidR="000A28B4" w:rsidRPr="00D26599">
        <w:t>Krizhevsky</w:t>
      </w:r>
      <w:proofErr w:type="spellEnd"/>
      <w:r w:rsidR="000A28B4" w:rsidRPr="00D26599">
        <w:t xml:space="preserve"> et </w:t>
      </w:r>
      <w:r w:rsidR="00067F8E" w:rsidRPr="00D26599">
        <w:t xml:space="preserve">al., </w:t>
      </w:r>
      <w:r w:rsidR="000A28B4" w:rsidRPr="00D26599">
        <w:t>2012).</w:t>
      </w:r>
      <w:r w:rsidR="005A18C3" w:rsidRPr="00D26599">
        <w:t xml:space="preserve"> This paper </w:t>
      </w:r>
      <w:r w:rsidR="00D26330" w:rsidRPr="00D26599">
        <w:t>employ</w:t>
      </w:r>
      <w:r w:rsidR="005A18C3" w:rsidRPr="00D26599">
        <w:t>s CNN to explore the spatial and temporal characteristics of traffic flow information</w:t>
      </w:r>
      <w:r w:rsidR="00995296" w:rsidRPr="00D26599">
        <w:t xml:space="preserve"> from a matrix consisting of spati</w:t>
      </w:r>
      <w:r w:rsidR="00DD44C8" w:rsidRPr="00D26599">
        <w:t>al</w:t>
      </w:r>
      <w:r w:rsidR="00995296" w:rsidRPr="00D26599">
        <w:t>-temporal traffic flow data.</w:t>
      </w:r>
      <w:r w:rsidR="005A18C3" w:rsidRPr="00D26599">
        <w:t xml:space="preserve"> </w:t>
      </w:r>
      <w:r w:rsidR="00D26330" w:rsidRPr="00D26599">
        <w:t xml:space="preserve">An optimal input data selection algorithm is introduced to determine the size of </w:t>
      </w:r>
      <w:r w:rsidR="00E044BE" w:rsidRPr="00D26599">
        <w:t xml:space="preserve">the </w:t>
      </w:r>
      <w:r w:rsidR="00D26330" w:rsidRPr="00D26599">
        <w:t xml:space="preserve">input matrix. </w:t>
      </w:r>
      <w:r w:rsidR="00910095" w:rsidRPr="00D26599">
        <w:t xml:space="preserve">Through the combination of traffic </w:t>
      </w:r>
      <w:r w:rsidR="001A3456" w:rsidRPr="00D26599">
        <w:t xml:space="preserve">analysis based on field </w:t>
      </w:r>
      <w:r w:rsidR="00910095" w:rsidRPr="00D26599">
        <w:t xml:space="preserve">knowledge and deep learning, the algorithm </w:t>
      </w:r>
      <w:r w:rsidR="001A3456" w:rsidRPr="00D26599">
        <w:t>is expected to</w:t>
      </w:r>
      <w:r w:rsidR="00B70A7F" w:rsidRPr="00D26599">
        <w:t xml:space="preserve"> </w:t>
      </w:r>
      <w:r w:rsidR="00910095" w:rsidRPr="00D26599">
        <w:t>achieve accurate predicti</w:t>
      </w:r>
      <w:r w:rsidR="00E044BE" w:rsidRPr="00D26599">
        <w:t>ve</w:t>
      </w:r>
      <w:r w:rsidR="00910095" w:rsidRPr="00D26599">
        <w:t xml:space="preserve"> performance.</w:t>
      </w:r>
      <w:r w:rsidR="000A28B4" w:rsidRPr="00D26599">
        <w:t xml:space="preserve"> The contributions </w:t>
      </w:r>
      <w:r w:rsidR="000A28B4" w:rsidRPr="00D26599">
        <w:lastRenderedPageBreak/>
        <w:t xml:space="preserve">of this paper are </w:t>
      </w:r>
      <w:r w:rsidR="00E044BE" w:rsidRPr="00D26599">
        <w:t>three</w:t>
      </w:r>
      <w:r w:rsidR="000A28B4" w:rsidRPr="00D26599">
        <w:t>fold</w:t>
      </w:r>
      <w:r w:rsidR="00E044BE" w:rsidRPr="00D26599">
        <w:t>. We propose</w:t>
      </w:r>
      <w:r w:rsidR="000A28B4" w:rsidRPr="00D26599">
        <w:t xml:space="preserve">: (1) </w:t>
      </w:r>
      <w:r w:rsidR="00E044BE" w:rsidRPr="00D26599">
        <w:t>a</w:t>
      </w:r>
      <w:r w:rsidR="00624CEF" w:rsidRPr="00D26599">
        <w:t xml:space="preserve"> framework for traffic flow prediction</w:t>
      </w:r>
      <w:r w:rsidR="00E044BE" w:rsidRPr="00D26599">
        <w:t>,</w:t>
      </w:r>
      <w:r w:rsidR="00624CEF" w:rsidRPr="00D26599">
        <w:t xml:space="preserve"> </w:t>
      </w:r>
      <w:r w:rsidR="000A28B4" w:rsidRPr="00D26599">
        <w:t>(2)</w:t>
      </w:r>
      <w:r w:rsidR="00624CEF" w:rsidRPr="00D26599">
        <w:t xml:space="preserve"> </w:t>
      </w:r>
      <w:r w:rsidR="00E044BE" w:rsidRPr="00D26599">
        <w:t>a</w:t>
      </w:r>
      <w:r w:rsidR="00624CEF" w:rsidRPr="00D26599">
        <w:t>n optimal input data selection algorithm</w:t>
      </w:r>
      <w:r w:rsidR="00E044BE" w:rsidRPr="00D26599">
        <w:t>, and</w:t>
      </w:r>
      <w:r w:rsidR="000A28B4" w:rsidRPr="00D26599">
        <w:t xml:space="preserve"> (3)</w:t>
      </w:r>
      <w:r w:rsidR="00624CEF" w:rsidRPr="00D26599">
        <w:t xml:space="preserve"> a </w:t>
      </w:r>
      <w:r w:rsidR="00E044BE" w:rsidRPr="00D26599">
        <w:t>CNN</w:t>
      </w:r>
      <w:r w:rsidR="00624CEF" w:rsidRPr="00D26599">
        <w:t xml:space="preserve"> prediction model based on spatial-temporal correlation</w:t>
      </w:r>
      <w:r w:rsidR="00E044BE" w:rsidRPr="00D26599">
        <w:t>s</w:t>
      </w:r>
      <w:r w:rsidR="00624CEF" w:rsidRPr="00D26599">
        <w:t>.</w:t>
      </w:r>
    </w:p>
    <w:p w14:paraId="15609350" w14:textId="572C7978" w:rsidR="00F1582B" w:rsidRPr="00D26599" w:rsidRDefault="009B3046" w:rsidP="00C42A7D">
      <w:pPr>
        <w:pStyle w:val="Newparagraph"/>
      </w:pPr>
      <w:r w:rsidRPr="00D26599">
        <w:t xml:space="preserve">The rest of this paper is organized as follows. </w:t>
      </w:r>
      <w:r w:rsidR="008F78AC" w:rsidRPr="00D26599">
        <w:t xml:space="preserve">A framework for traffic flow prediction </w:t>
      </w:r>
      <w:r w:rsidR="00283B5A" w:rsidRPr="00D26599">
        <w:t>is</w:t>
      </w:r>
      <w:r w:rsidRPr="00D26599">
        <w:t xml:space="preserve"> described in </w:t>
      </w:r>
      <w:r w:rsidR="003219E1" w:rsidRPr="00D26599">
        <w:t>S</w:t>
      </w:r>
      <w:r w:rsidRPr="00D26599">
        <w:t>ection 2.</w:t>
      </w:r>
      <w:r w:rsidR="00283B5A" w:rsidRPr="00D26599">
        <w:t xml:space="preserve"> Correlation analysis and data representation </w:t>
      </w:r>
      <w:r w:rsidR="00912756" w:rsidRPr="00D26599">
        <w:rPr>
          <w:noProof/>
        </w:rPr>
        <w:t>are</w:t>
      </w:r>
      <w:r w:rsidR="00283B5A" w:rsidRPr="00D26599">
        <w:t xml:space="preserve"> described in </w:t>
      </w:r>
      <w:r w:rsidR="003219E1" w:rsidRPr="00D26599">
        <w:t>S</w:t>
      </w:r>
      <w:r w:rsidR="00283B5A" w:rsidRPr="00D26599">
        <w:t>ection</w:t>
      </w:r>
      <w:r w:rsidRPr="00D26599">
        <w:t xml:space="preserve"> 3</w:t>
      </w:r>
      <w:r w:rsidR="003219E1" w:rsidRPr="00D26599">
        <w:t>. In Section 4, a CNN prediction model and two comparison models are introduced</w:t>
      </w:r>
      <w:r w:rsidR="00E044BE" w:rsidRPr="00D26599">
        <w:t>. Then,</w:t>
      </w:r>
      <w:r w:rsidR="003219E1" w:rsidRPr="00D26599">
        <w:t xml:space="preserve"> </w:t>
      </w:r>
      <w:r w:rsidR="00E044BE" w:rsidRPr="00D26599">
        <w:t>a</w:t>
      </w:r>
      <w:r w:rsidR="003219E1" w:rsidRPr="00D26599">
        <w:t xml:space="preserve"> </w:t>
      </w:r>
      <w:r w:rsidR="00E044BE" w:rsidRPr="00D26599">
        <w:t>s</w:t>
      </w:r>
      <w:r w:rsidR="003219E1" w:rsidRPr="00D26599">
        <w:t>patial-temporal feature select</w:t>
      </w:r>
      <w:r w:rsidR="0000153F" w:rsidRPr="00D26599">
        <w:t>ion</w:t>
      </w:r>
      <w:r w:rsidR="003219E1" w:rsidRPr="00D26599">
        <w:t xml:space="preserve"> algorithm is proposed. In Section 5</w:t>
      </w:r>
      <w:r w:rsidR="00E044BE" w:rsidRPr="00D26599">
        <w:t>,</w:t>
      </w:r>
      <w:r w:rsidR="003219E1" w:rsidRPr="00D26599">
        <w:t xml:space="preserve"> </w:t>
      </w:r>
      <w:r w:rsidRPr="00D26599">
        <w:t>prediction tests</w:t>
      </w:r>
      <w:r w:rsidR="00A558AF" w:rsidRPr="00D26599">
        <w:t xml:space="preserve"> are conducted </w:t>
      </w:r>
      <w:r w:rsidR="00A558AF" w:rsidRPr="00D26599">
        <w:rPr>
          <w:noProof/>
        </w:rPr>
        <w:t>on</w:t>
      </w:r>
      <w:r w:rsidR="00A558AF" w:rsidRPr="00D26599">
        <w:t xml:space="preserve"> </w:t>
      </w:r>
      <w:r w:rsidR="003F13DB" w:rsidRPr="00D26599">
        <w:t xml:space="preserve">real traffic data from </w:t>
      </w:r>
      <w:r w:rsidR="00A558AF" w:rsidRPr="00D26599">
        <w:t>four differen</w:t>
      </w:r>
      <w:r w:rsidRPr="00D26599">
        <w:t>t time intervals using the proposed method</w:t>
      </w:r>
      <w:r w:rsidR="00E044BE" w:rsidRPr="00D26599">
        <w:t>. C</w:t>
      </w:r>
      <w:r w:rsidRPr="00D26599">
        <w:t>ompar</w:t>
      </w:r>
      <w:r w:rsidR="00E044BE" w:rsidRPr="00D26599">
        <w:t xml:space="preserve">isons are then made </w:t>
      </w:r>
      <w:r w:rsidRPr="00D26599">
        <w:t>with other predicti</w:t>
      </w:r>
      <w:r w:rsidR="00E044BE" w:rsidRPr="00D26599">
        <w:t>ve</w:t>
      </w:r>
      <w:r w:rsidRPr="00D26599">
        <w:t xml:space="preserve"> methods. </w:t>
      </w:r>
      <w:r w:rsidR="00E044BE" w:rsidRPr="00D26599">
        <w:t>The r</w:t>
      </w:r>
      <w:r w:rsidRPr="00D26599">
        <w:t xml:space="preserve">esults and future study directions are discussed in Section </w:t>
      </w:r>
      <w:r w:rsidR="003219E1" w:rsidRPr="00D26599">
        <w:t>6</w:t>
      </w:r>
      <w:r w:rsidRPr="00D26599">
        <w:t xml:space="preserve"> and</w:t>
      </w:r>
      <w:r w:rsidR="00E044BE" w:rsidRPr="00D26599">
        <w:t>,</w:t>
      </w:r>
      <w:r w:rsidRPr="00D26599">
        <w:t xml:space="preserve"> finally</w:t>
      </w:r>
      <w:r w:rsidR="00E044BE" w:rsidRPr="00D26599">
        <w:t>,</w:t>
      </w:r>
      <w:r w:rsidRPr="00D26599">
        <w:t xml:space="preserve"> our conclusion</w:t>
      </w:r>
      <w:r w:rsidR="007D7AD3" w:rsidRPr="00D26599">
        <w:t>s</w:t>
      </w:r>
      <w:r w:rsidRPr="00D26599">
        <w:t xml:space="preserve"> are drawn in Section </w:t>
      </w:r>
      <w:r w:rsidR="00120589" w:rsidRPr="00D26599">
        <w:t>7</w:t>
      </w:r>
      <w:r w:rsidRPr="00D26599">
        <w:t>.</w:t>
      </w:r>
    </w:p>
    <w:p w14:paraId="71121CB1" w14:textId="77777777" w:rsidR="00E044BE" w:rsidRPr="00D26599" w:rsidRDefault="00E044BE" w:rsidP="00F010AC">
      <w:pPr>
        <w:ind w:firstLine="420"/>
      </w:pPr>
    </w:p>
    <w:p w14:paraId="3500215B" w14:textId="69B3500D" w:rsidR="00E50D5E" w:rsidRDefault="00E50D5E" w:rsidP="00C42A7D">
      <w:pPr>
        <w:pStyle w:val="Tabletitle"/>
        <w:rPr>
          <w:lang w:eastAsia="zh-CN"/>
        </w:rPr>
      </w:pPr>
      <w:r w:rsidRPr="00D26599">
        <w:t xml:space="preserve">Table 1. </w:t>
      </w:r>
      <w:r w:rsidR="00E044BE" w:rsidRPr="00D26599">
        <w:t>S</w:t>
      </w:r>
      <w:r w:rsidRPr="00D26599">
        <w:t>ymbols</w:t>
      </w:r>
      <w:r w:rsidR="00E044BE" w:rsidRPr="00D26599">
        <w:t xml:space="preserve">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1D5AA4" w:rsidRPr="006649A9" w14:paraId="0EF171A8" w14:textId="77777777" w:rsidTr="0000657E">
        <w:tc>
          <w:tcPr>
            <w:tcW w:w="1242" w:type="dxa"/>
            <w:tcBorders>
              <w:top w:val="single" w:sz="4" w:space="0" w:color="auto"/>
              <w:bottom w:val="single" w:sz="4" w:space="0" w:color="auto"/>
            </w:tcBorders>
            <w:vAlign w:val="center"/>
          </w:tcPr>
          <w:p w14:paraId="305F4A2A" w14:textId="77777777" w:rsidR="001D5AA4" w:rsidRPr="006649A9" w:rsidRDefault="001D5AA4" w:rsidP="0000657E">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2ACFBA2" w14:textId="77777777" w:rsidR="001D5AA4" w:rsidRPr="006649A9" w:rsidRDefault="001D5AA4" w:rsidP="0000657E">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13E4F8A" w14:textId="77777777" w:rsidR="001D5AA4" w:rsidRPr="006649A9" w:rsidRDefault="001D5AA4" w:rsidP="0000657E">
            <w:pPr>
              <w:spacing w:line="0" w:lineRule="atLeast"/>
              <w:jc w:val="center"/>
              <w:rPr>
                <w:sz w:val="21"/>
                <w:szCs w:val="21"/>
              </w:rPr>
            </w:pPr>
          </w:p>
        </w:tc>
        <w:tc>
          <w:tcPr>
            <w:tcW w:w="1299" w:type="dxa"/>
            <w:tcBorders>
              <w:top w:val="single" w:sz="4" w:space="0" w:color="auto"/>
              <w:bottom w:val="single" w:sz="4" w:space="0" w:color="auto"/>
            </w:tcBorders>
            <w:vAlign w:val="center"/>
          </w:tcPr>
          <w:p w14:paraId="5E7E4B3B" w14:textId="77777777" w:rsidR="001D5AA4" w:rsidRPr="006649A9" w:rsidRDefault="001D5AA4" w:rsidP="0000657E">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2E18F811" w14:textId="77777777" w:rsidR="001D5AA4" w:rsidRPr="006649A9" w:rsidRDefault="001D5AA4" w:rsidP="0000657E">
            <w:pPr>
              <w:spacing w:line="0" w:lineRule="atLeast"/>
              <w:jc w:val="center"/>
              <w:rPr>
                <w:sz w:val="21"/>
                <w:szCs w:val="21"/>
              </w:rPr>
            </w:pPr>
            <w:r w:rsidRPr="006649A9">
              <w:rPr>
                <w:sz w:val="21"/>
                <w:szCs w:val="21"/>
              </w:rPr>
              <w:t>Meaning of symbol</w:t>
            </w:r>
          </w:p>
        </w:tc>
      </w:tr>
      <w:tr w:rsidR="001D5AA4" w:rsidRPr="006649A9" w14:paraId="2B7FBD27" w14:textId="77777777" w:rsidTr="0000657E">
        <w:tc>
          <w:tcPr>
            <w:tcW w:w="1242" w:type="dxa"/>
            <w:tcBorders>
              <w:top w:val="single" w:sz="4" w:space="0" w:color="auto"/>
              <w:left w:val="nil"/>
              <w:bottom w:val="nil"/>
              <w:right w:val="nil"/>
            </w:tcBorders>
            <w:vAlign w:val="center"/>
          </w:tcPr>
          <w:p w14:paraId="5FA1E676" w14:textId="77777777" w:rsidR="001D5AA4" w:rsidRPr="006649A9" w:rsidRDefault="001D5AA4" w:rsidP="0000657E">
            <w:pPr>
              <w:spacing w:line="0" w:lineRule="atLeast"/>
              <w:jc w:val="center"/>
              <w:rPr>
                <w:sz w:val="21"/>
                <w:szCs w:val="21"/>
              </w:rPr>
            </w:pPr>
            <w:r w:rsidRPr="006649A9">
              <w:rPr>
                <w:position w:val="-14"/>
                <w:sz w:val="21"/>
                <w:szCs w:val="21"/>
              </w:rPr>
              <w:object w:dxaOrig="560" w:dyaOrig="400" w14:anchorId="1CB99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21pt" o:ole="">
                  <v:imagedata r:id="rId9" o:title=""/>
                </v:shape>
                <o:OLEObject Type="Embed" ProgID="Equation.DSMT4" ShapeID="_x0000_i1025" DrawAspect="Content" ObjectID="_1602530827" r:id="rId10"/>
              </w:object>
            </w:r>
          </w:p>
        </w:tc>
        <w:tc>
          <w:tcPr>
            <w:tcW w:w="2671" w:type="dxa"/>
            <w:tcBorders>
              <w:top w:val="single" w:sz="4" w:space="0" w:color="auto"/>
              <w:left w:val="nil"/>
              <w:bottom w:val="nil"/>
              <w:right w:val="nil"/>
            </w:tcBorders>
            <w:vAlign w:val="center"/>
          </w:tcPr>
          <w:p w14:paraId="6113320E" w14:textId="77777777" w:rsidR="001D5AA4" w:rsidRPr="006649A9" w:rsidRDefault="001D5AA4" w:rsidP="0000657E">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38742039" w14:textId="77777777" w:rsidR="001D5AA4" w:rsidRPr="006649A9" w:rsidRDefault="001D5AA4" w:rsidP="0000657E">
            <w:pPr>
              <w:spacing w:line="0" w:lineRule="atLeast"/>
              <w:jc w:val="center"/>
              <w:rPr>
                <w:sz w:val="21"/>
                <w:szCs w:val="21"/>
              </w:rPr>
            </w:pPr>
          </w:p>
        </w:tc>
        <w:tc>
          <w:tcPr>
            <w:tcW w:w="1299" w:type="dxa"/>
            <w:tcBorders>
              <w:top w:val="single" w:sz="4" w:space="0" w:color="auto"/>
              <w:left w:val="nil"/>
              <w:bottom w:val="nil"/>
              <w:right w:val="nil"/>
            </w:tcBorders>
            <w:vAlign w:val="center"/>
          </w:tcPr>
          <w:p w14:paraId="5A04FC14" w14:textId="77777777" w:rsidR="001D5AA4" w:rsidRPr="006649A9" w:rsidRDefault="001D5AA4" w:rsidP="0000657E">
            <w:pPr>
              <w:spacing w:line="0" w:lineRule="atLeast"/>
              <w:jc w:val="center"/>
              <w:rPr>
                <w:sz w:val="21"/>
                <w:szCs w:val="21"/>
              </w:rPr>
            </w:pPr>
            <w:r w:rsidRPr="006649A9">
              <w:rPr>
                <w:position w:val="-14"/>
                <w:sz w:val="21"/>
                <w:szCs w:val="21"/>
              </w:rPr>
              <w:object w:dxaOrig="499" w:dyaOrig="400" w14:anchorId="17394508">
                <v:shape id="_x0000_i1026" type="#_x0000_t75" style="width:24.75pt;height:21pt" o:ole="">
                  <v:imagedata r:id="rId11" o:title=""/>
                </v:shape>
                <o:OLEObject Type="Embed" ProgID="Equation.DSMT4" ShapeID="_x0000_i1026" DrawAspect="Content" ObjectID="_1602530828" r:id="rId12"/>
              </w:object>
            </w:r>
          </w:p>
        </w:tc>
        <w:tc>
          <w:tcPr>
            <w:tcW w:w="2460" w:type="dxa"/>
            <w:tcBorders>
              <w:top w:val="single" w:sz="4" w:space="0" w:color="auto"/>
              <w:left w:val="nil"/>
              <w:bottom w:val="nil"/>
              <w:right w:val="nil"/>
            </w:tcBorders>
            <w:vAlign w:val="center"/>
          </w:tcPr>
          <w:p w14:paraId="0C476F26" w14:textId="77777777" w:rsidR="001D5AA4" w:rsidRPr="006649A9" w:rsidRDefault="001D5AA4" w:rsidP="0000657E">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1D5AA4" w:rsidRPr="006649A9" w14:paraId="0EB35152" w14:textId="77777777" w:rsidTr="0000657E">
        <w:tc>
          <w:tcPr>
            <w:tcW w:w="1242" w:type="dxa"/>
            <w:tcBorders>
              <w:top w:val="nil"/>
              <w:left w:val="nil"/>
              <w:bottom w:val="nil"/>
              <w:right w:val="nil"/>
            </w:tcBorders>
            <w:vAlign w:val="center"/>
          </w:tcPr>
          <w:p w14:paraId="5E884B6C" w14:textId="77777777" w:rsidR="001D5AA4" w:rsidRPr="006649A9" w:rsidRDefault="001D5AA4" w:rsidP="0000657E">
            <w:pPr>
              <w:spacing w:line="0" w:lineRule="atLeast"/>
              <w:jc w:val="center"/>
              <w:rPr>
                <w:sz w:val="21"/>
                <w:szCs w:val="21"/>
              </w:rPr>
            </w:pPr>
            <w:r w:rsidRPr="006649A9">
              <w:rPr>
                <w:position w:val="-12"/>
                <w:sz w:val="21"/>
                <w:szCs w:val="21"/>
              </w:rPr>
              <w:object w:dxaOrig="420" w:dyaOrig="360" w14:anchorId="0B1A0566">
                <v:shape id="_x0000_i1027" type="#_x0000_t75" style="width:21.75pt;height:18.75pt" o:ole="">
                  <v:imagedata r:id="rId13" o:title=""/>
                </v:shape>
                <o:OLEObject Type="Embed" ProgID="Equation.DSMT4" ShapeID="_x0000_i1027" DrawAspect="Content" ObjectID="_1602530829" r:id="rId14"/>
              </w:object>
            </w:r>
          </w:p>
        </w:tc>
        <w:tc>
          <w:tcPr>
            <w:tcW w:w="2671" w:type="dxa"/>
            <w:tcBorders>
              <w:top w:val="nil"/>
              <w:left w:val="nil"/>
              <w:bottom w:val="nil"/>
              <w:right w:val="nil"/>
            </w:tcBorders>
            <w:vAlign w:val="center"/>
          </w:tcPr>
          <w:p w14:paraId="2DC2484D" w14:textId="77777777" w:rsidR="001D5AA4" w:rsidRPr="006649A9" w:rsidRDefault="001D5AA4" w:rsidP="0000657E">
            <w:pPr>
              <w:spacing w:line="0" w:lineRule="atLeast"/>
              <w:jc w:val="center"/>
              <w:rPr>
                <w:sz w:val="21"/>
                <w:szCs w:val="21"/>
              </w:rPr>
            </w:pPr>
            <w:r w:rsidRPr="006649A9">
              <w:rPr>
                <w:sz w:val="21"/>
                <w:szCs w:val="21"/>
              </w:rPr>
              <w:t>Input data</w:t>
            </w:r>
          </w:p>
        </w:tc>
        <w:tc>
          <w:tcPr>
            <w:tcW w:w="850" w:type="dxa"/>
            <w:tcBorders>
              <w:top w:val="nil"/>
              <w:left w:val="nil"/>
              <w:bottom w:val="nil"/>
              <w:right w:val="nil"/>
            </w:tcBorders>
            <w:vAlign w:val="center"/>
          </w:tcPr>
          <w:p w14:paraId="115C7230"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22956877" w14:textId="77777777" w:rsidR="001D5AA4" w:rsidRPr="006649A9" w:rsidRDefault="001D5AA4" w:rsidP="0000657E">
            <w:pPr>
              <w:spacing w:line="0" w:lineRule="atLeast"/>
              <w:jc w:val="center"/>
              <w:rPr>
                <w:sz w:val="21"/>
                <w:szCs w:val="21"/>
              </w:rPr>
            </w:pPr>
            <w:r w:rsidRPr="006649A9">
              <w:rPr>
                <w:position w:val="-10"/>
                <w:sz w:val="21"/>
                <w:szCs w:val="21"/>
              </w:rPr>
              <w:object w:dxaOrig="600" w:dyaOrig="360" w14:anchorId="004DC418">
                <v:shape id="_x0000_i1028" type="#_x0000_t75" style="width:30pt;height:18.75pt" o:ole="">
                  <v:imagedata r:id="rId15" o:title=""/>
                </v:shape>
                <o:OLEObject Type="Embed" ProgID="Equation.DSMT4" ShapeID="_x0000_i1028" DrawAspect="Content" ObjectID="_1602530830" r:id="rId16"/>
              </w:object>
            </w:r>
          </w:p>
        </w:tc>
        <w:tc>
          <w:tcPr>
            <w:tcW w:w="2460" w:type="dxa"/>
            <w:tcBorders>
              <w:top w:val="nil"/>
              <w:left w:val="nil"/>
              <w:bottom w:val="nil"/>
              <w:right w:val="nil"/>
            </w:tcBorders>
            <w:vAlign w:val="center"/>
          </w:tcPr>
          <w:p w14:paraId="58D56C94" w14:textId="77777777" w:rsidR="001D5AA4" w:rsidRPr="006649A9" w:rsidRDefault="001D5AA4" w:rsidP="0000657E">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1D5AA4" w:rsidRPr="006649A9" w14:paraId="619EEEA5" w14:textId="77777777" w:rsidTr="0000657E">
        <w:tc>
          <w:tcPr>
            <w:tcW w:w="1242" w:type="dxa"/>
            <w:tcBorders>
              <w:top w:val="nil"/>
              <w:left w:val="nil"/>
              <w:bottom w:val="nil"/>
              <w:right w:val="nil"/>
            </w:tcBorders>
            <w:vAlign w:val="center"/>
          </w:tcPr>
          <w:p w14:paraId="10436B51" w14:textId="77777777" w:rsidR="001D5AA4" w:rsidRPr="006649A9" w:rsidRDefault="001D5AA4" w:rsidP="0000657E">
            <w:pPr>
              <w:spacing w:line="0" w:lineRule="atLeast"/>
              <w:jc w:val="center"/>
              <w:rPr>
                <w:sz w:val="21"/>
                <w:szCs w:val="21"/>
              </w:rPr>
            </w:pPr>
            <w:r w:rsidRPr="006649A9">
              <w:rPr>
                <w:position w:val="-14"/>
                <w:sz w:val="21"/>
                <w:szCs w:val="21"/>
              </w:rPr>
              <w:object w:dxaOrig="600" w:dyaOrig="380" w14:anchorId="42687C60">
                <v:shape id="_x0000_i1029" type="#_x0000_t75" style="width:29.25pt;height:19.5pt" o:ole="">
                  <v:imagedata r:id="rId17" o:title=""/>
                </v:shape>
                <o:OLEObject Type="Embed" ProgID="Equation.DSMT4" ShapeID="_x0000_i1029" DrawAspect="Content" ObjectID="_1602530831" r:id="rId18"/>
              </w:object>
            </w:r>
          </w:p>
        </w:tc>
        <w:tc>
          <w:tcPr>
            <w:tcW w:w="2671" w:type="dxa"/>
            <w:tcBorders>
              <w:top w:val="nil"/>
              <w:left w:val="nil"/>
              <w:bottom w:val="nil"/>
              <w:right w:val="nil"/>
            </w:tcBorders>
            <w:vAlign w:val="center"/>
          </w:tcPr>
          <w:p w14:paraId="0578C291" w14:textId="77777777" w:rsidR="001D5AA4" w:rsidRPr="006649A9" w:rsidRDefault="001D5AA4" w:rsidP="0000657E">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04CCFABD"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46BBD1C4" w14:textId="77777777" w:rsidR="001D5AA4" w:rsidRPr="006649A9" w:rsidRDefault="001D5AA4" w:rsidP="0000657E">
            <w:pPr>
              <w:spacing w:line="0" w:lineRule="atLeast"/>
              <w:jc w:val="center"/>
              <w:rPr>
                <w:sz w:val="21"/>
                <w:szCs w:val="21"/>
              </w:rPr>
            </w:pPr>
            <w:r w:rsidRPr="006649A9">
              <w:rPr>
                <w:position w:val="-10"/>
                <w:sz w:val="21"/>
                <w:szCs w:val="21"/>
              </w:rPr>
              <w:object w:dxaOrig="460" w:dyaOrig="360" w14:anchorId="3D78366F">
                <v:shape id="_x0000_i1030" type="#_x0000_t75" style="width:24pt;height:18.75pt" o:ole="">
                  <v:imagedata r:id="rId19" o:title=""/>
                </v:shape>
                <o:OLEObject Type="Embed" ProgID="Equation.DSMT4" ShapeID="_x0000_i1030" DrawAspect="Content" ObjectID="_1602530832" r:id="rId20"/>
              </w:object>
            </w:r>
          </w:p>
        </w:tc>
        <w:tc>
          <w:tcPr>
            <w:tcW w:w="2460" w:type="dxa"/>
            <w:tcBorders>
              <w:top w:val="nil"/>
              <w:left w:val="nil"/>
              <w:bottom w:val="nil"/>
              <w:right w:val="nil"/>
            </w:tcBorders>
            <w:vAlign w:val="center"/>
          </w:tcPr>
          <w:p w14:paraId="2E6B3361" w14:textId="77777777" w:rsidR="001D5AA4" w:rsidRPr="006649A9" w:rsidRDefault="001D5AA4" w:rsidP="0000657E">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1D5AA4" w:rsidRPr="006649A9" w14:paraId="32DDED9F" w14:textId="77777777" w:rsidTr="0000657E">
        <w:tc>
          <w:tcPr>
            <w:tcW w:w="1242" w:type="dxa"/>
            <w:tcBorders>
              <w:top w:val="nil"/>
              <w:left w:val="nil"/>
              <w:bottom w:val="nil"/>
              <w:right w:val="nil"/>
            </w:tcBorders>
            <w:vAlign w:val="center"/>
          </w:tcPr>
          <w:p w14:paraId="29362B0D" w14:textId="77777777" w:rsidR="001D5AA4" w:rsidRPr="006649A9" w:rsidRDefault="001D5AA4" w:rsidP="0000657E">
            <w:pPr>
              <w:spacing w:line="0" w:lineRule="atLeast"/>
              <w:jc w:val="center"/>
              <w:rPr>
                <w:sz w:val="21"/>
                <w:szCs w:val="21"/>
              </w:rPr>
            </w:pPr>
            <w:r w:rsidRPr="006649A9">
              <w:rPr>
                <w:position w:val="-12"/>
                <w:sz w:val="21"/>
                <w:szCs w:val="21"/>
              </w:rPr>
              <w:object w:dxaOrig="600" w:dyaOrig="380" w14:anchorId="47CD1418">
                <v:shape id="_x0000_i1031" type="#_x0000_t75" style="width:30pt;height:19.5pt" o:ole="">
                  <v:imagedata r:id="rId21" o:title=""/>
                </v:shape>
                <o:OLEObject Type="Embed" ProgID="Equation.DSMT4" ShapeID="_x0000_i1031" DrawAspect="Content" ObjectID="_1602530833" r:id="rId22"/>
              </w:object>
            </w:r>
          </w:p>
        </w:tc>
        <w:tc>
          <w:tcPr>
            <w:tcW w:w="2671" w:type="dxa"/>
            <w:tcBorders>
              <w:top w:val="nil"/>
              <w:left w:val="nil"/>
              <w:bottom w:val="nil"/>
              <w:right w:val="nil"/>
            </w:tcBorders>
            <w:vAlign w:val="center"/>
          </w:tcPr>
          <w:p w14:paraId="1E1E55E9" w14:textId="77777777" w:rsidR="001D5AA4" w:rsidRPr="006649A9" w:rsidRDefault="001D5AA4" w:rsidP="0000657E">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0CD28A5D"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0412C68A" w14:textId="77777777" w:rsidR="001D5AA4" w:rsidRPr="006649A9" w:rsidRDefault="001D5AA4" w:rsidP="0000657E">
            <w:pPr>
              <w:spacing w:line="0" w:lineRule="atLeast"/>
              <w:jc w:val="center"/>
              <w:rPr>
                <w:sz w:val="21"/>
                <w:szCs w:val="21"/>
              </w:rPr>
            </w:pPr>
            <w:r w:rsidRPr="006649A9">
              <w:rPr>
                <w:position w:val="-12"/>
                <w:sz w:val="21"/>
                <w:szCs w:val="21"/>
              </w:rPr>
              <w:object w:dxaOrig="320" w:dyaOrig="380" w14:anchorId="2188B968">
                <v:shape id="_x0000_i1032" type="#_x0000_t75" style="width:15.75pt;height:20.25pt" o:ole="">
                  <v:imagedata r:id="rId23" o:title=""/>
                </v:shape>
                <o:OLEObject Type="Embed" ProgID="Equation.DSMT4" ShapeID="_x0000_i1032" DrawAspect="Content" ObjectID="_1602530834" r:id="rId24"/>
              </w:object>
            </w:r>
          </w:p>
        </w:tc>
        <w:tc>
          <w:tcPr>
            <w:tcW w:w="2460" w:type="dxa"/>
            <w:tcBorders>
              <w:top w:val="nil"/>
              <w:left w:val="nil"/>
              <w:bottom w:val="nil"/>
              <w:right w:val="nil"/>
            </w:tcBorders>
            <w:vAlign w:val="center"/>
          </w:tcPr>
          <w:p w14:paraId="5F574AD0" w14:textId="77777777" w:rsidR="001D5AA4" w:rsidRPr="006649A9" w:rsidRDefault="001D5AA4" w:rsidP="0000657E">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23BF9E20" w14:textId="77777777" w:rsidTr="0000657E">
        <w:tc>
          <w:tcPr>
            <w:tcW w:w="1242" w:type="dxa"/>
            <w:tcBorders>
              <w:top w:val="nil"/>
              <w:left w:val="nil"/>
              <w:bottom w:val="nil"/>
              <w:right w:val="nil"/>
            </w:tcBorders>
            <w:vAlign w:val="center"/>
          </w:tcPr>
          <w:p w14:paraId="06F1C15C" w14:textId="77777777" w:rsidR="001D5AA4" w:rsidRPr="006649A9" w:rsidRDefault="001D5AA4" w:rsidP="0000657E">
            <w:pPr>
              <w:spacing w:line="0" w:lineRule="atLeast"/>
              <w:jc w:val="center"/>
              <w:rPr>
                <w:sz w:val="21"/>
                <w:szCs w:val="21"/>
              </w:rPr>
            </w:pPr>
            <w:r w:rsidRPr="006649A9">
              <w:rPr>
                <w:position w:val="-12"/>
                <w:sz w:val="21"/>
                <w:szCs w:val="21"/>
              </w:rPr>
              <w:object w:dxaOrig="420" w:dyaOrig="380" w14:anchorId="153D98B6">
                <v:shape id="_x0000_i1033" type="#_x0000_t75" style="width:21.75pt;height:19.5pt" o:ole="">
                  <v:imagedata r:id="rId25" o:title=""/>
                </v:shape>
                <o:OLEObject Type="Embed" ProgID="Equation.DSMT4" ShapeID="_x0000_i1033" DrawAspect="Content" ObjectID="_1602530835" r:id="rId26"/>
              </w:object>
            </w:r>
          </w:p>
        </w:tc>
        <w:tc>
          <w:tcPr>
            <w:tcW w:w="2671" w:type="dxa"/>
            <w:tcBorders>
              <w:top w:val="nil"/>
              <w:left w:val="nil"/>
              <w:bottom w:val="nil"/>
              <w:right w:val="nil"/>
            </w:tcBorders>
            <w:vAlign w:val="center"/>
          </w:tcPr>
          <w:p w14:paraId="03939CAD" w14:textId="77777777" w:rsidR="001D5AA4" w:rsidRPr="006649A9" w:rsidRDefault="001D5AA4" w:rsidP="0000657E">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50EE3971"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5E1E7E6A" w14:textId="77777777" w:rsidR="001D5AA4" w:rsidRPr="006649A9" w:rsidRDefault="001D5AA4" w:rsidP="0000657E">
            <w:pPr>
              <w:spacing w:line="0" w:lineRule="atLeast"/>
              <w:jc w:val="center"/>
              <w:rPr>
                <w:sz w:val="21"/>
                <w:szCs w:val="21"/>
              </w:rPr>
            </w:pPr>
            <w:r w:rsidRPr="006649A9">
              <w:rPr>
                <w:position w:val="-12"/>
                <w:sz w:val="21"/>
                <w:szCs w:val="21"/>
              </w:rPr>
              <w:object w:dxaOrig="300" w:dyaOrig="360" w14:anchorId="77182DFE">
                <v:shape id="_x0000_i1034" type="#_x0000_t75" style="width:15pt;height:18.75pt" o:ole="">
                  <v:imagedata r:id="rId27" o:title=""/>
                </v:shape>
                <o:OLEObject Type="Embed" ProgID="Equation.DSMT4" ShapeID="_x0000_i1034" DrawAspect="Content" ObjectID="_1602530836" r:id="rId28"/>
              </w:object>
            </w:r>
          </w:p>
        </w:tc>
        <w:tc>
          <w:tcPr>
            <w:tcW w:w="2460" w:type="dxa"/>
            <w:tcBorders>
              <w:top w:val="nil"/>
              <w:left w:val="nil"/>
              <w:bottom w:val="nil"/>
              <w:right w:val="nil"/>
            </w:tcBorders>
            <w:vAlign w:val="center"/>
          </w:tcPr>
          <w:p w14:paraId="52E48498" w14:textId="77777777" w:rsidR="001D5AA4" w:rsidRPr="006649A9" w:rsidRDefault="001D5AA4" w:rsidP="0000657E">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5285034A" w14:textId="77777777" w:rsidTr="0000657E">
        <w:tc>
          <w:tcPr>
            <w:tcW w:w="1242" w:type="dxa"/>
            <w:tcBorders>
              <w:top w:val="nil"/>
              <w:left w:val="nil"/>
              <w:bottom w:val="nil"/>
              <w:right w:val="nil"/>
            </w:tcBorders>
            <w:vAlign w:val="center"/>
          </w:tcPr>
          <w:p w14:paraId="0922027A" w14:textId="77777777" w:rsidR="001D5AA4" w:rsidRPr="006649A9" w:rsidRDefault="001D5AA4" w:rsidP="0000657E">
            <w:pPr>
              <w:spacing w:line="0" w:lineRule="atLeast"/>
              <w:jc w:val="center"/>
              <w:rPr>
                <w:sz w:val="21"/>
                <w:szCs w:val="21"/>
              </w:rPr>
            </w:pPr>
            <w:r w:rsidRPr="006649A9">
              <w:rPr>
                <w:position w:val="-6"/>
                <w:sz w:val="21"/>
                <w:szCs w:val="21"/>
              </w:rPr>
              <w:object w:dxaOrig="540" w:dyaOrig="279" w14:anchorId="75A96C18">
                <v:shape id="_x0000_i1035" type="#_x0000_t75" style="width:27pt;height:13.5pt" o:ole="">
                  <v:imagedata r:id="rId29" o:title=""/>
                </v:shape>
                <o:OLEObject Type="Embed" ProgID="Equation.DSMT4" ShapeID="_x0000_i1035" DrawAspect="Content" ObjectID="_1602530837" r:id="rId30"/>
              </w:object>
            </w:r>
            <w:r w:rsidRPr="006649A9">
              <w:rPr>
                <w:sz w:val="21"/>
                <w:szCs w:val="21"/>
              </w:rPr>
              <w:t xml:space="preserve"> </w:t>
            </w:r>
          </w:p>
        </w:tc>
        <w:tc>
          <w:tcPr>
            <w:tcW w:w="2671" w:type="dxa"/>
            <w:tcBorders>
              <w:top w:val="nil"/>
              <w:left w:val="nil"/>
              <w:bottom w:val="nil"/>
              <w:right w:val="nil"/>
            </w:tcBorders>
            <w:vAlign w:val="center"/>
          </w:tcPr>
          <w:p w14:paraId="78C5B56B" w14:textId="77777777" w:rsidR="001D5AA4" w:rsidRPr="006649A9" w:rsidRDefault="001D5AA4" w:rsidP="0000657E">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53CDC56D"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181BD4AC" w14:textId="77777777" w:rsidR="001D5AA4" w:rsidRPr="006649A9" w:rsidRDefault="001D5AA4" w:rsidP="0000657E">
            <w:pPr>
              <w:spacing w:line="0" w:lineRule="atLeast"/>
              <w:jc w:val="center"/>
              <w:rPr>
                <w:sz w:val="21"/>
                <w:szCs w:val="21"/>
              </w:rPr>
            </w:pPr>
            <w:r w:rsidRPr="006649A9">
              <w:rPr>
                <w:position w:val="-10"/>
                <w:sz w:val="21"/>
                <w:szCs w:val="21"/>
              </w:rPr>
              <w:object w:dxaOrig="220" w:dyaOrig="320" w14:anchorId="7FA4DA76">
                <v:shape id="_x0000_i1036" type="#_x0000_t75" style="width:12pt;height:15.75pt" o:ole="">
                  <v:imagedata r:id="rId31" o:title=""/>
                </v:shape>
                <o:OLEObject Type="Embed" ProgID="Equation.DSMT4" ShapeID="_x0000_i1036" DrawAspect="Content" ObjectID="_1602530838" r:id="rId32"/>
              </w:object>
            </w:r>
          </w:p>
        </w:tc>
        <w:tc>
          <w:tcPr>
            <w:tcW w:w="2460" w:type="dxa"/>
            <w:tcBorders>
              <w:top w:val="nil"/>
              <w:left w:val="nil"/>
              <w:bottom w:val="nil"/>
              <w:right w:val="nil"/>
            </w:tcBorders>
            <w:vAlign w:val="center"/>
          </w:tcPr>
          <w:p w14:paraId="7EBA7770" w14:textId="77777777" w:rsidR="001D5AA4" w:rsidRPr="006649A9" w:rsidRDefault="001D5AA4" w:rsidP="0000657E">
            <w:pPr>
              <w:spacing w:line="0" w:lineRule="atLeast"/>
              <w:jc w:val="center"/>
              <w:rPr>
                <w:sz w:val="21"/>
                <w:szCs w:val="21"/>
              </w:rPr>
            </w:pPr>
            <w:r w:rsidRPr="006649A9">
              <w:rPr>
                <w:sz w:val="21"/>
                <w:szCs w:val="21"/>
              </w:rPr>
              <w:t>The model output</w:t>
            </w:r>
          </w:p>
        </w:tc>
      </w:tr>
      <w:tr w:rsidR="001D5AA4" w:rsidRPr="006649A9" w14:paraId="732DEB2E" w14:textId="77777777" w:rsidTr="0000657E">
        <w:tc>
          <w:tcPr>
            <w:tcW w:w="1242" w:type="dxa"/>
            <w:tcBorders>
              <w:top w:val="nil"/>
              <w:left w:val="nil"/>
              <w:bottom w:val="nil"/>
              <w:right w:val="nil"/>
            </w:tcBorders>
            <w:vAlign w:val="center"/>
          </w:tcPr>
          <w:p w14:paraId="53DC149C" w14:textId="77777777" w:rsidR="001D5AA4" w:rsidRPr="006649A9" w:rsidRDefault="001D5AA4" w:rsidP="0000657E">
            <w:pPr>
              <w:spacing w:line="0" w:lineRule="atLeast"/>
              <w:jc w:val="center"/>
              <w:rPr>
                <w:sz w:val="21"/>
                <w:szCs w:val="21"/>
              </w:rPr>
            </w:pPr>
            <w:r w:rsidRPr="006649A9">
              <w:rPr>
                <w:sz w:val="21"/>
                <w:szCs w:val="21"/>
              </w:rPr>
              <w:object w:dxaOrig="260" w:dyaOrig="360" w14:anchorId="725DE9E9">
                <v:shape id="_x0000_i1037" type="#_x0000_t75" style="width:12.75pt;height:18.75pt" o:ole="">
                  <v:imagedata r:id="rId33" o:title=""/>
                </v:shape>
                <o:OLEObject Type="Embed" ProgID="Equation.DSMT4" ShapeID="_x0000_i1037" DrawAspect="Content" ObjectID="_1602530839" r:id="rId34"/>
              </w:object>
            </w:r>
          </w:p>
        </w:tc>
        <w:tc>
          <w:tcPr>
            <w:tcW w:w="2671" w:type="dxa"/>
            <w:tcBorders>
              <w:top w:val="nil"/>
              <w:left w:val="nil"/>
              <w:bottom w:val="nil"/>
              <w:right w:val="nil"/>
            </w:tcBorders>
            <w:vAlign w:val="center"/>
          </w:tcPr>
          <w:p w14:paraId="3D0F7FA3" w14:textId="77777777" w:rsidR="001D5AA4" w:rsidRPr="006649A9" w:rsidRDefault="001D5AA4" w:rsidP="0000657E">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16A05753"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2042CD17" w14:textId="77777777" w:rsidR="001D5AA4" w:rsidRPr="006649A9" w:rsidRDefault="001D5AA4" w:rsidP="0000657E">
            <w:pPr>
              <w:spacing w:line="0" w:lineRule="atLeast"/>
              <w:jc w:val="center"/>
              <w:rPr>
                <w:sz w:val="21"/>
                <w:szCs w:val="21"/>
              </w:rPr>
            </w:pPr>
            <w:r w:rsidRPr="006649A9">
              <w:rPr>
                <w:sz w:val="21"/>
                <w:szCs w:val="21"/>
              </w:rPr>
              <w:object w:dxaOrig="300" w:dyaOrig="360" w14:anchorId="17E37207">
                <v:shape id="_x0000_i1038" type="#_x0000_t75" style="width:15pt;height:18.75pt" o:ole="">
                  <v:imagedata r:id="rId35" o:title=""/>
                </v:shape>
                <o:OLEObject Type="Embed" ProgID="Equation.DSMT4" ShapeID="_x0000_i1038" DrawAspect="Content" ObjectID="_1602530840" r:id="rId36"/>
              </w:object>
            </w:r>
          </w:p>
        </w:tc>
        <w:tc>
          <w:tcPr>
            <w:tcW w:w="2460" w:type="dxa"/>
            <w:tcBorders>
              <w:top w:val="nil"/>
              <w:left w:val="nil"/>
              <w:bottom w:val="nil"/>
              <w:right w:val="nil"/>
            </w:tcBorders>
            <w:vAlign w:val="center"/>
          </w:tcPr>
          <w:p w14:paraId="3DC2BF33" w14:textId="77777777" w:rsidR="001D5AA4" w:rsidRPr="006649A9" w:rsidRDefault="001D5AA4" w:rsidP="0000657E">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1D5AA4" w:rsidRPr="006649A9" w14:paraId="327F9607" w14:textId="77777777" w:rsidTr="0000657E">
        <w:tc>
          <w:tcPr>
            <w:tcW w:w="1242" w:type="dxa"/>
            <w:tcBorders>
              <w:top w:val="nil"/>
              <w:left w:val="nil"/>
              <w:bottom w:val="nil"/>
              <w:right w:val="nil"/>
            </w:tcBorders>
            <w:vAlign w:val="center"/>
          </w:tcPr>
          <w:p w14:paraId="43A433E1" w14:textId="77777777" w:rsidR="001D5AA4" w:rsidRPr="006649A9" w:rsidRDefault="001D5AA4" w:rsidP="0000657E">
            <w:pPr>
              <w:spacing w:line="0" w:lineRule="atLeast"/>
              <w:jc w:val="center"/>
              <w:rPr>
                <w:sz w:val="21"/>
                <w:szCs w:val="21"/>
              </w:rPr>
            </w:pPr>
            <w:r w:rsidRPr="006649A9">
              <w:rPr>
                <w:sz w:val="21"/>
                <w:szCs w:val="21"/>
              </w:rPr>
              <w:object w:dxaOrig="300" w:dyaOrig="360" w14:anchorId="0B9A3D0E">
                <v:shape id="_x0000_i1039" type="#_x0000_t75" style="width:15pt;height:18.75pt" o:ole="">
                  <v:imagedata r:id="rId37" o:title=""/>
                </v:shape>
                <o:OLEObject Type="Embed" ProgID="Equation.DSMT4" ShapeID="_x0000_i1039" DrawAspect="Content" ObjectID="_1602530841" r:id="rId38"/>
              </w:object>
            </w:r>
          </w:p>
        </w:tc>
        <w:tc>
          <w:tcPr>
            <w:tcW w:w="2671" w:type="dxa"/>
            <w:tcBorders>
              <w:top w:val="nil"/>
              <w:left w:val="nil"/>
              <w:bottom w:val="nil"/>
              <w:right w:val="nil"/>
            </w:tcBorders>
            <w:vAlign w:val="center"/>
          </w:tcPr>
          <w:p w14:paraId="0D67156F" w14:textId="77777777" w:rsidR="001D5AA4" w:rsidRPr="006649A9" w:rsidRDefault="001D5AA4" w:rsidP="0000657E">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46ADFCDE"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1BCABDAC" w14:textId="77777777" w:rsidR="001D5AA4" w:rsidRPr="006649A9" w:rsidRDefault="001D5AA4" w:rsidP="0000657E">
            <w:pPr>
              <w:spacing w:line="0" w:lineRule="atLeast"/>
              <w:jc w:val="center"/>
              <w:rPr>
                <w:sz w:val="21"/>
                <w:szCs w:val="21"/>
              </w:rPr>
            </w:pPr>
            <w:r w:rsidRPr="006649A9">
              <w:rPr>
                <w:sz w:val="21"/>
                <w:szCs w:val="21"/>
              </w:rPr>
              <w:object w:dxaOrig="300" w:dyaOrig="360" w14:anchorId="3724F2A4">
                <v:shape id="_x0000_i1040" type="#_x0000_t75" style="width:15pt;height:18.75pt" o:ole="">
                  <v:imagedata r:id="rId39" o:title=""/>
                </v:shape>
                <o:OLEObject Type="Embed" ProgID="Equation.DSMT4" ShapeID="_x0000_i1040" DrawAspect="Content" ObjectID="_1602530842" r:id="rId40"/>
              </w:object>
            </w:r>
          </w:p>
        </w:tc>
        <w:tc>
          <w:tcPr>
            <w:tcW w:w="2460" w:type="dxa"/>
            <w:tcBorders>
              <w:top w:val="nil"/>
              <w:left w:val="nil"/>
              <w:bottom w:val="nil"/>
              <w:right w:val="nil"/>
            </w:tcBorders>
            <w:vAlign w:val="center"/>
          </w:tcPr>
          <w:p w14:paraId="4BDB2DF9" w14:textId="77777777" w:rsidR="001D5AA4" w:rsidRPr="006649A9" w:rsidRDefault="001D5AA4" w:rsidP="0000657E">
            <w:pPr>
              <w:spacing w:line="0" w:lineRule="atLeast"/>
              <w:jc w:val="center"/>
              <w:rPr>
                <w:sz w:val="21"/>
                <w:szCs w:val="21"/>
              </w:rPr>
            </w:pPr>
            <w:r w:rsidRPr="006649A9">
              <w:rPr>
                <w:sz w:val="21"/>
                <w:szCs w:val="21"/>
              </w:rPr>
              <w:t>Bias-corrected first moment estimate</w:t>
            </w:r>
          </w:p>
        </w:tc>
      </w:tr>
      <w:tr w:rsidR="001D5AA4" w:rsidRPr="006649A9" w14:paraId="2DB72127" w14:textId="77777777" w:rsidTr="0000657E">
        <w:tc>
          <w:tcPr>
            <w:tcW w:w="1242" w:type="dxa"/>
            <w:tcBorders>
              <w:top w:val="nil"/>
              <w:left w:val="nil"/>
              <w:bottom w:val="nil"/>
              <w:right w:val="nil"/>
            </w:tcBorders>
            <w:vAlign w:val="center"/>
          </w:tcPr>
          <w:p w14:paraId="63AB6BF3" w14:textId="77777777" w:rsidR="001D5AA4" w:rsidRPr="006649A9" w:rsidRDefault="001D5AA4" w:rsidP="0000657E">
            <w:pPr>
              <w:spacing w:line="0" w:lineRule="atLeast"/>
              <w:jc w:val="center"/>
              <w:rPr>
                <w:sz w:val="21"/>
                <w:szCs w:val="21"/>
              </w:rPr>
            </w:pPr>
            <w:r w:rsidRPr="006649A9">
              <w:rPr>
                <w:sz w:val="21"/>
                <w:szCs w:val="21"/>
              </w:rPr>
              <w:object w:dxaOrig="260" w:dyaOrig="360" w14:anchorId="1F7D4C08">
                <v:shape id="_x0000_i1041" type="#_x0000_t75" style="width:12.75pt;height:18.75pt" o:ole="">
                  <v:imagedata r:id="rId41" o:title=""/>
                </v:shape>
                <o:OLEObject Type="Embed" ProgID="Equation.DSMT4" ShapeID="_x0000_i1041" DrawAspect="Content" ObjectID="_1602530843" r:id="rId42"/>
              </w:object>
            </w:r>
          </w:p>
        </w:tc>
        <w:tc>
          <w:tcPr>
            <w:tcW w:w="2671" w:type="dxa"/>
            <w:tcBorders>
              <w:top w:val="nil"/>
              <w:left w:val="nil"/>
              <w:bottom w:val="nil"/>
              <w:right w:val="nil"/>
            </w:tcBorders>
            <w:vAlign w:val="center"/>
          </w:tcPr>
          <w:p w14:paraId="42592836" w14:textId="77777777" w:rsidR="001D5AA4" w:rsidRPr="006649A9" w:rsidRDefault="001D5AA4" w:rsidP="0000657E">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71687EC6"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50D465FE" w14:textId="77777777" w:rsidR="001D5AA4" w:rsidRPr="006649A9" w:rsidRDefault="001D5AA4" w:rsidP="0000657E">
            <w:pPr>
              <w:spacing w:line="0" w:lineRule="atLeast"/>
              <w:jc w:val="center"/>
              <w:rPr>
                <w:sz w:val="21"/>
                <w:szCs w:val="21"/>
              </w:rPr>
            </w:pPr>
            <w:r w:rsidRPr="006649A9">
              <w:rPr>
                <w:sz w:val="21"/>
                <w:szCs w:val="21"/>
              </w:rPr>
              <w:object w:dxaOrig="220" w:dyaOrig="360" w14:anchorId="24DA8934">
                <v:shape id="_x0000_i1042" type="#_x0000_t75" style="width:12pt;height:18.75pt" o:ole="">
                  <v:imagedata r:id="rId43" o:title=""/>
                </v:shape>
                <o:OLEObject Type="Embed" ProgID="Equation.DSMT4" ShapeID="_x0000_i1042" DrawAspect="Content" ObjectID="_1602530844" r:id="rId44"/>
              </w:object>
            </w:r>
          </w:p>
        </w:tc>
        <w:tc>
          <w:tcPr>
            <w:tcW w:w="2460" w:type="dxa"/>
            <w:tcBorders>
              <w:top w:val="nil"/>
              <w:left w:val="nil"/>
              <w:bottom w:val="nil"/>
              <w:right w:val="nil"/>
            </w:tcBorders>
            <w:vAlign w:val="center"/>
          </w:tcPr>
          <w:p w14:paraId="7F59A90C" w14:textId="77777777" w:rsidR="001D5AA4" w:rsidRPr="006649A9" w:rsidRDefault="001D5AA4" w:rsidP="0000657E">
            <w:pPr>
              <w:spacing w:line="0" w:lineRule="atLeast"/>
              <w:jc w:val="center"/>
              <w:rPr>
                <w:sz w:val="21"/>
                <w:szCs w:val="21"/>
              </w:rPr>
            </w:pPr>
            <w:r w:rsidRPr="006649A9">
              <w:rPr>
                <w:sz w:val="21"/>
                <w:szCs w:val="21"/>
              </w:rPr>
              <w:t>Bias-corrected second raw moment estimate</w:t>
            </w:r>
          </w:p>
        </w:tc>
      </w:tr>
      <w:tr w:rsidR="001D5AA4" w:rsidRPr="006649A9" w14:paraId="1E51E760" w14:textId="77777777" w:rsidTr="0000657E">
        <w:tc>
          <w:tcPr>
            <w:tcW w:w="1242" w:type="dxa"/>
            <w:tcBorders>
              <w:top w:val="nil"/>
              <w:left w:val="nil"/>
              <w:bottom w:val="nil"/>
              <w:right w:val="nil"/>
            </w:tcBorders>
            <w:vAlign w:val="center"/>
          </w:tcPr>
          <w:p w14:paraId="657FAF4E" w14:textId="77777777" w:rsidR="001D5AA4" w:rsidRPr="006649A9" w:rsidRDefault="001D5AA4" w:rsidP="0000657E">
            <w:pPr>
              <w:spacing w:line="0" w:lineRule="atLeast"/>
              <w:jc w:val="center"/>
              <w:rPr>
                <w:sz w:val="21"/>
                <w:szCs w:val="21"/>
              </w:rPr>
            </w:pPr>
            <w:r w:rsidRPr="006649A9">
              <w:rPr>
                <w:sz w:val="21"/>
                <w:szCs w:val="21"/>
              </w:rPr>
              <w:object w:dxaOrig="220" w:dyaOrig="360" w14:anchorId="6ECE4F81">
                <v:shape id="_x0000_i1043" type="#_x0000_t75" style="width:12pt;height:18.75pt" o:ole="">
                  <v:imagedata r:id="rId45" o:title=""/>
                </v:shape>
                <o:OLEObject Type="Embed" ProgID="Equation.DSMT4" ShapeID="_x0000_i1043" DrawAspect="Content" ObjectID="_1602530845" r:id="rId46"/>
              </w:object>
            </w:r>
          </w:p>
        </w:tc>
        <w:tc>
          <w:tcPr>
            <w:tcW w:w="2671" w:type="dxa"/>
            <w:tcBorders>
              <w:top w:val="nil"/>
              <w:left w:val="nil"/>
              <w:bottom w:val="nil"/>
              <w:right w:val="nil"/>
            </w:tcBorders>
            <w:vAlign w:val="center"/>
          </w:tcPr>
          <w:p w14:paraId="6E7530E1" w14:textId="77777777" w:rsidR="001D5AA4" w:rsidRPr="006649A9" w:rsidRDefault="001D5AA4" w:rsidP="0000657E">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20E11702" w14:textId="77777777" w:rsidR="001D5AA4" w:rsidRPr="006649A9" w:rsidRDefault="001D5AA4" w:rsidP="0000657E">
            <w:pPr>
              <w:spacing w:line="0" w:lineRule="atLeast"/>
              <w:jc w:val="center"/>
              <w:rPr>
                <w:sz w:val="21"/>
                <w:szCs w:val="21"/>
              </w:rPr>
            </w:pPr>
          </w:p>
        </w:tc>
        <w:tc>
          <w:tcPr>
            <w:tcW w:w="1299" w:type="dxa"/>
            <w:tcBorders>
              <w:top w:val="nil"/>
              <w:left w:val="nil"/>
              <w:bottom w:val="nil"/>
              <w:right w:val="nil"/>
            </w:tcBorders>
            <w:vAlign w:val="center"/>
          </w:tcPr>
          <w:p w14:paraId="763C7786" w14:textId="77777777" w:rsidR="001D5AA4" w:rsidRPr="006649A9" w:rsidRDefault="001D5AA4" w:rsidP="0000657E">
            <w:pPr>
              <w:spacing w:line="0" w:lineRule="atLeast"/>
              <w:jc w:val="center"/>
              <w:rPr>
                <w:sz w:val="21"/>
                <w:szCs w:val="21"/>
              </w:rPr>
            </w:pPr>
            <w:r w:rsidRPr="006649A9">
              <w:rPr>
                <w:sz w:val="21"/>
                <w:szCs w:val="21"/>
              </w:rPr>
              <w:object w:dxaOrig="240" w:dyaOrig="220" w14:anchorId="7BCCE9DE">
                <v:shape id="_x0000_i1044" type="#_x0000_t75" style="width:12pt;height:12pt" o:ole="">
                  <v:imagedata r:id="rId47" o:title=""/>
                </v:shape>
                <o:OLEObject Type="Embed" ProgID="Equation.DSMT4" ShapeID="_x0000_i1044" DrawAspect="Content" ObjectID="_1602530846" r:id="rId48"/>
              </w:object>
            </w:r>
          </w:p>
        </w:tc>
        <w:tc>
          <w:tcPr>
            <w:tcW w:w="2460" w:type="dxa"/>
            <w:tcBorders>
              <w:top w:val="nil"/>
              <w:left w:val="nil"/>
              <w:bottom w:val="nil"/>
              <w:right w:val="nil"/>
            </w:tcBorders>
            <w:vAlign w:val="center"/>
          </w:tcPr>
          <w:p w14:paraId="08C23AAE" w14:textId="77777777" w:rsidR="001D5AA4" w:rsidRPr="006649A9" w:rsidRDefault="001D5AA4" w:rsidP="0000657E">
            <w:pPr>
              <w:spacing w:line="0" w:lineRule="atLeast"/>
              <w:jc w:val="center"/>
              <w:rPr>
                <w:sz w:val="21"/>
                <w:szCs w:val="21"/>
              </w:rPr>
            </w:pPr>
            <w:r w:rsidRPr="006649A9">
              <w:rPr>
                <w:sz w:val="21"/>
                <w:szCs w:val="21"/>
              </w:rPr>
              <w:t>Initial learning rate</w:t>
            </w:r>
          </w:p>
        </w:tc>
      </w:tr>
      <w:tr w:rsidR="001D5AA4" w:rsidRPr="006649A9" w14:paraId="31334FB5" w14:textId="77777777" w:rsidTr="0000657E">
        <w:tc>
          <w:tcPr>
            <w:tcW w:w="1242" w:type="dxa"/>
            <w:tcBorders>
              <w:top w:val="nil"/>
              <w:left w:val="nil"/>
              <w:bottom w:val="single" w:sz="4" w:space="0" w:color="auto"/>
              <w:right w:val="nil"/>
            </w:tcBorders>
            <w:vAlign w:val="center"/>
          </w:tcPr>
          <w:p w14:paraId="47261043" w14:textId="77777777" w:rsidR="001D5AA4" w:rsidRPr="006649A9" w:rsidRDefault="001D5AA4" w:rsidP="0000657E">
            <w:pPr>
              <w:spacing w:line="0" w:lineRule="atLeast"/>
              <w:jc w:val="center"/>
              <w:rPr>
                <w:sz w:val="21"/>
                <w:szCs w:val="21"/>
              </w:rPr>
            </w:pPr>
            <w:r w:rsidRPr="006649A9">
              <w:rPr>
                <w:sz w:val="21"/>
                <w:szCs w:val="21"/>
              </w:rPr>
              <w:object w:dxaOrig="200" w:dyaOrig="220" w14:anchorId="7F34D9F6">
                <v:shape id="_x0000_i1045" type="#_x0000_t75" style="width:9pt;height:12pt" o:ole="">
                  <v:imagedata r:id="rId49" o:title=""/>
                </v:shape>
                <o:OLEObject Type="Embed" ProgID="Equation.DSMT4" ShapeID="_x0000_i1045" DrawAspect="Content" ObjectID="_1602530847" r:id="rId50"/>
              </w:object>
            </w:r>
          </w:p>
        </w:tc>
        <w:tc>
          <w:tcPr>
            <w:tcW w:w="2671" w:type="dxa"/>
            <w:tcBorders>
              <w:top w:val="nil"/>
              <w:left w:val="nil"/>
              <w:bottom w:val="single" w:sz="4" w:space="0" w:color="auto"/>
              <w:right w:val="nil"/>
            </w:tcBorders>
            <w:vAlign w:val="center"/>
          </w:tcPr>
          <w:p w14:paraId="1A4AB1A2" w14:textId="77777777" w:rsidR="001D5AA4" w:rsidRPr="006649A9" w:rsidRDefault="00044D4B" w:rsidP="0000657E">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single" w:sz="4" w:space="0" w:color="auto"/>
              <w:right w:val="nil"/>
            </w:tcBorders>
            <w:vAlign w:val="center"/>
          </w:tcPr>
          <w:p w14:paraId="3E8D5EC8" w14:textId="77777777" w:rsidR="001D5AA4" w:rsidRPr="006649A9" w:rsidRDefault="001D5AA4" w:rsidP="0000657E">
            <w:pPr>
              <w:spacing w:line="0" w:lineRule="atLeast"/>
              <w:jc w:val="center"/>
              <w:rPr>
                <w:sz w:val="21"/>
                <w:szCs w:val="21"/>
              </w:rPr>
            </w:pPr>
          </w:p>
        </w:tc>
        <w:tc>
          <w:tcPr>
            <w:tcW w:w="1299" w:type="dxa"/>
            <w:tcBorders>
              <w:top w:val="nil"/>
              <w:left w:val="nil"/>
              <w:bottom w:val="single" w:sz="4" w:space="0" w:color="auto"/>
              <w:right w:val="nil"/>
            </w:tcBorders>
            <w:vAlign w:val="center"/>
          </w:tcPr>
          <w:p w14:paraId="5079EAB5" w14:textId="77777777" w:rsidR="001D5AA4" w:rsidRPr="006649A9" w:rsidRDefault="001D5AA4" w:rsidP="0000657E">
            <w:pPr>
              <w:spacing w:line="0" w:lineRule="atLeast"/>
              <w:jc w:val="center"/>
              <w:rPr>
                <w:sz w:val="21"/>
                <w:szCs w:val="21"/>
              </w:rPr>
            </w:pPr>
            <w:r w:rsidRPr="006649A9">
              <w:rPr>
                <w:position w:val="-14"/>
                <w:sz w:val="21"/>
                <w:szCs w:val="21"/>
              </w:rPr>
              <w:object w:dxaOrig="480" w:dyaOrig="380" w14:anchorId="299ABD5C">
                <v:shape id="_x0000_i1046" type="#_x0000_t75" style="width:24pt;height:19.5pt" o:ole="">
                  <v:imagedata r:id="rId51" o:title=""/>
                </v:shape>
                <o:OLEObject Type="Embed" ProgID="Equation.DSMT4" ShapeID="_x0000_i1046" DrawAspect="Content" ObjectID="_1602530848" r:id="rId52"/>
              </w:object>
            </w:r>
          </w:p>
        </w:tc>
        <w:tc>
          <w:tcPr>
            <w:tcW w:w="2460" w:type="dxa"/>
            <w:tcBorders>
              <w:top w:val="nil"/>
              <w:left w:val="nil"/>
              <w:bottom w:val="single" w:sz="4" w:space="0" w:color="auto"/>
              <w:right w:val="nil"/>
            </w:tcBorders>
            <w:vAlign w:val="center"/>
          </w:tcPr>
          <w:p w14:paraId="702E099A" w14:textId="77777777" w:rsidR="001D5AA4" w:rsidRPr="006649A9" w:rsidRDefault="001D5AA4" w:rsidP="0000657E">
            <w:pPr>
              <w:spacing w:line="0" w:lineRule="atLeast"/>
              <w:jc w:val="center"/>
              <w:rPr>
                <w:sz w:val="21"/>
                <w:szCs w:val="21"/>
              </w:rPr>
            </w:pPr>
            <w:r w:rsidRPr="006649A9">
              <w:rPr>
                <w:sz w:val="21"/>
                <w:szCs w:val="21"/>
              </w:rPr>
              <w:t>Pearson correlation coefficient</w:t>
            </w:r>
          </w:p>
        </w:tc>
      </w:tr>
    </w:tbl>
    <w:p w14:paraId="6B98118E" w14:textId="77777777" w:rsidR="00CB1C8E" w:rsidRPr="00D26599" w:rsidRDefault="00DF1717" w:rsidP="00C42A7D">
      <w:pPr>
        <w:pStyle w:val="1"/>
      </w:pPr>
      <w:r w:rsidRPr="00D26599">
        <w:lastRenderedPageBreak/>
        <w:t>2</w:t>
      </w:r>
      <w:r w:rsidR="0051158D" w:rsidRPr="00D26599">
        <w:t xml:space="preserve"> </w:t>
      </w:r>
      <w:r w:rsidR="00CB1C8E" w:rsidRPr="00D26599">
        <w:t>Framework for traffic flow prediction</w:t>
      </w:r>
    </w:p>
    <w:p w14:paraId="43E66A99" w14:textId="2E96F3F8" w:rsidR="00FB32FB" w:rsidRPr="00C42A7D" w:rsidRDefault="00E23E5D" w:rsidP="00C42A7D">
      <w:pPr>
        <w:pStyle w:val="Paragraph"/>
      </w:pPr>
      <w:r w:rsidRPr="00C42A7D">
        <w:t>Short-term traffic flow forecasting data is needed for both trave</w:t>
      </w:r>
      <w:r w:rsidR="00DC23EB">
        <w:rPr>
          <w:rFonts w:hint="eastAsia"/>
          <w:lang w:eastAsia="zh-CN"/>
        </w:rPr>
        <w:t>l</w:t>
      </w:r>
      <w:r w:rsidRPr="00C42A7D">
        <w:t>ler</w:t>
      </w:r>
      <w:r w:rsidR="00E91098" w:rsidRPr="00C42A7D">
        <w:t>s</w:t>
      </w:r>
      <w:r w:rsidRPr="00C42A7D">
        <w:t xml:space="preserve"> and traffic management department</w:t>
      </w:r>
      <w:r w:rsidR="00E91098" w:rsidRPr="00C42A7D">
        <w:t>s</w:t>
      </w:r>
      <w:r w:rsidRPr="00C42A7D">
        <w:t xml:space="preserve">. </w:t>
      </w:r>
      <w:r w:rsidR="005939BC" w:rsidRPr="00C42A7D">
        <w:t xml:space="preserve">However, </w:t>
      </w:r>
      <w:r w:rsidR="00E91098" w:rsidRPr="00C42A7D">
        <w:t xml:space="preserve">in </w:t>
      </w:r>
      <w:r w:rsidR="005939BC" w:rsidRPr="00C42A7D">
        <w:t>consider</w:t>
      </w:r>
      <w:r w:rsidR="00E91098" w:rsidRPr="00C42A7D">
        <w:t>ing</w:t>
      </w:r>
      <w:r w:rsidR="005939BC" w:rsidRPr="00C42A7D">
        <w:t xml:space="preserve"> this problem, it is necessary to determine </w:t>
      </w:r>
      <w:r w:rsidR="00443D85" w:rsidRPr="00C42A7D">
        <w:t>what kind</w:t>
      </w:r>
      <w:r w:rsidR="003C29A6">
        <w:rPr>
          <w:rFonts w:hint="eastAsia"/>
          <w:lang w:eastAsia="zh-CN"/>
        </w:rPr>
        <w:t>s</w:t>
      </w:r>
      <w:r w:rsidR="00443D85" w:rsidRPr="00C42A7D">
        <w:t xml:space="preserve"> of </w:t>
      </w:r>
      <w:r w:rsidR="00E91098" w:rsidRPr="00C42A7D">
        <w:t xml:space="preserve">data </w:t>
      </w:r>
      <w:r w:rsidR="00443D85" w:rsidRPr="00C42A7D">
        <w:t>features</w:t>
      </w:r>
      <w:r w:rsidR="00C80856" w:rsidRPr="00C42A7D">
        <w:t xml:space="preserve"> </w:t>
      </w:r>
      <w:r w:rsidR="00E91098" w:rsidRPr="00C42A7D">
        <w:t>are relevant to</w:t>
      </w:r>
      <w:r w:rsidR="00443D85" w:rsidRPr="00C42A7D">
        <w:t xml:space="preserve"> traffic forecast</w:t>
      </w:r>
      <w:r w:rsidR="00E91098" w:rsidRPr="00C42A7D">
        <w:t>ing</w:t>
      </w:r>
      <w:r w:rsidR="00CE39ED" w:rsidRPr="00C42A7D">
        <w:t xml:space="preserve"> </w:t>
      </w:r>
      <w:r w:rsidR="00E91098" w:rsidRPr="00C42A7D">
        <w:t xml:space="preserve">and </w:t>
      </w:r>
      <w:r w:rsidR="00CE39ED" w:rsidRPr="00C42A7D">
        <w:t xml:space="preserve">how to </w:t>
      </w:r>
      <w:r w:rsidR="00E91098" w:rsidRPr="00C42A7D">
        <w:t>select and</w:t>
      </w:r>
      <w:r w:rsidR="00CE39ED" w:rsidRPr="00C42A7D">
        <w:t xml:space="preserve"> use </w:t>
      </w:r>
      <w:r w:rsidR="00E91098" w:rsidRPr="00C42A7D">
        <w:t>them</w:t>
      </w:r>
      <w:r w:rsidR="00CE39ED" w:rsidRPr="00C42A7D">
        <w:t xml:space="preserve">. </w:t>
      </w:r>
      <w:r w:rsidR="00E91098" w:rsidRPr="00C42A7D">
        <w:t>Accordingly, the following</w:t>
      </w:r>
      <w:r w:rsidR="00CE39ED" w:rsidRPr="00C42A7D">
        <w:t xml:space="preserve"> section provides a brief overview of </w:t>
      </w:r>
      <w:r w:rsidR="00FB32FB" w:rsidRPr="00C42A7D">
        <w:t>the traffic prediction problem.</w:t>
      </w:r>
    </w:p>
    <w:p w14:paraId="79944CB7" w14:textId="5704B1EA" w:rsidR="00FB32FB" w:rsidRPr="00D26599" w:rsidRDefault="00DF1717" w:rsidP="00C42A7D">
      <w:pPr>
        <w:pStyle w:val="2"/>
      </w:pPr>
      <w:r w:rsidRPr="00D26599">
        <w:t>2</w:t>
      </w:r>
      <w:r w:rsidR="00FB32FB" w:rsidRPr="00D26599">
        <w:t xml:space="preserve">.1 </w:t>
      </w:r>
      <w:r w:rsidR="00380301" w:rsidRPr="00D26599">
        <w:t>F</w:t>
      </w:r>
      <w:r w:rsidR="00443D85" w:rsidRPr="00D26599">
        <w:t>eature</w:t>
      </w:r>
      <w:r w:rsidRPr="00D26599">
        <w:t xml:space="preserve">s in the </w:t>
      </w:r>
      <w:r w:rsidR="00E362A7" w:rsidRPr="00D26599">
        <w:t xml:space="preserve">collected </w:t>
      </w:r>
      <w:r w:rsidRPr="00D26599">
        <w:t>data</w:t>
      </w:r>
    </w:p>
    <w:p w14:paraId="49500037" w14:textId="37717C41" w:rsidR="00D13574" w:rsidRPr="00D26599" w:rsidRDefault="000D28F3" w:rsidP="00C42A7D">
      <w:pPr>
        <w:pStyle w:val="Paragraph"/>
        <w:rPr>
          <w:rFonts w:ascii="NimbusRomNo9L-Regu" w:hAnsi="NimbusRomNo9L-Regu" w:cs="NimbusRomNo9L-Regu"/>
        </w:rPr>
      </w:pPr>
      <w:r w:rsidRPr="00D26599">
        <w:t xml:space="preserve">Evolutions of traffic conditions are always related to current and past traffic conditions. We hope to </w:t>
      </w:r>
      <w:r w:rsidR="002B173B" w:rsidRPr="00D26599">
        <w:t xml:space="preserve">identify </w:t>
      </w:r>
      <w:r w:rsidRPr="00D26599">
        <w:t>these relations</w:t>
      </w:r>
      <w:r w:rsidR="002B173B" w:rsidRPr="00D26599">
        <w:t>hips</w:t>
      </w:r>
      <w:r w:rsidRPr="00D26599">
        <w:t xml:space="preserve"> and use them for traffic prediction. </w:t>
      </w:r>
      <w:r w:rsidR="00D13574" w:rsidRPr="00D26599">
        <w:t xml:space="preserve">From </w:t>
      </w:r>
      <w:r w:rsidR="002B173B" w:rsidRPr="00D26599">
        <w:t xml:space="preserve">the </w:t>
      </w:r>
      <w:r w:rsidR="00D13574" w:rsidRPr="00D26599">
        <w:t xml:space="preserve">perspective of </w:t>
      </w:r>
      <w:r w:rsidR="002B173B" w:rsidRPr="00D26599">
        <w:t xml:space="preserve">the </w:t>
      </w:r>
      <w:r w:rsidR="00D13574" w:rsidRPr="00D26599">
        <w:t xml:space="preserve">time </w:t>
      </w:r>
      <w:r w:rsidR="00CF41D5" w:rsidRPr="00D26599">
        <w:t>domain</w:t>
      </w:r>
      <w:r w:rsidR="00D13574" w:rsidRPr="00D26599">
        <w:t xml:space="preserve">, </w:t>
      </w:r>
      <w:r w:rsidR="00814301" w:rsidRPr="00D26599">
        <w:t>traffic flow data can be viewed as</w:t>
      </w:r>
      <w:r w:rsidR="002B173B" w:rsidRPr="00D26599">
        <w:t xml:space="preserve"> a</w:t>
      </w:r>
      <w:r w:rsidR="00814301" w:rsidRPr="00D26599">
        <w:t xml:space="preserve"> time series. The different components of a time</w:t>
      </w:r>
      <w:r w:rsidRPr="00D26599">
        <w:t xml:space="preserve"> </w:t>
      </w:r>
      <w:r w:rsidR="00814301" w:rsidRPr="00D26599">
        <w:t>series dataset</w:t>
      </w:r>
      <w:r w:rsidR="002B173B" w:rsidRPr="00D26599">
        <w:t>, such as its</w:t>
      </w:r>
      <w:r w:rsidR="00814301" w:rsidRPr="00D26599">
        <w:t xml:space="preserve"> trend</w:t>
      </w:r>
      <w:r w:rsidR="002B173B" w:rsidRPr="00D26599">
        <w:t xml:space="preserve"> and </w:t>
      </w:r>
      <w:r w:rsidR="00814301" w:rsidRPr="00D26599">
        <w:t xml:space="preserve">seasonal, cyclical, </w:t>
      </w:r>
      <w:r w:rsidR="007A5225" w:rsidRPr="00D26599">
        <w:t>weekly, monthly and annual</w:t>
      </w:r>
      <w:r w:rsidR="00814301" w:rsidRPr="00D26599">
        <w:t xml:space="preserve"> variations</w:t>
      </w:r>
      <w:r w:rsidR="002B173B" w:rsidRPr="00D26599">
        <w:t>,</w:t>
      </w:r>
      <w:r w:rsidR="00814301" w:rsidRPr="00D26599">
        <w:t xml:space="preserve"> can be </w:t>
      </w:r>
      <w:r w:rsidR="002B173B" w:rsidRPr="00D26599">
        <w:t xml:space="preserve">used </w:t>
      </w:r>
      <w:r w:rsidR="00814301" w:rsidRPr="00D26599">
        <w:t xml:space="preserve">as </w:t>
      </w:r>
      <w:r w:rsidR="002B173B" w:rsidRPr="00D26599">
        <w:t xml:space="preserve">data </w:t>
      </w:r>
      <w:r w:rsidRPr="00D26599">
        <w:t>feature</w:t>
      </w:r>
      <w:r w:rsidR="00814301" w:rsidRPr="00D26599">
        <w:t>s</w:t>
      </w:r>
      <w:r w:rsidR="00CF41D5" w:rsidRPr="00D26599">
        <w:t>.</w:t>
      </w:r>
      <w:r w:rsidR="00D13574" w:rsidRPr="00D26599">
        <w:t xml:space="preserve"> </w:t>
      </w:r>
      <w:r w:rsidR="002B173B" w:rsidRPr="00D26599">
        <w:t>P</w:t>
      </w:r>
      <w:r w:rsidR="00D13574" w:rsidRPr="00D26599">
        <w:t xml:space="preserve">redictions of future </w:t>
      </w:r>
      <w:r w:rsidR="002B173B" w:rsidRPr="00D26599">
        <w:t xml:space="preserve">traffic flow </w:t>
      </w:r>
      <w:r w:rsidR="00D13574" w:rsidRPr="00D26599">
        <w:t xml:space="preserve">data are </w:t>
      </w:r>
      <w:r w:rsidR="002B173B" w:rsidRPr="00D26599">
        <w:t xml:space="preserve">extrapolations </w:t>
      </w:r>
      <w:r w:rsidR="00D13574" w:rsidRPr="00D26599">
        <w:t xml:space="preserve">of current </w:t>
      </w:r>
      <w:r w:rsidR="002B173B" w:rsidRPr="00D26599">
        <w:t xml:space="preserve">data </w:t>
      </w:r>
      <w:r w:rsidR="00D13574" w:rsidRPr="00D26599">
        <w:t xml:space="preserve">(Tang et </w:t>
      </w:r>
      <w:r w:rsidR="00067F8E" w:rsidRPr="00D26599">
        <w:t xml:space="preserve">al., </w:t>
      </w:r>
      <w:r w:rsidR="00D13574" w:rsidRPr="00D26599">
        <w:t xml:space="preserve">2017). </w:t>
      </w:r>
      <w:r w:rsidR="002B173B" w:rsidRPr="00D26599">
        <w:t>In the</w:t>
      </w:r>
      <w:r w:rsidR="00D13574" w:rsidRPr="00D26599">
        <w:t xml:space="preserve"> spatial </w:t>
      </w:r>
      <w:r w:rsidR="002B173B" w:rsidRPr="00D26599">
        <w:t>domain</w:t>
      </w:r>
      <w:r w:rsidR="00D13574" w:rsidRPr="00D26599">
        <w:t xml:space="preserve">, the traffic </w:t>
      </w:r>
      <w:r w:rsidR="002B173B" w:rsidRPr="00D26599">
        <w:t xml:space="preserve">flow </w:t>
      </w:r>
      <w:r w:rsidR="00D13574" w:rsidRPr="00D26599">
        <w:t xml:space="preserve">conditions </w:t>
      </w:r>
      <w:r w:rsidR="002B173B" w:rsidRPr="00D26599">
        <w:t xml:space="preserve">of a particular </w:t>
      </w:r>
      <w:r w:rsidR="00D13574" w:rsidRPr="00D26599">
        <w:t xml:space="preserve">road section are closely related to </w:t>
      </w:r>
      <w:r w:rsidR="002B173B" w:rsidRPr="00D26599">
        <w:t>those</w:t>
      </w:r>
      <w:r w:rsidR="00D13574" w:rsidRPr="00D26599">
        <w:t xml:space="preserve"> upstream and downstream of th</w:t>
      </w:r>
      <w:r w:rsidR="002B173B" w:rsidRPr="00D26599">
        <w:t>at</w:t>
      </w:r>
      <w:r w:rsidR="00D13574" w:rsidRPr="00D26599">
        <w:t xml:space="preserve"> road section (Park et </w:t>
      </w:r>
      <w:r w:rsidR="00067F8E" w:rsidRPr="00D26599">
        <w:t xml:space="preserve">al., </w:t>
      </w:r>
      <w:r w:rsidR="00D13574" w:rsidRPr="00D26599">
        <w:t>2011; Wu and Tan</w:t>
      </w:r>
      <w:r w:rsidR="002B173B" w:rsidRPr="00D26599">
        <w:t xml:space="preserve">, </w:t>
      </w:r>
      <w:r w:rsidR="00D13574" w:rsidRPr="00D26599">
        <w:t xml:space="preserve">2016). </w:t>
      </w:r>
      <w:r w:rsidR="002B173B" w:rsidRPr="00D26599">
        <w:t xml:space="preserve">Since </w:t>
      </w:r>
      <w:proofErr w:type="spellStart"/>
      <w:r w:rsidR="00280AB2" w:rsidRPr="00D26599">
        <w:t>Okutani</w:t>
      </w:r>
      <w:proofErr w:type="spellEnd"/>
      <w:r w:rsidR="00280AB2" w:rsidRPr="00D26599">
        <w:t xml:space="preserve"> et al. (1984) first applied the spatial characteristics of road traffic to traffic flow prediction, more and more traffic prediction studies </w:t>
      </w:r>
      <w:r w:rsidR="002B173B" w:rsidRPr="00D26599">
        <w:t xml:space="preserve">have </w:t>
      </w:r>
      <w:r w:rsidR="00280AB2" w:rsidRPr="00D26599">
        <w:t>consider</w:t>
      </w:r>
      <w:r w:rsidR="002B173B" w:rsidRPr="00D26599">
        <w:t>ed</w:t>
      </w:r>
      <w:r w:rsidR="00280AB2" w:rsidRPr="00D26599">
        <w:t xml:space="preserve"> spatial correlation</w:t>
      </w:r>
      <w:r w:rsidR="002B173B" w:rsidRPr="00D26599">
        <w:t>s between</w:t>
      </w:r>
      <w:r w:rsidR="00280AB2" w:rsidRPr="00D26599">
        <w:t xml:space="preserve"> traffic and road segments (</w:t>
      </w:r>
      <w:proofErr w:type="spellStart"/>
      <w:r w:rsidR="00280AB2" w:rsidRPr="00D26599">
        <w:t>Ermagun</w:t>
      </w:r>
      <w:proofErr w:type="spellEnd"/>
      <w:r w:rsidR="00280AB2" w:rsidRPr="00D26599">
        <w:t xml:space="preserve"> and Levinson</w:t>
      </w:r>
      <w:r w:rsidR="002B173B" w:rsidRPr="00D26599">
        <w:t>,</w:t>
      </w:r>
      <w:r w:rsidR="00280AB2" w:rsidRPr="00D26599">
        <w:t xml:space="preserve"> 2016; Stathopoulos and </w:t>
      </w:r>
      <w:proofErr w:type="spellStart"/>
      <w:r w:rsidR="00280AB2" w:rsidRPr="00D26599">
        <w:t>Karlaftis</w:t>
      </w:r>
      <w:proofErr w:type="spellEnd"/>
      <w:r w:rsidR="002B173B" w:rsidRPr="00D26599">
        <w:t>, 2</w:t>
      </w:r>
      <w:r w:rsidR="00280AB2" w:rsidRPr="00D26599">
        <w:t>003). Spatial correlation</w:t>
      </w:r>
      <w:r w:rsidR="002B173B" w:rsidRPr="00D26599">
        <w:t>s, in this case, relate to</w:t>
      </w:r>
      <w:r w:rsidR="00280AB2" w:rsidRPr="00D26599">
        <w:t xml:space="preserve"> relationship</w:t>
      </w:r>
      <w:r w:rsidR="002B173B" w:rsidRPr="00D26599">
        <w:t>s</w:t>
      </w:r>
      <w:r w:rsidR="00280AB2" w:rsidRPr="00D26599">
        <w:t xml:space="preserve"> between upstream and downstream road sections of traffic, and the </w:t>
      </w:r>
      <w:r w:rsidR="002B173B" w:rsidRPr="00D26599">
        <w:t xml:space="preserve">consideration </w:t>
      </w:r>
      <w:r w:rsidR="00280AB2" w:rsidRPr="00D26599">
        <w:t xml:space="preserve">of </w:t>
      </w:r>
      <w:r w:rsidR="002B173B" w:rsidRPr="00D26599">
        <w:t>such</w:t>
      </w:r>
      <w:r w:rsidR="00280AB2" w:rsidRPr="00D26599">
        <w:t xml:space="preserve"> correlation</w:t>
      </w:r>
      <w:r w:rsidR="002B173B" w:rsidRPr="00D26599">
        <w:t>s</w:t>
      </w:r>
      <w:r w:rsidR="00280AB2" w:rsidRPr="00D26599">
        <w:t xml:space="preserve"> provides multiple </w:t>
      </w:r>
      <w:r w:rsidR="00280AB2" w:rsidRPr="00D26599">
        <w:lastRenderedPageBreak/>
        <w:t>reference</w:t>
      </w:r>
      <w:r w:rsidR="00A655CD" w:rsidRPr="00D26599">
        <w:t>s</w:t>
      </w:r>
      <w:r w:rsidR="00280AB2" w:rsidRPr="00D26599">
        <w:t xml:space="preserve"> for traffic prediction. Messer and Thomas (1998) found the traffic flow of upstream </w:t>
      </w:r>
      <w:r w:rsidR="00511C67" w:rsidRPr="00D26599">
        <w:t xml:space="preserve">road sections </w:t>
      </w:r>
      <w:r w:rsidR="002B173B" w:rsidRPr="00D26599">
        <w:t xml:space="preserve">to be </w:t>
      </w:r>
      <w:r w:rsidR="00280AB2" w:rsidRPr="00D26599">
        <w:t xml:space="preserve">highly correlated with </w:t>
      </w:r>
      <w:r w:rsidR="00511C67" w:rsidRPr="00D26599">
        <w:t>that of the focal section</w:t>
      </w:r>
      <w:r w:rsidR="00280AB2" w:rsidRPr="00D26599">
        <w:t xml:space="preserve">, and </w:t>
      </w:r>
      <w:r w:rsidR="002B173B" w:rsidRPr="00D26599">
        <w:t xml:space="preserve">reported that </w:t>
      </w:r>
      <w:r w:rsidR="00280AB2" w:rsidRPr="00D26599">
        <w:t xml:space="preserve">spatial information is as informative as temporal information. The current traffic volume of </w:t>
      </w:r>
      <w:r w:rsidR="00511C67" w:rsidRPr="00D26599">
        <w:t xml:space="preserve">a </w:t>
      </w:r>
      <w:r w:rsidR="00280AB2" w:rsidRPr="00D26599">
        <w:t xml:space="preserve">road section is not only related to the </w:t>
      </w:r>
      <w:r w:rsidR="00511C67" w:rsidRPr="00D26599">
        <w:t>upstream volume</w:t>
      </w:r>
      <w:r w:rsidR="00280AB2" w:rsidRPr="00D26599">
        <w:t xml:space="preserve">, but </w:t>
      </w:r>
      <w:r w:rsidR="00511C67" w:rsidRPr="00D26599">
        <w:t xml:space="preserve">is </w:t>
      </w:r>
      <w:r w:rsidR="00280AB2" w:rsidRPr="00D26599">
        <w:t>also affected by the downstream</w:t>
      </w:r>
      <w:r w:rsidR="00511C67" w:rsidRPr="00D26599">
        <w:t xml:space="preserve"> volume</w:t>
      </w:r>
      <w:r w:rsidR="00280AB2" w:rsidRPr="00D26599">
        <w:t>. This situation is particularly evident in the case of traffic congestion</w:t>
      </w:r>
      <w:r w:rsidR="0079054B" w:rsidRPr="00D26599">
        <w:t xml:space="preserve"> </w:t>
      </w:r>
      <w:r w:rsidR="00280AB2" w:rsidRPr="00D26599">
        <w:t>(</w:t>
      </w:r>
      <w:proofErr w:type="spellStart"/>
      <w:r w:rsidR="00280AB2" w:rsidRPr="00D26599">
        <w:t>Baher</w:t>
      </w:r>
      <w:proofErr w:type="spellEnd"/>
      <w:r w:rsidR="00511C67" w:rsidRPr="00D26599">
        <w:t xml:space="preserve"> </w:t>
      </w:r>
      <w:proofErr w:type="spellStart"/>
      <w:r w:rsidR="00280AB2" w:rsidRPr="00D26599">
        <w:t>Abdulhai</w:t>
      </w:r>
      <w:proofErr w:type="spellEnd"/>
      <w:r w:rsidR="00280AB2" w:rsidRPr="00D26599">
        <w:t xml:space="preserve"> et </w:t>
      </w:r>
      <w:r w:rsidR="00067F8E" w:rsidRPr="00D26599">
        <w:t xml:space="preserve">al., </w:t>
      </w:r>
      <w:r w:rsidR="00280AB2" w:rsidRPr="00D26599">
        <w:t>2002).</w:t>
      </w:r>
      <w:r w:rsidR="00814301" w:rsidRPr="00D26599">
        <w:t xml:space="preserve"> </w:t>
      </w:r>
      <w:r w:rsidR="00D13574" w:rsidRPr="00D26599">
        <w:t xml:space="preserve">Therefore, changes in traffic flow conditions have certain temporal and spatial characteristics. </w:t>
      </w:r>
    </w:p>
    <w:p w14:paraId="1D252203" w14:textId="3BADA570" w:rsidR="00DF1717" w:rsidRPr="00D26599" w:rsidRDefault="00DF1717" w:rsidP="00C42A7D">
      <w:pPr>
        <w:pStyle w:val="2"/>
      </w:pPr>
      <w:r w:rsidRPr="00D26599">
        <w:t xml:space="preserve">2.2 </w:t>
      </w:r>
      <w:r w:rsidR="00511C67" w:rsidRPr="00D26599">
        <w:t xml:space="preserve">Selection of </w:t>
      </w:r>
      <w:r w:rsidRPr="00D26599">
        <w:t>data contain</w:t>
      </w:r>
      <w:r w:rsidR="00511C67" w:rsidRPr="00D26599">
        <w:t>ing</w:t>
      </w:r>
      <w:r w:rsidRPr="00D26599">
        <w:t xml:space="preserve"> features for prediction</w:t>
      </w:r>
    </w:p>
    <w:p w14:paraId="34969360" w14:textId="308B7F3D" w:rsidR="00E27292" w:rsidRPr="00D26599" w:rsidRDefault="00511C67" w:rsidP="00C42A7D">
      <w:pPr>
        <w:pStyle w:val="Paragraph"/>
      </w:pPr>
      <w:r w:rsidRPr="00D26599">
        <w:t xml:space="preserve">Traffic data can contain much information; however, selecting the information relevant to the </w:t>
      </w:r>
      <w:r w:rsidR="00CB55E1" w:rsidRPr="00D26599">
        <w:t xml:space="preserve">research problem </w:t>
      </w:r>
      <w:r w:rsidRPr="00D26599">
        <w:t>is critical</w:t>
      </w:r>
      <w:r w:rsidR="00CB55E1" w:rsidRPr="00D26599">
        <w:t>. In this study, b</w:t>
      </w:r>
      <w:r w:rsidR="00E27292" w:rsidRPr="00D26599">
        <w:t>y analyzing spatiotemporal correlation</w:t>
      </w:r>
      <w:r w:rsidRPr="00D26599">
        <w:t>s in</w:t>
      </w:r>
      <w:r w:rsidR="00E27292" w:rsidRPr="00D26599">
        <w:t xml:space="preserve"> traffic flow data, </w:t>
      </w:r>
      <w:r w:rsidR="003B14F7" w:rsidRPr="00D26599">
        <w:t xml:space="preserve">we can sort data according to </w:t>
      </w:r>
      <w:r w:rsidRPr="00D26599">
        <w:t xml:space="preserve">its </w:t>
      </w:r>
      <w:r w:rsidR="003B14F7" w:rsidRPr="00D26599">
        <w:t xml:space="preserve">relevance </w:t>
      </w:r>
      <w:r w:rsidRPr="00D26599">
        <w:t xml:space="preserve">to </w:t>
      </w:r>
      <w:r w:rsidR="003B14F7" w:rsidRPr="00D26599">
        <w:t>the current prediction problem.</w:t>
      </w:r>
      <w:r w:rsidR="00CB55E1" w:rsidRPr="00D26599">
        <w:t xml:space="preserve"> </w:t>
      </w:r>
      <w:r w:rsidR="001E3AA9" w:rsidRPr="00D26599">
        <w:t xml:space="preserve">After selecting reasonable </w:t>
      </w:r>
      <w:r w:rsidR="007A5225" w:rsidRPr="00D26599">
        <w:t xml:space="preserve">initial </w:t>
      </w:r>
      <w:r w:rsidR="001E3AA9" w:rsidRPr="00D26599">
        <w:t>value</w:t>
      </w:r>
      <w:r w:rsidRPr="00D26599">
        <w:t>s</w:t>
      </w:r>
      <w:r w:rsidR="001E3AA9" w:rsidRPr="00D26599">
        <w:t xml:space="preserve"> </w:t>
      </w:r>
      <w:r w:rsidRPr="00D26599">
        <w:t xml:space="preserve">with which to </w:t>
      </w:r>
      <w:r w:rsidR="001E3AA9" w:rsidRPr="00D26599">
        <w:t xml:space="preserve">construct </w:t>
      </w:r>
      <w:r w:rsidRPr="00D26599">
        <w:t>a</w:t>
      </w:r>
      <w:r w:rsidR="001E3AA9" w:rsidRPr="00D26599">
        <w:t xml:space="preserve"> predicti</w:t>
      </w:r>
      <w:r w:rsidRPr="00D26599">
        <w:t>ve</w:t>
      </w:r>
      <w:r w:rsidR="001E3AA9" w:rsidRPr="00D26599">
        <w:t xml:space="preserve"> model, the </w:t>
      </w:r>
      <w:r w:rsidR="00C064BD" w:rsidRPr="00D26599">
        <w:t>S</w:t>
      </w:r>
      <w:r w:rsidR="00173453" w:rsidRPr="00D26599">
        <w:t>TFSA</w:t>
      </w:r>
      <w:r w:rsidR="001E3AA9" w:rsidRPr="00D26599">
        <w:t xml:space="preserve"> is </w:t>
      </w:r>
      <w:r w:rsidRPr="00D26599">
        <w:t>applied to</w:t>
      </w:r>
      <w:r w:rsidR="001E3AA9" w:rsidRPr="00D26599">
        <w:t xml:space="preserve"> the time and space dimensions according to the relevance </w:t>
      </w:r>
      <w:r w:rsidR="00E575B4" w:rsidRPr="00D26599">
        <w:t>rank</w:t>
      </w:r>
      <w:r w:rsidRPr="00D26599">
        <w:t>ing</w:t>
      </w:r>
      <w:r w:rsidR="00E575B4" w:rsidRPr="00D26599">
        <w:t xml:space="preserve"> </w:t>
      </w:r>
      <w:r w:rsidR="001E3AA9" w:rsidRPr="00D26599">
        <w:t>of the data</w:t>
      </w:r>
      <w:r w:rsidRPr="00D26599">
        <w:t>. T</w:t>
      </w:r>
      <w:r w:rsidR="001E3AA9" w:rsidRPr="00D26599">
        <w:t xml:space="preserve">he optimal </w:t>
      </w:r>
      <w:r w:rsidRPr="00D26599">
        <w:t xml:space="preserve">amount of </w:t>
      </w:r>
      <w:r w:rsidR="001E3AA9" w:rsidRPr="00D26599">
        <w:t xml:space="preserve">input data is </w:t>
      </w:r>
      <w:r w:rsidRPr="00D26599">
        <w:t xml:space="preserve">determined </w:t>
      </w:r>
      <w:r w:rsidR="001E3AA9" w:rsidRPr="00D26599">
        <w:t>according to the predicti</w:t>
      </w:r>
      <w:r w:rsidRPr="00D26599">
        <w:t>ve</w:t>
      </w:r>
      <w:r w:rsidR="001E3AA9" w:rsidRPr="00D26599">
        <w:t xml:space="preserve"> performance of the model</w:t>
      </w:r>
      <w:r w:rsidR="00C064BD" w:rsidRPr="00D26599">
        <w:t xml:space="preserve"> on validation data</w:t>
      </w:r>
      <w:r w:rsidR="001E3AA9" w:rsidRPr="00D26599">
        <w:t>.</w:t>
      </w:r>
      <w:r w:rsidR="003B14F7" w:rsidRPr="00D26599">
        <w:t xml:space="preserve"> </w:t>
      </w:r>
      <w:r w:rsidR="00E27292" w:rsidRPr="00D26599">
        <w:t>This paper analyzes road traffic flow data</w:t>
      </w:r>
      <w:r w:rsidR="007A5225" w:rsidRPr="00D26599">
        <w:t xml:space="preserve"> on the basis of traffic flow spatial-temporal characteristics</w:t>
      </w:r>
      <w:r w:rsidR="00E27292" w:rsidRPr="00D26599">
        <w:t>, as known information</w:t>
      </w:r>
      <w:r w:rsidRPr="00D26599">
        <w:t xml:space="preserve"> to construct a matrix</w:t>
      </w:r>
      <w:r w:rsidR="00E27292" w:rsidRPr="00D26599">
        <w:t xml:space="preserve">, and predicts future traffic flow based on matrix information. </w:t>
      </w:r>
      <w:r w:rsidRPr="00D26599">
        <w:t xml:space="preserve">The </w:t>
      </w:r>
      <w:r w:rsidR="00E27292" w:rsidRPr="00D26599">
        <w:t>Pearson correlation coefficient was introduced as a criterion for assessing the strength of relevance</w:t>
      </w:r>
      <w:r w:rsidR="0079054B" w:rsidRPr="00D26599">
        <w:t xml:space="preserve"> </w:t>
      </w:r>
      <w:r w:rsidRPr="00D26599">
        <w:t xml:space="preserve">by </w:t>
      </w:r>
      <w:r w:rsidR="00E27292" w:rsidRPr="00D26599">
        <w:t>Sun et al</w:t>
      </w:r>
      <w:r w:rsidRPr="00D26599">
        <w:t>. (</w:t>
      </w:r>
      <w:r w:rsidR="00E27292" w:rsidRPr="00D26599">
        <w:t xml:space="preserve">2006): </w:t>
      </w:r>
    </w:p>
    <w:p w14:paraId="1D235E48" w14:textId="2680EB66" w:rsidR="00E27292" w:rsidRPr="00D26599" w:rsidRDefault="00E27292" w:rsidP="00E22618">
      <w:pPr>
        <w:pStyle w:val="MTDisplayEquation"/>
        <w:rPr>
          <w:lang w:eastAsia="zh-CN"/>
        </w:rPr>
      </w:pPr>
      <w:r w:rsidRPr="00D26599">
        <w:tab/>
      </w:r>
      <w:r w:rsidRPr="00D26599">
        <w:rPr>
          <w:position w:val="-66"/>
        </w:rPr>
        <w:object w:dxaOrig="3379" w:dyaOrig="1380" w14:anchorId="6436478B">
          <v:shape id="_x0000_i1047" type="#_x0000_t75" style="width:168pt;height:67.5pt" o:ole="">
            <v:imagedata r:id="rId53" o:title=""/>
          </v:shape>
          <o:OLEObject Type="Embed" ProgID="Equation.DSMT4" ShapeID="_x0000_i1047" DrawAspect="Content" ObjectID="_1602530849" r:id="rId5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w:instrText>
      </w:r>
      <w:r w:rsidR="00044D4B">
        <w:instrText xml:space="preserve">\* MERGEFORMAT </w:instrText>
      </w:r>
      <w:r w:rsidR="00044D4B">
        <w:fldChar w:fldCharType="separate"/>
      </w:r>
      <w:r w:rsidR="0098326F" w:rsidRPr="00D26599">
        <w:instrText>1</w:instrText>
      </w:r>
      <w:r w:rsidR="00044D4B">
        <w:fldChar w:fldCharType="end"/>
      </w:r>
      <w:r w:rsidRPr="00D26599">
        <w:instrText>)</w:instrText>
      </w:r>
      <w:r w:rsidR="002453A2" w:rsidRPr="00D26599">
        <w:fldChar w:fldCharType="end"/>
      </w:r>
    </w:p>
    <w:p w14:paraId="70E4A953" w14:textId="37D811B4" w:rsidR="00E27292" w:rsidRPr="00D26599" w:rsidRDefault="00511C67" w:rsidP="00C42A7D">
      <w:pPr>
        <w:pStyle w:val="Paragraph"/>
      </w:pPr>
      <w:proofErr w:type="gramStart"/>
      <w:r w:rsidRPr="00D26599">
        <w:lastRenderedPageBreak/>
        <w:t>w</w:t>
      </w:r>
      <w:r w:rsidR="00E27292" w:rsidRPr="00D26599">
        <w:t>here</w:t>
      </w:r>
      <w:proofErr w:type="gramEnd"/>
      <w:r w:rsidR="00C42A7D" w:rsidRPr="00D26599">
        <w:rPr>
          <w:position w:val="-14"/>
        </w:rPr>
        <w:object w:dxaOrig="1820" w:dyaOrig="400" w14:anchorId="11637FEF">
          <v:shape id="_x0000_i1048" type="#_x0000_t75" style="width:91.5pt;height:21pt" o:ole="">
            <v:imagedata r:id="rId55" o:title=""/>
          </v:shape>
          <o:OLEObject Type="Embed" ProgID="Equation.DSMT4" ShapeID="_x0000_i1048" DrawAspect="Content" ObjectID="_1602530850" r:id="rId56"/>
        </w:object>
      </w:r>
      <w:r w:rsidRPr="00D26599">
        <w:t>and</w:t>
      </w:r>
      <w:r w:rsidR="00E27292" w:rsidRPr="00D26599">
        <w:t xml:space="preserve"> </w:t>
      </w:r>
      <w:r w:rsidR="00E27292" w:rsidRPr="00D26599">
        <w:rPr>
          <w:position w:val="-14"/>
        </w:rPr>
        <w:object w:dxaOrig="1800" w:dyaOrig="400" w14:anchorId="312F9E89">
          <v:shape id="_x0000_i1049" type="#_x0000_t75" style="width:91.5pt;height:21pt" o:ole="">
            <v:imagedata r:id="rId57" o:title=""/>
          </v:shape>
          <o:OLEObject Type="Embed" ProgID="Equation.DSMT4" ShapeID="_x0000_i1049" DrawAspect="Content" ObjectID="_1602530851" r:id="rId58"/>
        </w:object>
      </w:r>
      <w:r w:rsidR="00E27292" w:rsidRPr="00D26599">
        <w:t xml:space="preserve">represent two different traffic flow sequences. The Pearson correlation coefficient </w:t>
      </w:r>
      <w:r w:rsidR="00E27292" w:rsidRPr="00D26599">
        <w:rPr>
          <w:position w:val="-14"/>
        </w:rPr>
        <w:object w:dxaOrig="480" w:dyaOrig="380" w14:anchorId="0AE1B5C7">
          <v:shape id="_x0000_i1050" type="#_x0000_t75" style="width:24pt;height:19.5pt" o:ole="">
            <v:imagedata r:id="rId59" o:title=""/>
          </v:shape>
          <o:OLEObject Type="Embed" ProgID="Equation.DSMT4" ShapeID="_x0000_i1050" DrawAspect="Content" ObjectID="_1602530852" r:id="rId60"/>
        </w:object>
      </w:r>
      <w:r w:rsidR="00E27292" w:rsidRPr="00D26599">
        <w:t xml:space="preserve">indicates the strength </w:t>
      </w:r>
      <w:r w:rsidRPr="00D26599">
        <w:t xml:space="preserve">of the correlation </w:t>
      </w:r>
      <w:r w:rsidR="00E27292" w:rsidRPr="00D26599">
        <w:t xml:space="preserve">between </w:t>
      </w:r>
      <w:r w:rsidR="00E27292" w:rsidRPr="00D26599">
        <w:rPr>
          <w:position w:val="-4"/>
        </w:rPr>
        <w:object w:dxaOrig="279" w:dyaOrig="260" w14:anchorId="10075C20">
          <v:shape id="_x0000_i1051" type="#_x0000_t75" style="width:14.25pt;height:12pt" o:ole="">
            <v:imagedata r:id="rId61" o:title=""/>
          </v:shape>
          <o:OLEObject Type="Embed" ProgID="Equation.DSMT4" ShapeID="_x0000_i1051" DrawAspect="Content" ObjectID="_1602530853" r:id="rId62"/>
        </w:object>
      </w:r>
      <w:proofErr w:type="gramStart"/>
      <w:r w:rsidR="00E27292" w:rsidRPr="00D26599">
        <w:t xml:space="preserve">and </w:t>
      </w:r>
      <w:proofErr w:type="gramEnd"/>
      <w:r w:rsidR="00E27292" w:rsidRPr="00D26599">
        <w:rPr>
          <w:position w:val="-4"/>
        </w:rPr>
        <w:object w:dxaOrig="220" w:dyaOrig="260" w14:anchorId="05660062">
          <v:shape id="_x0000_i1052" type="#_x0000_t75" style="width:12pt;height:12pt" o:ole="">
            <v:imagedata r:id="rId63" o:title=""/>
          </v:shape>
          <o:OLEObject Type="Embed" ProgID="Equation.DSMT4" ShapeID="_x0000_i1052" DrawAspect="Content" ObjectID="_1602530854" r:id="rId64"/>
        </w:object>
      </w:r>
      <w:r w:rsidR="00E27292" w:rsidRPr="00D26599">
        <w:t xml:space="preserve">. </w:t>
      </w:r>
      <w:r w:rsidR="00E27292" w:rsidRPr="00D26599">
        <w:rPr>
          <w:position w:val="-14"/>
        </w:rPr>
        <w:object w:dxaOrig="480" w:dyaOrig="380" w14:anchorId="35297164">
          <v:shape id="_x0000_i1053" type="#_x0000_t75" style="width:24pt;height:19.5pt" o:ole="">
            <v:imagedata r:id="rId65" o:title=""/>
          </v:shape>
          <o:OLEObject Type="Embed" ProgID="Equation.DSMT4" ShapeID="_x0000_i1053" DrawAspect="Content" ObjectID="_1602530855" r:id="rId66"/>
        </w:object>
      </w:r>
      <w:proofErr w:type="gramStart"/>
      <w:r w:rsidR="00E27292" w:rsidRPr="00D26599">
        <w:t>is</w:t>
      </w:r>
      <w:proofErr w:type="gramEnd"/>
      <w:r w:rsidR="00E27292" w:rsidRPr="00D26599">
        <w:t xml:space="preserve"> a value in the </w:t>
      </w:r>
      <w:r w:rsidRPr="00D26599">
        <w:t xml:space="preserve">range </w:t>
      </w:r>
      <w:r w:rsidR="00E27292" w:rsidRPr="00D26599">
        <w:t xml:space="preserve">of [-1, 1]. The closer </w:t>
      </w:r>
      <w:r w:rsidR="000C2FD6" w:rsidRPr="00D26599">
        <w:rPr>
          <w:position w:val="-14"/>
        </w:rPr>
        <w:object w:dxaOrig="480" w:dyaOrig="380" w14:anchorId="2F86CEC0">
          <v:shape id="_x0000_i1054" type="#_x0000_t75" style="width:24pt;height:19.5pt" o:ole="">
            <v:imagedata r:id="rId59" o:title=""/>
          </v:shape>
          <o:OLEObject Type="Embed" ProgID="Equation.DSMT4" ShapeID="_x0000_i1054" DrawAspect="Content" ObjectID="_1602530856" r:id="rId67"/>
        </w:object>
      </w:r>
      <w:r w:rsidR="00E27292" w:rsidRPr="00D26599">
        <w:t>is to 1 or -1, the more relevant the two sequences are.</w:t>
      </w:r>
    </w:p>
    <w:p w14:paraId="0F40C5B3" w14:textId="093F78EB" w:rsidR="00DF1717" w:rsidRPr="00D26599" w:rsidRDefault="00DF1717" w:rsidP="00C42A7D">
      <w:pPr>
        <w:pStyle w:val="2"/>
      </w:pPr>
      <w:r w:rsidRPr="00D26599">
        <w:t xml:space="preserve">2.3 </w:t>
      </w:r>
      <w:r w:rsidR="00511C67" w:rsidRPr="00D26599">
        <w:t>F</w:t>
      </w:r>
      <w:r w:rsidRPr="00D26599">
        <w:t xml:space="preserve">eatures </w:t>
      </w:r>
      <w:r w:rsidR="00511C67" w:rsidRPr="00D26599">
        <w:t xml:space="preserve">used </w:t>
      </w:r>
      <w:r w:rsidRPr="00D26599">
        <w:t>in traffic flow prediction</w:t>
      </w:r>
    </w:p>
    <w:p w14:paraId="42ED10E9" w14:textId="2B69D5CF" w:rsidR="00DF1717" w:rsidRPr="00D26599" w:rsidRDefault="00CD3E46" w:rsidP="00C42A7D">
      <w:pPr>
        <w:pStyle w:val="Paragraph"/>
      </w:pPr>
      <w:r w:rsidRPr="00D26599">
        <w:t>The</w:t>
      </w:r>
      <w:r w:rsidR="00E01056" w:rsidRPr="00D26599">
        <w:t>re are already many good predictive models in the</w:t>
      </w:r>
      <w:r w:rsidR="00E01056" w:rsidRPr="00D26599" w:rsidDel="00E01056">
        <w:t xml:space="preserve"> </w:t>
      </w:r>
      <w:r w:rsidR="00E01056" w:rsidRPr="00D26599">
        <w:t xml:space="preserve">field </w:t>
      </w:r>
      <w:r w:rsidRPr="00D26599">
        <w:t xml:space="preserve">of traffic flow prediction. </w:t>
      </w:r>
      <w:r w:rsidR="00E01056" w:rsidRPr="00D26599">
        <w:t>D</w:t>
      </w:r>
      <w:r w:rsidRPr="00D26599">
        <w:t>eep learning</w:t>
      </w:r>
      <w:r w:rsidR="00E01056" w:rsidRPr="00D26599">
        <w:t xml:space="preserve"> has been developed and </w:t>
      </w:r>
      <w:r w:rsidRPr="00D26599">
        <w:t>appli</w:t>
      </w:r>
      <w:r w:rsidR="00E01056" w:rsidRPr="00D26599">
        <w:t>ed to many</w:t>
      </w:r>
      <w:r w:rsidRPr="00D26599">
        <w:t xml:space="preserve"> fields </w:t>
      </w:r>
      <w:r w:rsidR="00E01056" w:rsidRPr="00D26599">
        <w:t xml:space="preserve">in recent years and </w:t>
      </w:r>
      <w:r w:rsidRPr="00D26599">
        <w:t xml:space="preserve">attracted much </w:t>
      </w:r>
      <w:r w:rsidR="00E01056" w:rsidRPr="00D26599">
        <w:t xml:space="preserve">research </w:t>
      </w:r>
      <w:r w:rsidRPr="00D26599">
        <w:t>attention. In this study, a</w:t>
      </w:r>
      <w:r w:rsidR="00E27292" w:rsidRPr="00D26599">
        <w:t xml:space="preserve"> deep learning framework is introduced to build predicti</w:t>
      </w:r>
      <w:r w:rsidR="00E01056" w:rsidRPr="00D26599">
        <w:t>ve</w:t>
      </w:r>
      <w:r w:rsidR="00E27292" w:rsidRPr="00D26599">
        <w:t xml:space="preserve"> models. The application of </w:t>
      </w:r>
      <w:r w:rsidR="00E01056" w:rsidRPr="00D26599">
        <w:t xml:space="preserve">a </w:t>
      </w:r>
      <w:r w:rsidR="00E27292" w:rsidRPr="00D26599">
        <w:t xml:space="preserve">deep learning framework </w:t>
      </w:r>
      <w:r w:rsidR="00E01056" w:rsidRPr="00D26599">
        <w:t xml:space="preserve">to </w:t>
      </w:r>
      <w:r w:rsidR="00E27292" w:rsidRPr="00D26599">
        <w:t>the field of transportation has prove</w:t>
      </w:r>
      <w:r w:rsidR="00E01056" w:rsidRPr="00D26599">
        <w:t>n</w:t>
      </w:r>
      <w:r w:rsidR="00E27292" w:rsidRPr="00D26599">
        <w:t xml:space="preserve"> that </w:t>
      </w:r>
      <w:r w:rsidR="00E01056" w:rsidRPr="00D26599">
        <w:t>it</w:t>
      </w:r>
      <w:r w:rsidR="00E27292" w:rsidRPr="00D26599">
        <w:t xml:space="preserve"> can achieve good performance </w:t>
      </w:r>
      <w:r w:rsidR="00E01056" w:rsidRPr="00D26599">
        <w:t xml:space="preserve">in real </w:t>
      </w:r>
      <w:r w:rsidR="00E27292" w:rsidRPr="00D26599">
        <w:t>traffic prediction problems (</w:t>
      </w:r>
      <w:proofErr w:type="spellStart"/>
      <w:r w:rsidR="00E27292" w:rsidRPr="00D26599">
        <w:t>Lv</w:t>
      </w:r>
      <w:proofErr w:type="spellEnd"/>
      <w:r w:rsidR="00E27292" w:rsidRPr="00D26599">
        <w:t xml:space="preserve"> et </w:t>
      </w:r>
      <w:r w:rsidR="00067F8E" w:rsidRPr="00D26599">
        <w:t xml:space="preserve">al., </w:t>
      </w:r>
      <w:r w:rsidR="00E27292" w:rsidRPr="00D26599">
        <w:t xml:space="preserve">2015; Polson and </w:t>
      </w:r>
      <w:proofErr w:type="spellStart"/>
      <w:r w:rsidR="00E27292" w:rsidRPr="00D26599">
        <w:t>Sokolov</w:t>
      </w:r>
      <w:proofErr w:type="spellEnd"/>
      <w:r w:rsidR="002B173B" w:rsidRPr="00D26599">
        <w:t>, 2</w:t>
      </w:r>
      <w:r w:rsidR="00E27292" w:rsidRPr="00D26599">
        <w:t>017; Chen and Wang</w:t>
      </w:r>
      <w:r w:rsidR="002B173B" w:rsidRPr="00D26599">
        <w:t>, 2</w:t>
      </w:r>
      <w:r w:rsidR="00E27292" w:rsidRPr="00D26599">
        <w:t>017).</w:t>
      </w:r>
      <w:r w:rsidR="0073703A" w:rsidRPr="00D26599">
        <w:t xml:space="preserve"> </w:t>
      </w:r>
      <w:r w:rsidR="00E27292" w:rsidRPr="00D26599">
        <w:t xml:space="preserve">In some studies, </w:t>
      </w:r>
      <w:r w:rsidR="00E27292" w:rsidRPr="00D26599">
        <w:rPr>
          <w:noProof/>
        </w:rPr>
        <w:t>CNN</w:t>
      </w:r>
      <w:r w:rsidR="00E01056" w:rsidRPr="00D26599">
        <w:rPr>
          <w:noProof/>
        </w:rPr>
        <w:t>s</w:t>
      </w:r>
      <w:r w:rsidR="00E01056" w:rsidRPr="00D26599">
        <w:t xml:space="preserve"> have</w:t>
      </w:r>
      <w:r w:rsidR="00E27292" w:rsidRPr="00D26599">
        <w:t xml:space="preserve"> made breakthrough</w:t>
      </w:r>
      <w:r w:rsidR="00E01056" w:rsidRPr="00D26599">
        <w:t>s</w:t>
      </w:r>
      <w:r w:rsidR="00E27292" w:rsidRPr="00D26599">
        <w:t xml:space="preserve"> in the field of image recognition</w:t>
      </w:r>
      <w:r w:rsidR="00E01056" w:rsidRPr="00D26599">
        <w:t xml:space="preserve">. For example, such a system </w:t>
      </w:r>
      <w:r w:rsidR="00E27292" w:rsidRPr="00D26599">
        <w:rPr>
          <w:noProof/>
        </w:rPr>
        <w:t>won</w:t>
      </w:r>
      <w:r w:rsidR="00E27292" w:rsidRPr="00D26599">
        <w:t xml:space="preserve"> the image classification competition </w:t>
      </w:r>
      <w:r w:rsidR="00E27292" w:rsidRPr="00D26599">
        <w:rPr>
          <w:i/>
        </w:rPr>
        <w:t>ImageNet</w:t>
      </w:r>
      <w:r w:rsidR="00E27292" w:rsidRPr="00D26599">
        <w:t xml:space="preserve"> in 2012. A large number of existing excellent deep learning network structure</w:t>
      </w:r>
      <w:r w:rsidR="0079054B" w:rsidRPr="00D26599">
        <w:t>s</w:t>
      </w:r>
      <w:r w:rsidR="00E27292" w:rsidRPr="00D26599">
        <w:t xml:space="preserve"> </w:t>
      </w:r>
      <w:r w:rsidR="00E01056" w:rsidRPr="00D26599">
        <w:t xml:space="preserve">have been </w:t>
      </w:r>
      <w:r w:rsidR="00E27292" w:rsidRPr="00D26599">
        <w:t xml:space="preserve">developed on the basis of </w:t>
      </w:r>
      <w:r w:rsidR="00E01056" w:rsidRPr="00D26599">
        <w:rPr>
          <w:noProof/>
        </w:rPr>
        <w:t>CNNs</w:t>
      </w:r>
      <w:r w:rsidR="00E27292" w:rsidRPr="00D26599">
        <w:t xml:space="preserve">. </w:t>
      </w:r>
      <w:r w:rsidR="00F2595A" w:rsidRPr="00D26599">
        <w:t xml:space="preserve">In this paper, we </w:t>
      </w:r>
      <w:r w:rsidR="00E01056" w:rsidRPr="00D26599">
        <w:t xml:space="preserve">have selected </w:t>
      </w:r>
      <w:r w:rsidR="00F2595A" w:rsidRPr="00D26599">
        <w:rPr>
          <w:noProof/>
        </w:rPr>
        <w:t>CNN</w:t>
      </w:r>
      <w:r w:rsidR="00E01056" w:rsidRPr="00D26599">
        <w:rPr>
          <w:noProof/>
        </w:rPr>
        <w:t>s</w:t>
      </w:r>
      <w:r w:rsidR="00F2595A" w:rsidRPr="00D26599">
        <w:t xml:space="preserve"> as </w:t>
      </w:r>
      <w:r w:rsidR="00E01056" w:rsidRPr="00D26599">
        <w:t>the</w:t>
      </w:r>
      <w:r w:rsidR="00F2595A" w:rsidRPr="00D26599">
        <w:t xml:space="preserve"> prediction model </w:t>
      </w:r>
      <w:r w:rsidR="00E01056" w:rsidRPr="00D26599">
        <w:t xml:space="preserve">used to </w:t>
      </w:r>
      <w:r w:rsidR="00F2595A" w:rsidRPr="00D26599">
        <w:t xml:space="preserve">process matrix data containing </w:t>
      </w:r>
      <w:r w:rsidR="00E01056" w:rsidRPr="00D26599">
        <w:t xml:space="preserve">the relevant traffic </w:t>
      </w:r>
      <w:r w:rsidR="00F2595A" w:rsidRPr="00D26599">
        <w:t>information.</w:t>
      </w:r>
    </w:p>
    <w:p w14:paraId="177E9C69" w14:textId="77777777" w:rsidR="00E01056" w:rsidRPr="00D26599" w:rsidRDefault="00E01056" w:rsidP="00FB32FB"/>
    <w:p w14:paraId="1BAE8CEB" w14:textId="18373696" w:rsidR="00C72B5C" w:rsidRPr="00D26599" w:rsidRDefault="009F4558" w:rsidP="006A06BD">
      <w:pPr>
        <w:pStyle w:val="Heading4Paragraph"/>
      </w:pPr>
      <w:r w:rsidRPr="00D26599">
        <w:object w:dxaOrig="13865" w:dyaOrig="6849" w14:anchorId="11490BE4">
          <v:shape id="_x0000_i1055" type="#_x0000_t75" style="width:389.25pt;height:193.5pt" o:ole="">
            <v:imagedata r:id="rId68" o:title=""/>
          </v:shape>
          <o:OLEObject Type="Embed" ProgID="Visio.Drawing.11" ShapeID="_x0000_i1055" DrawAspect="Content" ObjectID="_1602530857" r:id="rId69"/>
        </w:object>
      </w:r>
    </w:p>
    <w:p w14:paraId="1260D7C9" w14:textId="77777777" w:rsidR="00C72B5C" w:rsidRPr="00D26599" w:rsidRDefault="00C72B5C" w:rsidP="00C42A7D">
      <w:pPr>
        <w:pStyle w:val="Figurecaption"/>
      </w:pPr>
      <w:r w:rsidRPr="00D26599">
        <w:t xml:space="preserve">Figure </w:t>
      </w:r>
      <w:r w:rsidR="00E3758B">
        <w:fldChar w:fldCharType="begin"/>
      </w:r>
      <w:r w:rsidR="00E3758B">
        <w:instrText xml:space="preserve"> SEQ Figure \* ARABIC </w:instrText>
      </w:r>
      <w:r w:rsidR="00E3758B">
        <w:fldChar w:fldCharType="separate"/>
      </w:r>
      <w:r w:rsidR="0098326F" w:rsidRPr="00D26599">
        <w:t>1</w:t>
      </w:r>
      <w:r w:rsidR="00E3758B">
        <w:fldChar w:fldCharType="end"/>
      </w:r>
      <w:r w:rsidR="00EB0500" w:rsidRPr="00D26599">
        <w:t>.</w:t>
      </w:r>
      <w:r w:rsidRPr="00D26599">
        <w:t xml:space="preserve"> </w:t>
      </w:r>
      <w:r w:rsidR="00EB0500" w:rsidRPr="00D26599">
        <w:t>Framework for traffic flow prediction</w:t>
      </w:r>
    </w:p>
    <w:p w14:paraId="2842E747" w14:textId="77777777" w:rsidR="00C72B5C" w:rsidRPr="00D26599" w:rsidRDefault="00C72B5C" w:rsidP="00FB32FB"/>
    <w:p w14:paraId="29AF5D8B" w14:textId="57EEC7A0" w:rsidR="00F911FF" w:rsidRPr="00C42A7D" w:rsidRDefault="00C72B5C" w:rsidP="00C42A7D">
      <w:pPr>
        <w:pStyle w:val="Newparagraph"/>
      </w:pPr>
      <w:r w:rsidRPr="00C42A7D">
        <w:t xml:space="preserve">Figure 1 </w:t>
      </w:r>
      <w:r w:rsidR="00E01056" w:rsidRPr="00C42A7D">
        <w:t xml:space="preserve">is </w:t>
      </w:r>
      <w:r w:rsidRPr="00C42A7D">
        <w:t xml:space="preserve">a flowchart of the traffic flow prediction </w:t>
      </w:r>
      <w:r w:rsidR="00155F14" w:rsidRPr="00C42A7D">
        <w:t>framework</w:t>
      </w:r>
      <w:r w:rsidRPr="00C42A7D">
        <w:t xml:space="preserve"> proposed in this paper. </w:t>
      </w:r>
      <w:r w:rsidR="00CB1C8E" w:rsidRPr="00C42A7D">
        <w:t xml:space="preserve">The research idea in this paper is based on </w:t>
      </w:r>
      <w:r w:rsidR="00E01056" w:rsidRPr="00C42A7D">
        <w:t xml:space="preserve">a </w:t>
      </w:r>
      <w:r w:rsidR="00CB1C8E" w:rsidRPr="00C42A7D">
        <w:t xml:space="preserve">combination of background </w:t>
      </w:r>
      <w:r w:rsidR="00E01056" w:rsidRPr="00C42A7D">
        <w:t xml:space="preserve">traffic </w:t>
      </w:r>
      <w:r w:rsidR="00CB1C8E" w:rsidRPr="00C42A7D">
        <w:t>knowledge and deep learning method</w:t>
      </w:r>
      <w:r w:rsidR="00E01056" w:rsidRPr="00C42A7D">
        <w:t>s</w:t>
      </w:r>
      <w:r w:rsidR="00CB1C8E" w:rsidRPr="00C42A7D">
        <w:t>. The road traffic data is pre</w:t>
      </w:r>
      <w:r w:rsidR="001B283D">
        <w:rPr>
          <w:rFonts w:hint="eastAsia"/>
          <w:lang w:eastAsia="zh-CN"/>
        </w:rPr>
        <w:t>-</w:t>
      </w:r>
      <w:r w:rsidR="00CB1C8E" w:rsidRPr="00C42A7D">
        <w:t>processed into a matrix form according to time and spatial dimension</w:t>
      </w:r>
      <w:r w:rsidR="00E01056" w:rsidRPr="00C42A7D">
        <w:t>s</w:t>
      </w:r>
      <w:r w:rsidR="00CB1C8E" w:rsidRPr="00C42A7D">
        <w:t xml:space="preserve">. </w:t>
      </w:r>
      <w:r w:rsidR="005F1368" w:rsidRPr="00C42A7D">
        <w:t xml:space="preserve">The optimal input data size is determined by spatial-temporal correlation analysis and STFSA, and the data </w:t>
      </w:r>
      <w:r w:rsidR="00E01056" w:rsidRPr="00C42A7D">
        <w:t xml:space="preserve">that </w:t>
      </w:r>
      <w:r w:rsidR="005F1368" w:rsidRPr="00C42A7D">
        <w:t>is useful for improving the predicti</w:t>
      </w:r>
      <w:r w:rsidR="00E01056" w:rsidRPr="00C42A7D">
        <w:t>ve</w:t>
      </w:r>
      <w:r w:rsidR="005F1368" w:rsidRPr="00C42A7D">
        <w:t xml:space="preserve"> performance is extracted from the original </w:t>
      </w:r>
      <w:r w:rsidR="00E01056" w:rsidRPr="00C42A7D">
        <w:t xml:space="preserve">traffic </w:t>
      </w:r>
      <w:r w:rsidR="005F1368" w:rsidRPr="00C42A7D">
        <w:t>data.</w:t>
      </w:r>
      <w:r w:rsidR="00CB1C8E" w:rsidRPr="00C42A7D">
        <w:t xml:space="preserve"> Then</w:t>
      </w:r>
      <w:r w:rsidR="00E01056" w:rsidRPr="00C42A7D">
        <w:t>,</w:t>
      </w:r>
      <w:r w:rsidR="00CB1C8E" w:rsidRPr="00C42A7D">
        <w:t xml:space="preserve"> the CNN performs training and prediction based on the extracted matrix data. Additionally, the adoption of data batch processing and regularization on the basis of CNN can effectively alleviate the phenomenon </w:t>
      </w:r>
      <w:r w:rsidR="00E01056" w:rsidRPr="00C42A7D">
        <w:t xml:space="preserve">where </w:t>
      </w:r>
      <w:r w:rsidR="00CB1C8E" w:rsidRPr="00C42A7D">
        <w:t xml:space="preserve">the overall performance of the system </w:t>
      </w:r>
      <w:r w:rsidR="00E01056" w:rsidRPr="00C42A7D">
        <w:t>is affected by</w:t>
      </w:r>
      <w:r w:rsidR="00CB1C8E" w:rsidRPr="00C42A7D">
        <w:t xml:space="preserve"> </w:t>
      </w:r>
      <w:r w:rsidR="00E01056" w:rsidRPr="00C42A7D">
        <w:t>outliers</w:t>
      </w:r>
      <w:r w:rsidR="00CB1C8E" w:rsidRPr="00C42A7D">
        <w:t xml:space="preserve"> and</w:t>
      </w:r>
      <w:r w:rsidR="00E01056" w:rsidRPr="00C42A7D">
        <w:t xml:space="preserve">, also, </w:t>
      </w:r>
      <w:r w:rsidR="00CB1C8E" w:rsidRPr="00C42A7D">
        <w:t xml:space="preserve">accelerate the convergence of the model. The proposed method </w:t>
      </w:r>
      <w:r w:rsidR="00AE7B63" w:rsidRPr="00C42A7D">
        <w:t xml:space="preserve">is expected to </w:t>
      </w:r>
      <w:r w:rsidR="00CB1C8E" w:rsidRPr="00C42A7D">
        <w:t>show higher prediction accuracy compar</w:t>
      </w:r>
      <w:r w:rsidR="00E01056" w:rsidRPr="00C42A7D">
        <w:t>ed</w:t>
      </w:r>
      <w:r w:rsidR="00CB1C8E" w:rsidRPr="00C42A7D">
        <w:t xml:space="preserve"> with traditional traffic prediction models and artificial neural networks. </w:t>
      </w:r>
    </w:p>
    <w:p w14:paraId="47A473AA" w14:textId="77777777" w:rsidR="00CA0F41" w:rsidRPr="00D26599" w:rsidRDefault="00282A32" w:rsidP="00C42A7D">
      <w:pPr>
        <w:pStyle w:val="1"/>
      </w:pPr>
      <w:r w:rsidRPr="00D26599">
        <w:lastRenderedPageBreak/>
        <w:t>3</w:t>
      </w:r>
      <w:r w:rsidR="009B3046" w:rsidRPr="00D26599">
        <w:t xml:space="preserve">. </w:t>
      </w:r>
      <w:r w:rsidR="00DF0116" w:rsidRPr="00D26599">
        <w:t>Correlation analysis and d</w:t>
      </w:r>
      <w:r w:rsidR="00AE7835" w:rsidRPr="00D26599">
        <w:t xml:space="preserve">ata </w:t>
      </w:r>
      <w:r w:rsidR="005A591C" w:rsidRPr="00D26599">
        <w:t>representation</w:t>
      </w:r>
      <w:r w:rsidR="00AE7835" w:rsidRPr="00D26599">
        <w:t xml:space="preserve"> </w:t>
      </w:r>
    </w:p>
    <w:p w14:paraId="0AF61641" w14:textId="65CC43CF" w:rsidR="00684CA1" w:rsidRPr="00D26599" w:rsidRDefault="00986577" w:rsidP="00C42A7D">
      <w:pPr>
        <w:pStyle w:val="Paragraph"/>
      </w:pPr>
      <w:r w:rsidRPr="00D26599">
        <w:t xml:space="preserve">In this section, </w:t>
      </w:r>
      <w:r w:rsidR="00E01056" w:rsidRPr="00D26599">
        <w:t xml:space="preserve">we </w:t>
      </w:r>
      <w:r w:rsidRPr="00D26599">
        <w:t>first analyze correlation</w:t>
      </w:r>
      <w:r w:rsidR="00E01056" w:rsidRPr="00D26599">
        <w:t>s in</w:t>
      </w:r>
      <w:r w:rsidRPr="00D26599">
        <w:t xml:space="preserve"> the input traffic data, initialize </w:t>
      </w:r>
      <w:r w:rsidR="00A43BA8" w:rsidRPr="00D26599">
        <w:t xml:space="preserve">relevant time lags and </w:t>
      </w:r>
      <w:r w:rsidR="00703FAE" w:rsidRPr="00D26599">
        <w:t xml:space="preserve">the number of </w:t>
      </w:r>
      <w:r w:rsidR="00A43BA8" w:rsidRPr="00D26599">
        <w:t xml:space="preserve">spatial </w:t>
      </w:r>
      <w:r w:rsidR="00E01056" w:rsidRPr="00D26599">
        <w:t xml:space="preserve">road </w:t>
      </w:r>
      <w:r w:rsidR="00A43BA8" w:rsidRPr="00D26599">
        <w:t>section</w:t>
      </w:r>
      <w:r w:rsidR="00A2033B" w:rsidRPr="00D26599">
        <w:t>s</w:t>
      </w:r>
      <w:r w:rsidR="005F2EC4" w:rsidRPr="00D26599">
        <w:t xml:space="preserve"> used </w:t>
      </w:r>
      <w:r w:rsidR="00A2033B" w:rsidRPr="00D26599">
        <w:t>for</w:t>
      </w:r>
      <w:r w:rsidR="005F2EC4" w:rsidRPr="00D26599">
        <w:t xml:space="preserve"> </w:t>
      </w:r>
      <w:r w:rsidR="0073703A" w:rsidRPr="00D26599">
        <w:t>predicti</w:t>
      </w:r>
      <w:r w:rsidR="00E01056" w:rsidRPr="00D26599">
        <w:t>on</w:t>
      </w:r>
      <w:r w:rsidRPr="00D26599">
        <w:t xml:space="preserve"> according to selection rules, and use the initialized network data to construct a neural network predicti</w:t>
      </w:r>
      <w:r w:rsidR="00F27F9D" w:rsidRPr="00D26599">
        <w:t>ve</w:t>
      </w:r>
      <w:r w:rsidRPr="00D26599">
        <w:t xml:space="preserve"> model. After the prediction model is established, </w:t>
      </w:r>
      <w:r w:rsidR="00A43BA8" w:rsidRPr="00D26599">
        <w:t xml:space="preserve">the relevant time </w:t>
      </w:r>
      <w:r w:rsidR="00703FAE" w:rsidRPr="00D26599">
        <w:t xml:space="preserve">lags </w:t>
      </w:r>
      <w:r w:rsidR="00A43BA8" w:rsidRPr="00D26599">
        <w:t xml:space="preserve">and </w:t>
      </w:r>
      <w:r w:rsidR="00703FAE" w:rsidRPr="00D26599">
        <w:t xml:space="preserve">the number of </w:t>
      </w:r>
      <w:r w:rsidR="00A43BA8" w:rsidRPr="00D26599">
        <w:t xml:space="preserve">spatial </w:t>
      </w:r>
      <w:r w:rsidR="00F27F9D" w:rsidRPr="00D26599">
        <w:t xml:space="preserve">road </w:t>
      </w:r>
      <w:r w:rsidR="00A43BA8" w:rsidRPr="00D26599">
        <w:t>section</w:t>
      </w:r>
      <w:r w:rsidR="00F27F9D" w:rsidRPr="00D26599">
        <w:t>s are</w:t>
      </w:r>
      <w:r w:rsidR="00A2033B" w:rsidRPr="00D26599">
        <w:t xml:space="preserve"> </w:t>
      </w:r>
      <w:r w:rsidR="00745B88" w:rsidRPr="00D26599">
        <w:t>determine</w:t>
      </w:r>
      <w:r w:rsidR="00A2033B" w:rsidRPr="00D26599">
        <w:t>d by STFSA</w:t>
      </w:r>
      <w:r w:rsidR="000D0B85" w:rsidRPr="00D26599">
        <w:t xml:space="preserve">, which </w:t>
      </w:r>
      <w:r w:rsidR="00A2033B" w:rsidRPr="00D26599">
        <w:t xml:space="preserve">can </w:t>
      </w:r>
      <w:r w:rsidR="0073703A" w:rsidRPr="00D26599">
        <w:t>yield</w:t>
      </w:r>
      <w:r w:rsidR="00A2033B" w:rsidRPr="00D26599">
        <w:t xml:space="preserve"> </w:t>
      </w:r>
      <w:r w:rsidR="000D0B85" w:rsidRPr="00D26599">
        <w:t>high</w:t>
      </w:r>
      <w:r w:rsidRPr="00D26599">
        <w:t xml:space="preserve"> prediction accuracy.</w:t>
      </w:r>
      <w:r w:rsidR="00684CA1" w:rsidRPr="00D26599">
        <w:t xml:space="preserve"> </w:t>
      </w:r>
      <w:r w:rsidR="005F2EC4" w:rsidRPr="00D26599">
        <w:t xml:space="preserve">In this way, the optimal model structure is </w:t>
      </w:r>
      <w:r w:rsidR="00F27F9D" w:rsidRPr="00D26599">
        <w:t>determined by the</w:t>
      </w:r>
      <w:r w:rsidR="005F2EC4" w:rsidRPr="00D26599">
        <w:t xml:space="preserve"> data analysis</w:t>
      </w:r>
      <w:r w:rsidR="00F27F9D" w:rsidRPr="00D26599">
        <w:t xml:space="preserve">. Hence, different datasets may </w:t>
      </w:r>
      <w:r w:rsidR="004D73BA" w:rsidRPr="00D26599">
        <w:t>produce different predictive results.</w:t>
      </w:r>
    </w:p>
    <w:p w14:paraId="1DC078C2" w14:textId="77777777" w:rsidR="00D423B5" w:rsidRPr="00D26599" w:rsidRDefault="00282A32" w:rsidP="00C42A7D">
      <w:pPr>
        <w:pStyle w:val="2"/>
      </w:pPr>
      <w:r w:rsidRPr="00D26599">
        <w:t>3</w:t>
      </w:r>
      <w:r w:rsidR="00D423B5" w:rsidRPr="00D26599">
        <w:t>.</w:t>
      </w:r>
      <w:r w:rsidR="00E3149D" w:rsidRPr="00D26599">
        <w:t>1</w:t>
      </w:r>
      <w:r w:rsidR="00D423B5" w:rsidRPr="00D26599">
        <w:t xml:space="preserve"> Time correction analysis</w:t>
      </w:r>
    </w:p>
    <w:p w14:paraId="7BE56657" w14:textId="00D1C428" w:rsidR="00D423B5" w:rsidRPr="00D26599" w:rsidRDefault="00B75BD8" w:rsidP="00C42A7D">
      <w:pPr>
        <w:pStyle w:val="Paragraph"/>
      </w:pPr>
      <w:r w:rsidRPr="00D26599">
        <w:t>Generally, t</w:t>
      </w:r>
      <w:r w:rsidR="00D423B5" w:rsidRPr="00D26599">
        <w:t>he process of traffic flow</w:t>
      </w:r>
      <w:r w:rsidR="00AF66F1" w:rsidRPr="00D26599">
        <w:t xml:space="preserve"> </w:t>
      </w:r>
      <w:r w:rsidR="00F27F9D" w:rsidRPr="00D26599">
        <w:t xml:space="preserve">evolution </w:t>
      </w:r>
      <w:r w:rsidRPr="00D26599">
        <w:t>contains</w:t>
      </w:r>
      <w:r w:rsidR="00AF66F1" w:rsidRPr="00D26599">
        <w:t xml:space="preserve"> </w:t>
      </w:r>
      <w:r w:rsidR="00D423B5" w:rsidRPr="00D26599">
        <w:t xml:space="preserve">some </w:t>
      </w:r>
      <w:r w:rsidR="004D54BC" w:rsidRPr="00D26599">
        <w:t xml:space="preserve">common patterns </w:t>
      </w:r>
      <w:r w:rsidR="00D423B5" w:rsidRPr="00D26599">
        <w:t xml:space="preserve">and randomness. Therefore, </w:t>
      </w:r>
      <w:r w:rsidR="005653C3" w:rsidRPr="00D26599">
        <w:t>the prediction of traffic flow should take into account the temporal correlation of traffic data over time.</w:t>
      </w:r>
      <w:r w:rsidR="00D423B5" w:rsidRPr="00D26599">
        <w:t xml:space="preserve"> Figure 2(a) performs an autocorrelation </w:t>
      </w:r>
      <w:r w:rsidR="00694FE6" w:rsidRPr="00D26599">
        <w:t>analysis of the traffic data of the road sections to be predicted.</w:t>
      </w:r>
    </w:p>
    <w:p w14:paraId="2A941CD4" w14:textId="600EDB7A" w:rsidR="0029509C" w:rsidRPr="00C42A7D" w:rsidRDefault="00E3149D" w:rsidP="00C42A7D">
      <w:pPr>
        <w:pStyle w:val="Newparagraph"/>
      </w:pPr>
      <w:r w:rsidRPr="00C42A7D">
        <w:t xml:space="preserve">The traffic data acquisition interval obtained in this paper is </w:t>
      </w:r>
      <w:r w:rsidR="00F27F9D" w:rsidRPr="00C42A7D">
        <w:t xml:space="preserve">five </w:t>
      </w:r>
      <w:r w:rsidRPr="00C42A7D">
        <w:t xml:space="preserve">minutes. We can </w:t>
      </w:r>
      <w:r w:rsidR="00F27F9D" w:rsidRPr="00C42A7D">
        <w:t xml:space="preserve">see </w:t>
      </w:r>
      <w:r w:rsidRPr="00C42A7D">
        <w:t xml:space="preserve">from the </w:t>
      </w:r>
      <w:r w:rsidR="005653C3" w:rsidRPr="00C42A7D">
        <w:t>curve</w:t>
      </w:r>
      <w:r w:rsidRPr="00C42A7D">
        <w:t xml:space="preserve"> in </w:t>
      </w:r>
      <w:r w:rsidR="00155BFB" w:rsidRPr="00C42A7D">
        <w:t>Figure 2(a)</w:t>
      </w:r>
      <w:r w:rsidRPr="00C42A7D">
        <w:t xml:space="preserve"> that the </w:t>
      </w:r>
      <w:r w:rsidR="00B75BD8" w:rsidRPr="00C42A7D">
        <w:t xml:space="preserve">traffic </w:t>
      </w:r>
      <w:r w:rsidRPr="00C42A7D">
        <w:t xml:space="preserve">flow data correlation </w:t>
      </w:r>
      <w:r w:rsidR="00BF23D4" w:rsidRPr="00C42A7D">
        <w:t xml:space="preserve">changes with </w:t>
      </w:r>
      <w:r w:rsidR="00F27F9D" w:rsidRPr="00C42A7D">
        <w:t xml:space="preserve">the </w:t>
      </w:r>
      <w:r w:rsidR="00BF23D4" w:rsidRPr="00C42A7D">
        <w:t>time delay</w:t>
      </w:r>
      <w:r w:rsidRPr="00C42A7D">
        <w:t>.</w:t>
      </w:r>
      <w:r w:rsidR="00FF7786" w:rsidRPr="00C42A7D">
        <w:t xml:space="preserve"> </w:t>
      </w:r>
      <w:r w:rsidR="00975767" w:rsidRPr="00C42A7D">
        <w:t>In order to initialize the network input time dimension data size, a</w:t>
      </w:r>
      <w:r w:rsidR="00B75BD8" w:rsidRPr="00C42A7D">
        <w:t xml:space="preserve"> threshold of time correlation is set to filter input data. </w:t>
      </w:r>
      <w:r w:rsidR="00443365" w:rsidRPr="00C42A7D">
        <w:t>The literature</w:t>
      </w:r>
      <w:r w:rsidR="009D3C5B" w:rsidRPr="00C42A7D">
        <w:t xml:space="preserve"> </w:t>
      </w:r>
      <w:r w:rsidR="00F27F9D" w:rsidRPr="00C42A7D">
        <w:t>(</w:t>
      </w:r>
      <w:r w:rsidR="00443365" w:rsidRPr="00C42A7D">
        <w:t>Taylor</w:t>
      </w:r>
      <w:r w:rsidR="00F27F9D" w:rsidRPr="00C42A7D">
        <w:t xml:space="preserve">, </w:t>
      </w:r>
      <w:r w:rsidR="00443365" w:rsidRPr="00C42A7D">
        <w:t xml:space="preserve">1990) holds that the absolute value of the correlation coefficient </w:t>
      </w:r>
      <w:r w:rsidR="00F27F9D" w:rsidRPr="00C42A7D">
        <w:t xml:space="preserve">should be </w:t>
      </w:r>
      <w:r w:rsidR="00443365" w:rsidRPr="00C42A7D">
        <w:t>greater than 0.68</w:t>
      </w:r>
      <w:r w:rsidR="00F27F9D" w:rsidRPr="00C42A7D">
        <w:t>,</w:t>
      </w:r>
      <w:r w:rsidR="00443365" w:rsidRPr="00C42A7D">
        <w:t xml:space="preserve"> which is a strong correlation. Thus, </w:t>
      </w:r>
      <w:r w:rsidR="00F27F9D" w:rsidRPr="00C42A7D">
        <w:t>there is</w:t>
      </w:r>
      <w:r w:rsidR="00443365" w:rsidRPr="00C42A7D">
        <w:t xml:space="preserve"> a trade-off between the </w:t>
      </w:r>
      <w:r w:rsidR="00F27F9D" w:rsidRPr="00C42A7D">
        <w:t xml:space="preserve">amount </w:t>
      </w:r>
      <w:r w:rsidR="00443365" w:rsidRPr="00C42A7D">
        <w:t>of input d</w:t>
      </w:r>
      <w:r w:rsidR="009C0DB5" w:rsidRPr="00C42A7D">
        <w:t>ata and the complexity of the model.</w:t>
      </w:r>
      <w:r w:rsidR="00443365" w:rsidRPr="00C42A7D">
        <w:t xml:space="preserve"> </w:t>
      </w:r>
      <w:r w:rsidR="00F27F9D" w:rsidRPr="00C42A7D">
        <w:t>An</w:t>
      </w:r>
      <w:r w:rsidR="00443365" w:rsidRPr="00C42A7D">
        <w:t xml:space="preserve"> autocorrelation coefficient </w:t>
      </w:r>
      <w:r w:rsidR="00F27F9D" w:rsidRPr="00C42A7D">
        <w:t>threshold of</w:t>
      </w:r>
      <w:r w:rsidR="00443365" w:rsidRPr="00C42A7D">
        <w:t xml:space="preserve"> 0.68 is selected as </w:t>
      </w:r>
      <w:r w:rsidR="00B75BD8" w:rsidRPr="00C42A7D">
        <w:t xml:space="preserve">the </w:t>
      </w:r>
      <w:r w:rsidR="00443365" w:rsidRPr="00C42A7D">
        <w:t>model's input.</w:t>
      </w:r>
      <w:r w:rsidR="005A6CC9" w:rsidRPr="00C42A7D">
        <w:t xml:space="preserve"> </w:t>
      </w:r>
      <w:r w:rsidR="00443365" w:rsidRPr="00C42A7D">
        <w:t xml:space="preserve">As seen in Figure 2(a), </w:t>
      </w:r>
      <w:r w:rsidR="00155BFB" w:rsidRPr="00C42A7D">
        <w:t xml:space="preserve">the past 20 sampling </w:t>
      </w:r>
      <w:r w:rsidR="00F27F9D" w:rsidRPr="00C42A7D">
        <w:t xml:space="preserve">intervals </w:t>
      </w:r>
      <w:r w:rsidR="00F27F9D" w:rsidRPr="00C42A7D">
        <w:lastRenderedPageBreak/>
        <w:t xml:space="preserve">of </w:t>
      </w:r>
      <w:r w:rsidR="00443365" w:rsidRPr="00C42A7D">
        <w:t xml:space="preserve">traffic data </w:t>
      </w:r>
      <w:r w:rsidR="00155BFB" w:rsidRPr="00C42A7D">
        <w:t>are used for</w:t>
      </w:r>
      <w:r w:rsidR="00443365" w:rsidRPr="00C42A7D">
        <w:t xml:space="preserve"> forecast</w:t>
      </w:r>
      <w:r w:rsidR="00B75BD8" w:rsidRPr="00C42A7D">
        <w:t>ing</w:t>
      </w:r>
      <w:r w:rsidR="00155BFB" w:rsidRPr="00C42A7D">
        <w:t>.</w:t>
      </w:r>
      <w:r w:rsidR="005A6CC9" w:rsidRPr="00C42A7D">
        <w:t xml:space="preserve"> </w:t>
      </w:r>
      <w:r w:rsidR="00212F11" w:rsidRPr="00C42A7D">
        <w:t>Therefore, in the initial state, the traffic flow at the predicted time comes from the analysis of traffic flow changes over the past 100 minutes</w:t>
      </w:r>
      <w:r w:rsidR="00F27F9D" w:rsidRPr="00C42A7D">
        <w:t>. T</w:t>
      </w:r>
      <w:r w:rsidR="00212F11" w:rsidRPr="00C42A7D">
        <w:t>hen</w:t>
      </w:r>
      <w:r w:rsidR="00F27F9D" w:rsidRPr="00C42A7D">
        <w:t>,</w:t>
      </w:r>
      <w:r w:rsidR="00212F11" w:rsidRPr="00C42A7D">
        <w:t xml:space="preserve"> STFSA is used to find the optimal time lags. </w:t>
      </w:r>
      <w:r w:rsidR="00194CA6" w:rsidRPr="00C42A7D">
        <w:t>The STFSA algorithm is described in detail in Section 4.</w:t>
      </w:r>
    </w:p>
    <w:p w14:paraId="0F22C95C" w14:textId="40EF53A2" w:rsidR="00B23CF9" w:rsidRPr="00D26599" w:rsidRDefault="005546E1" w:rsidP="005A1099">
      <w:pPr>
        <w:pStyle w:val="Heading4Paragraph"/>
        <w:jc w:val="center"/>
        <w:rPr>
          <w:snapToGrid w:val="0"/>
          <w:w w:val="0"/>
          <w:u w:color="000000"/>
          <w:bdr w:val="none" w:sz="0" w:space="0" w:color="000000"/>
          <w:shd w:val="clear" w:color="000000" w:fill="000000"/>
          <w:lang w:bidi="x-none"/>
        </w:rPr>
      </w:pPr>
      <w:r w:rsidRPr="00D26599">
        <w:rPr>
          <w:noProof/>
          <w:w w:val="0"/>
          <w:u w:color="000000"/>
          <w:bdr w:val="none" w:sz="0" w:space="0" w:color="000000"/>
          <w:shd w:val="clear" w:color="000000" w:fill="000000"/>
          <w:lang w:val="en-US" w:eastAsia="zh-CN"/>
        </w:rPr>
        <w:drawing>
          <wp:inline distT="0" distB="0" distL="0" distR="0" wp14:anchorId="1E7946CF" wp14:editId="52BFC638">
            <wp:extent cx="2520950" cy="2520950"/>
            <wp:effectExtent l="0" t="0" r="0" b="0"/>
            <wp:docPr id="7" name="图片 7" descr="D:\桌面\论文资料\文章用图\其他图片\time corrco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桌面\论文资料\文章用图\其他图片\time corrcoef.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inline>
        </w:drawing>
      </w:r>
      <w:r w:rsidR="00600DE0" w:rsidRPr="00D26599">
        <w:rPr>
          <w:noProof/>
          <w:w w:val="0"/>
          <w:u w:color="000000"/>
          <w:bdr w:val="none" w:sz="0" w:space="0" w:color="000000"/>
          <w:shd w:val="clear" w:color="000000" w:fill="000000"/>
          <w:lang w:val="en-US" w:eastAsia="zh-CN"/>
        </w:rPr>
        <w:drawing>
          <wp:inline distT="0" distB="0" distL="0" distR="0" wp14:anchorId="6C7BED80" wp14:editId="6820A2E9">
            <wp:extent cx="2523490" cy="2523490"/>
            <wp:effectExtent l="0" t="0" r="0" b="0"/>
            <wp:docPr id="19" name="图片 19" descr="D:\桌面\论文资料\文章用图\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桌面\论文资料\文章用图\untitl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490" cy="2523490"/>
                    </a:xfrm>
                    <a:prstGeom prst="rect">
                      <a:avLst/>
                    </a:prstGeom>
                    <a:noFill/>
                    <a:ln>
                      <a:noFill/>
                    </a:ln>
                  </pic:spPr>
                </pic:pic>
              </a:graphicData>
            </a:graphic>
          </wp:inline>
        </w:drawing>
      </w:r>
    </w:p>
    <w:p w14:paraId="449387D1" w14:textId="3DA4E915" w:rsidR="00443365" w:rsidRPr="00D26599" w:rsidRDefault="00443365" w:rsidP="00C42A7D">
      <w:pPr>
        <w:pStyle w:val="Figurecaption"/>
      </w:pPr>
      <w:r w:rsidRPr="00D26599">
        <w:tab/>
      </w:r>
      <w:r w:rsidRPr="00D26599">
        <w:tab/>
      </w:r>
      <w:r w:rsidRPr="00D26599">
        <w:tab/>
      </w:r>
      <w:r w:rsidRPr="00D26599">
        <w:tab/>
      </w:r>
      <w:r w:rsidRPr="00D26599">
        <w:tab/>
        <w:t>(a)</w:t>
      </w:r>
      <w:r w:rsidRPr="00D26599">
        <w:tab/>
      </w:r>
      <w:r w:rsidRPr="00D26599">
        <w:tab/>
      </w:r>
      <w:r w:rsidRPr="00D26599">
        <w:tab/>
      </w:r>
      <w:r w:rsidRPr="00D26599">
        <w:tab/>
      </w:r>
      <w:r w:rsidRPr="00D26599">
        <w:tab/>
      </w:r>
      <w:r w:rsidRPr="00D26599">
        <w:tab/>
      </w:r>
      <w:r w:rsidRPr="00D26599">
        <w:tab/>
      </w:r>
      <w:r w:rsidRPr="00D26599">
        <w:tab/>
      </w:r>
      <w:r w:rsidRPr="00D26599">
        <w:tab/>
      </w:r>
      <w:r w:rsidR="00B11E91">
        <w:rPr>
          <w:rFonts w:hint="eastAsia"/>
          <w:lang w:eastAsia="zh-CN"/>
        </w:rPr>
        <w:tab/>
      </w:r>
      <w:r w:rsidRPr="00D26599">
        <w:t>(b)</w:t>
      </w:r>
    </w:p>
    <w:p w14:paraId="6ACE3C02" w14:textId="3CCF8B20" w:rsidR="00443365" w:rsidRPr="00D26599" w:rsidRDefault="00443365" w:rsidP="000474DB">
      <w:pPr>
        <w:pStyle w:val="Figurecaption"/>
      </w:pPr>
      <w:r w:rsidRPr="00D26599">
        <w:t xml:space="preserve">Figure </w:t>
      </w:r>
      <w:r w:rsidR="00E3758B">
        <w:fldChar w:fldCharType="begin"/>
      </w:r>
      <w:r w:rsidR="00E3758B">
        <w:instrText xml:space="preserve"> SEQ Figure \* ARABIC </w:instrText>
      </w:r>
      <w:r w:rsidR="00E3758B">
        <w:fldChar w:fldCharType="separate"/>
      </w:r>
      <w:r w:rsidR="0098326F" w:rsidRPr="00D26599">
        <w:t>2</w:t>
      </w:r>
      <w:r w:rsidR="00E3758B">
        <w:fldChar w:fldCharType="end"/>
      </w:r>
      <w:r w:rsidR="005F2EC4" w:rsidRPr="00D26599">
        <w:t>.</w:t>
      </w:r>
      <w:r w:rsidR="00AF1C36" w:rsidRPr="00D26599">
        <w:t xml:space="preserve"> </w:t>
      </w:r>
      <w:r w:rsidR="005F2EC4" w:rsidRPr="00D26599">
        <w:t>C</w:t>
      </w:r>
      <w:r w:rsidRPr="00D26599">
        <w:t>orrelation analys</w:t>
      </w:r>
      <w:r w:rsidR="00F27F9D" w:rsidRPr="00D26599">
        <w:t>e</w:t>
      </w:r>
      <w:r w:rsidRPr="00D26599">
        <w:t>s</w:t>
      </w:r>
      <w:r w:rsidR="00F27F9D" w:rsidRPr="00D26599">
        <w:t>: (a) temporal</w:t>
      </w:r>
      <w:r w:rsidRPr="00D26599">
        <w:t xml:space="preserve"> </w:t>
      </w:r>
      <w:r w:rsidR="00F27F9D" w:rsidRPr="00D26599">
        <w:t>c</w:t>
      </w:r>
      <w:r w:rsidRPr="00D26599">
        <w:t xml:space="preserve">orrelation </w:t>
      </w:r>
      <w:r w:rsidR="00255E81" w:rsidRPr="00D26599">
        <w:t>a</w:t>
      </w:r>
      <w:r w:rsidRPr="00D26599">
        <w:t xml:space="preserve">nalysis of the </w:t>
      </w:r>
      <w:r w:rsidR="00255E81" w:rsidRPr="00D26599">
        <w:t>p</w:t>
      </w:r>
      <w:r w:rsidRPr="00D26599">
        <w:t>redict</w:t>
      </w:r>
      <w:r w:rsidR="00F27F9D" w:rsidRPr="00D26599">
        <w:t>ed</w:t>
      </w:r>
      <w:r w:rsidRPr="00D26599">
        <w:t xml:space="preserve"> </w:t>
      </w:r>
      <w:r w:rsidR="00255E81" w:rsidRPr="00D26599">
        <w:t>road section</w:t>
      </w:r>
      <w:r w:rsidRPr="00D26599">
        <w:t xml:space="preserve"> (b) spatial correlation </w:t>
      </w:r>
      <w:r w:rsidR="00F27F9D" w:rsidRPr="00D26599">
        <w:t>a</w:t>
      </w:r>
      <w:r w:rsidRPr="00D26599">
        <w:t>nalysis between</w:t>
      </w:r>
      <w:r w:rsidR="005A6CC9" w:rsidRPr="00D26599">
        <w:t xml:space="preserve"> </w:t>
      </w:r>
      <w:r w:rsidRPr="00D26599">
        <w:t>detection points</w:t>
      </w:r>
    </w:p>
    <w:p w14:paraId="47A9351C" w14:textId="77777777" w:rsidR="00443365" w:rsidRPr="00D26599" w:rsidRDefault="00282A32" w:rsidP="00C42A7D">
      <w:pPr>
        <w:pStyle w:val="2"/>
      </w:pPr>
      <w:r w:rsidRPr="00D26599">
        <w:t>3</w:t>
      </w:r>
      <w:r w:rsidR="00443365" w:rsidRPr="00D26599">
        <w:t>.2 Spatial correlation analysis</w:t>
      </w:r>
    </w:p>
    <w:p w14:paraId="41675B9F" w14:textId="6B03CC48" w:rsidR="002A5E9B" w:rsidRPr="00D26599" w:rsidRDefault="00C002FE" w:rsidP="00C42A7D">
      <w:pPr>
        <w:pStyle w:val="Paragraph"/>
      </w:pPr>
      <w:r w:rsidRPr="00D26599">
        <w:t>In the analysis of spatial road traffic data, cross</w:t>
      </w:r>
      <w:r w:rsidR="00F27F9D" w:rsidRPr="00D26599">
        <w:t>-</w:t>
      </w:r>
      <w:r w:rsidRPr="00D26599">
        <w:t xml:space="preserve">correlation is used to </w:t>
      </w:r>
      <w:r w:rsidR="00626B3A" w:rsidRPr="00D26599">
        <w:t>rank</w:t>
      </w:r>
      <w:r w:rsidRPr="00D26599">
        <w:t xml:space="preserve"> the correlation </w:t>
      </w:r>
      <w:r w:rsidR="00626B3A" w:rsidRPr="00D26599">
        <w:t>between the loop coil data of different road sections</w:t>
      </w:r>
      <w:r w:rsidR="00F27F9D" w:rsidRPr="00D26599">
        <w:t xml:space="preserve">. </w:t>
      </w:r>
      <w:r w:rsidR="00FB25BF" w:rsidRPr="00D26599">
        <w:t xml:space="preserve">An inductive loop detector is a conductive coil embedded in the pavement of </w:t>
      </w:r>
      <w:r w:rsidR="004C6F3B" w:rsidRPr="00D26599">
        <w:t xml:space="preserve">the </w:t>
      </w:r>
      <w:r w:rsidR="00FB25BF" w:rsidRPr="00D26599">
        <w:t xml:space="preserve">roadway, say in </w:t>
      </w:r>
      <w:r w:rsidR="004C6F3B" w:rsidRPr="00D26599">
        <w:t xml:space="preserve">a </w:t>
      </w:r>
      <w:r w:rsidR="00FB25BF" w:rsidRPr="00D26599">
        <w:t xml:space="preserve">freeway, and detects a moving vehicle passing over it with electromagnetics (Zhang et al., 2018). </w:t>
      </w:r>
      <w:r w:rsidR="00F27F9D" w:rsidRPr="00D26599">
        <w:t>T</w:t>
      </w:r>
      <w:r w:rsidRPr="00D26599">
        <w:t>hen</w:t>
      </w:r>
      <w:r w:rsidR="00F27F9D" w:rsidRPr="00D26599">
        <w:t>,</w:t>
      </w:r>
      <w:r w:rsidRPr="00D26599">
        <w:t xml:space="preserve"> the relationship between the predicted sections and other sections is obtained.</w:t>
      </w:r>
      <w:r w:rsidR="00443365" w:rsidRPr="00D26599">
        <w:t xml:space="preserve"> </w:t>
      </w:r>
      <w:r w:rsidRPr="00D26599">
        <w:t>During the analysis</w:t>
      </w:r>
      <w:r w:rsidR="0092389B" w:rsidRPr="00D26599">
        <w:t xml:space="preserve">, 30-day traffic flow data collected by the loop detectors </w:t>
      </w:r>
      <w:r w:rsidR="0092389B" w:rsidRPr="00D26599">
        <w:rPr>
          <w:noProof/>
        </w:rPr>
        <w:lastRenderedPageBreak/>
        <w:t>w</w:t>
      </w:r>
      <w:r w:rsidR="00912756" w:rsidRPr="00D26599">
        <w:rPr>
          <w:noProof/>
        </w:rPr>
        <w:t>ere</w:t>
      </w:r>
      <w:r w:rsidR="0092389B" w:rsidRPr="00D26599">
        <w:t xml:space="preserve"> used</w:t>
      </w:r>
      <w:r w:rsidR="00F27F9D" w:rsidRPr="00D26599">
        <w:t>.</w:t>
      </w:r>
      <w:r w:rsidRPr="00D26599">
        <w:t xml:space="preserve"> Figure</w:t>
      </w:r>
      <w:r w:rsidR="00F27F9D" w:rsidRPr="00D26599">
        <w:t xml:space="preserve"> </w:t>
      </w:r>
      <w:r w:rsidRPr="00D26599">
        <w:t xml:space="preserve">2(b) shows the correlation between different </w:t>
      </w:r>
      <w:r w:rsidR="00F27F9D" w:rsidRPr="00D26599">
        <w:t>road</w:t>
      </w:r>
      <w:r w:rsidR="00BA04C3" w:rsidRPr="00D26599">
        <w:t xml:space="preserve"> </w:t>
      </w:r>
      <w:r w:rsidRPr="00D26599">
        <w:t>sections.</w:t>
      </w:r>
      <w:r w:rsidR="00902AF5" w:rsidRPr="00D26599">
        <w:t xml:space="preserve"> </w:t>
      </w:r>
    </w:p>
    <w:p w14:paraId="3532C48B" w14:textId="335AFB61" w:rsidR="004018F5" w:rsidRPr="00D26599" w:rsidRDefault="00EF1BDF" w:rsidP="00C42A7D">
      <w:pPr>
        <w:pStyle w:val="Newparagraph"/>
      </w:pPr>
      <w:r w:rsidRPr="00D26599">
        <w:t>It can be seen from Fig</w:t>
      </w:r>
      <w:r w:rsidR="00853A5D" w:rsidRPr="00D26599">
        <w:rPr>
          <w:rFonts w:hint="eastAsia"/>
        </w:rPr>
        <w:t>ure</w:t>
      </w:r>
      <w:r w:rsidRPr="00D26599">
        <w:t xml:space="preserve"> 2 (b) that the correlation</w:t>
      </w:r>
      <w:r w:rsidR="00912756" w:rsidRPr="00D26599">
        <w:t>s</w:t>
      </w:r>
      <w:r w:rsidRPr="00D26599">
        <w:t xml:space="preserve"> between the data </w:t>
      </w:r>
      <w:r w:rsidR="00F27F9D" w:rsidRPr="00D26599">
        <w:t>obtained</w:t>
      </w:r>
      <w:r w:rsidR="00912756" w:rsidRPr="00D26599">
        <w:t xml:space="preserve"> by</w:t>
      </w:r>
      <w:r w:rsidR="00F27F9D" w:rsidRPr="00D26599">
        <w:t xml:space="preserve"> </w:t>
      </w:r>
      <w:r w:rsidR="00912756" w:rsidRPr="00D26599">
        <w:t>loop detectors at</w:t>
      </w:r>
      <w:r w:rsidR="00F27F9D" w:rsidRPr="00D26599">
        <w:t xml:space="preserve"> different</w:t>
      </w:r>
      <w:r w:rsidRPr="00D26599">
        <w:t xml:space="preserve"> section</w:t>
      </w:r>
      <w:r w:rsidR="00912756" w:rsidRPr="00D26599">
        <w:t>s</w:t>
      </w:r>
      <w:r w:rsidRPr="00D26599">
        <w:t xml:space="preserve"> </w:t>
      </w:r>
      <w:r w:rsidR="00F27F9D" w:rsidRPr="00D26599">
        <w:rPr>
          <w:noProof/>
        </w:rPr>
        <w:t>are</w:t>
      </w:r>
      <w:r w:rsidRPr="00D26599">
        <w:t xml:space="preserve"> different.</w:t>
      </w:r>
      <w:r w:rsidR="004018F5" w:rsidRPr="00D26599">
        <w:t xml:space="preserve"> </w:t>
      </w:r>
      <w:r w:rsidR="00626B3A" w:rsidRPr="00D26599">
        <w:t xml:space="preserve">Obviously, the correlation between the data of adjacent loop detection coils is relatively large. </w:t>
      </w:r>
      <w:r w:rsidR="0055282C" w:rsidRPr="00D26599">
        <w:t>In order to select the initial data to build the forecasting network, we consider the following two points: First, t</w:t>
      </w:r>
      <w:r w:rsidRPr="00D26599">
        <w:t xml:space="preserve">oo much traffic data input results in </w:t>
      </w:r>
      <w:r w:rsidR="00F27F9D" w:rsidRPr="00D26599">
        <w:t xml:space="preserve">excessive </w:t>
      </w:r>
      <w:r w:rsidRPr="00D26599">
        <w:t xml:space="preserve">computational complexity of </w:t>
      </w:r>
      <w:r w:rsidR="00F27F9D" w:rsidRPr="00D26599">
        <w:t xml:space="preserve">the </w:t>
      </w:r>
      <w:r w:rsidRPr="00D26599">
        <w:t xml:space="preserve">traffic forecast model and also increases the parameters of </w:t>
      </w:r>
      <w:r w:rsidR="00F27F9D" w:rsidRPr="00D26599">
        <w:t xml:space="preserve">the </w:t>
      </w:r>
      <w:r w:rsidRPr="00D26599">
        <w:t>neural network prediction model</w:t>
      </w:r>
      <w:r w:rsidR="00F27F9D" w:rsidRPr="00D26599">
        <w:t xml:space="preserve">. </w:t>
      </w:r>
      <w:r w:rsidR="0055282C" w:rsidRPr="00D26599">
        <w:t>M</w:t>
      </w:r>
      <w:r w:rsidRPr="00D26599">
        <w:t xml:space="preserve">eanwhile, too little spatial data input </w:t>
      </w:r>
      <w:r w:rsidR="00F27F9D" w:rsidRPr="00D26599">
        <w:t xml:space="preserve">will fail to </w:t>
      </w:r>
      <w:r w:rsidRPr="00D26599">
        <w:t>accurately depict the spatial relationship</w:t>
      </w:r>
      <w:r w:rsidR="00F27F9D" w:rsidRPr="00D26599">
        <w:t>s</w:t>
      </w:r>
      <w:r w:rsidRPr="00D26599">
        <w:t xml:space="preserve"> </w:t>
      </w:r>
      <w:r w:rsidR="00F27F9D" w:rsidRPr="00D26599">
        <w:t xml:space="preserve">in the </w:t>
      </w:r>
      <w:r w:rsidRPr="00D26599">
        <w:t>traffic data.</w:t>
      </w:r>
      <w:r w:rsidR="004018F5" w:rsidRPr="00D26599">
        <w:t xml:space="preserve"> </w:t>
      </w:r>
      <w:r w:rsidR="004B38AD" w:rsidRPr="00D26599">
        <w:t>In order to simplify the prediction model, effectively utilize the flow data</w:t>
      </w:r>
      <w:r w:rsidR="00F3497E" w:rsidRPr="00D26599">
        <w:t>,</w:t>
      </w:r>
      <w:r w:rsidR="004B38AD" w:rsidRPr="00D26599">
        <w:t xml:space="preserve"> and ensure </w:t>
      </w:r>
      <w:r w:rsidR="00F3497E" w:rsidRPr="00D26599">
        <w:t xml:space="preserve">precise </w:t>
      </w:r>
      <w:r w:rsidR="004B38AD" w:rsidRPr="00D26599">
        <w:t xml:space="preserve">prediction, </w:t>
      </w:r>
      <w:r w:rsidR="00F3497E" w:rsidRPr="00D26599">
        <w:t xml:space="preserve">we use certain </w:t>
      </w:r>
      <w:r w:rsidR="004B38AD" w:rsidRPr="00D26599">
        <w:t>data selection rules of the initial data space dimension</w:t>
      </w:r>
      <w:r w:rsidR="00F3497E" w:rsidRPr="00D26599">
        <w:t xml:space="preserve">. These </w:t>
      </w:r>
      <w:r w:rsidR="004B38AD" w:rsidRPr="00D26599">
        <w:t xml:space="preserve">are data </w:t>
      </w:r>
      <w:r w:rsidR="00F3497E" w:rsidRPr="00D26599">
        <w:t xml:space="preserve">from the </w:t>
      </w:r>
      <w:r w:rsidR="004B38AD" w:rsidRPr="00D26599">
        <w:t>eight</w:t>
      </w:r>
      <w:r w:rsidR="003057A5" w:rsidRPr="00D26599">
        <w:t xml:space="preserve"> neighboring</w:t>
      </w:r>
      <w:r w:rsidR="004B38AD" w:rsidRPr="00D26599">
        <w:t xml:space="preserve"> road loop detectors with the highest correlation</w:t>
      </w:r>
      <w:r w:rsidR="00F3497E" w:rsidRPr="00D26599">
        <w:t>s</w:t>
      </w:r>
      <w:r w:rsidR="00FD2608" w:rsidRPr="00D26599">
        <w:t xml:space="preserve"> to the road sections</w:t>
      </w:r>
      <w:r w:rsidR="00F3497E" w:rsidRPr="00D26599">
        <w:t xml:space="preserve"> to be predicted</w:t>
      </w:r>
      <w:r w:rsidR="00FD2608" w:rsidRPr="00D26599">
        <w:t xml:space="preserve">. After establishing </w:t>
      </w:r>
      <w:r w:rsidR="00F3497E" w:rsidRPr="00D26599">
        <w:t xml:space="preserve">a </w:t>
      </w:r>
      <w:r w:rsidR="00FD2608" w:rsidRPr="00D26599">
        <w:t>network structure according to the initial value</w:t>
      </w:r>
      <w:r w:rsidR="00F3497E" w:rsidRPr="00D26599">
        <w:t>s</w:t>
      </w:r>
      <w:r w:rsidR="00FD2608" w:rsidRPr="00D26599">
        <w:t>, the spatial-temporal feature select</w:t>
      </w:r>
      <w:r w:rsidR="0000153F" w:rsidRPr="00D26599">
        <w:t>ion</w:t>
      </w:r>
      <w:r w:rsidR="00FD2608" w:rsidRPr="00D26599">
        <w:t xml:space="preserve"> algorithm </w:t>
      </w:r>
      <w:r w:rsidR="00B03308" w:rsidRPr="00D26599">
        <w:t xml:space="preserve">is used to find the optimal input data size in </w:t>
      </w:r>
      <w:r w:rsidR="00F3497E" w:rsidRPr="00D26599">
        <w:t xml:space="preserve">the </w:t>
      </w:r>
      <w:r w:rsidR="00B03308" w:rsidRPr="00D26599">
        <w:t>spatial domain.</w:t>
      </w:r>
    </w:p>
    <w:p w14:paraId="77AAE3E8" w14:textId="77777777" w:rsidR="004018F5" w:rsidRPr="00D26599" w:rsidRDefault="00282A32" w:rsidP="00C42A7D">
      <w:pPr>
        <w:pStyle w:val="2"/>
      </w:pPr>
      <w:r w:rsidRPr="00D26599">
        <w:t>3</w:t>
      </w:r>
      <w:r w:rsidR="00745B88" w:rsidRPr="00D26599">
        <w:t>.</w:t>
      </w:r>
      <w:r w:rsidR="001B5594" w:rsidRPr="00D26599">
        <w:t>3</w:t>
      </w:r>
      <w:r w:rsidR="004018F5" w:rsidRPr="00D26599">
        <w:t xml:space="preserve"> Data extraction process</w:t>
      </w:r>
    </w:p>
    <w:p w14:paraId="71F62C32" w14:textId="463F48C6" w:rsidR="00143254" w:rsidRPr="00D26599" w:rsidRDefault="009D2C39" w:rsidP="00C42A7D">
      <w:pPr>
        <w:pStyle w:val="Paragraph"/>
      </w:pPr>
      <w:r w:rsidRPr="00D26599">
        <w:t xml:space="preserve">The method used to </w:t>
      </w:r>
      <w:r w:rsidR="00143254" w:rsidRPr="00D26599">
        <w:t xml:space="preserve">organize traffic data </w:t>
      </w:r>
      <w:r w:rsidR="00653C8F" w:rsidRPr="00D26599">
        <w:t>as an</w:t>
      </w:r>
      <w:r w:rsidR="00143254" w:rsidRPr="00D26599">
        <w:t xml:space="preserve"> effective input for deep learning networks is an important issue. For deep learning networks such as CNN, </w:t>
      </w:r>
      <w:r w:rsidRPr="00D26599">
        <w:t xml:space="preserve">the </w:t>
      </w:r>
      <w:r w:rsidR="00143254" w:rsidRPr="00D26599">
        <w:t xml:space="preserve">domain and context </w:t>
      </w:r>
      <w:r w:rsidRPr="00D26599">
        <w:t>of a</w:t>
      </w:r>
      <w:r w:rsidR="00143254" w:rsidRPr="00D26599">
        <w:t xml:space="preserve"> data</w:t>
      </w:r>
      <w:r w:rsidRPr="00D26599">
        <w:t>set</w:t>
      </w:r>
      <w:r w:rsidR="00143254" w:rsidRPr="00D26599">
        <w:t xml:space="preserve"> </w:t>
      </w:r>
      <w:r w:rsidRPr="00D26599">
        <w:t>may not be immediately obvious</w:t>
      </w:r>
      <w:r w:rsidR="00143254" w:rsidRPr="00D26599">
        <w:t xml:space="preserve">. Therefore, in order to obtain </w:t>
      </w:r>
      <w:r w:rsidR="00653C8F" w:rsidRPr="00D26599">
        <w:rPr>
          <w:noProof/>
        </w:rPr>
        <w:t>high quality</w:t>
      </w:r>
      <w:r w:rsidR="00143254" w:rsidRPr="00D26599">
        <w:t xml:space="preserve"> learning and prediction </w:t>
      </w:r>
      <w:r w:rsidR="00653C8F" w:rsidRPr="00D26599">
        <w:t>results</w:t>
      </w:r>
      <w:r w:rsidR="00143254" w:rsidRPr="00D26599">
        <w:t xml:space="preserve">, traffic data needs to be effectively organized to form </w:t>
      </w:r>
      <w:r w:rsidRPr="00D26599">
        <w:t xml:space="preserve">an </w:t>
      </w:r>
      <w:r w:rsidR="00143254" w:rsidRPr="00D26599">
        <w:t>effective input data</w:t>
      </w:r>
      <w:r w:rsidRPr="00D26599">
        <w:t>set</w:t>
      </w:r>
      <w:r w:rsidR="00143254" w:rsidRPr="00D26599">
        <w:t>. Th</w:t>
      </w:r>
      <w:r w:rsidR="00653C8F" w:rsidRPr="00D26599">
        <w:t>e</w:t>
      </w:r>
      <w:r w:rsidR="00143254" w:rsidRPr="00D26599">
        <w:t xml:space="preserve"> input data, on the one hand, </w:t>
      </w:r>
      <w:r w:rsidRPr="00D26599">
        <w:t xml:space="preserve">must be </w:t>
      </w:r>
      <w:r w:rsidR="00143254" w:rsidRPr="00D26599">
        <w:lastRenderedPageBreak/>
        <w:t>suitable for learning and forecasting</w:t>
      </w:r>
      <w:r w:rsidRPr="00D26599">
        <w:t xml:space="preserve"> by the deep learning network</w:t>
      </w:r>
      <w:r w:rsidR="00653C8F" w:rsidRPr="00D26599">
        <w:t>.</w:t>
      </w:r>
      <w:r w:rsidR="00954082" w:rsidRPr="00D26599">
        <w:t xml:space="preserve"> </w:t>
      </w:r>
      <w:r w:rsidR="00653C8F" w:rsidRPr="00D26599">
        <w:t>O</w:t>
      </w:r>
      <w:r w:rsidR="00143254" w:rsidRPr="00D26599">
        <w:t xml:space="preserve">n the </w:t>
      </w:r>
      <w:r w:rsidRPr="00D26599">
        <w:t xml:space="preserve">other </w:t>
      </w:r>
      <w:r w:rsidR="00143254" w:rsidRPr="00D26599">
        <w:t xml:space="preserve">hand, it </w:t>
      </w:r>
      <w:r w:rsidR="00DE2A57" w:rsidRPr="00D26599">
        <w:t>should</w:t>
      </w:r>
      <w:r w:rsidR="00143254" w:rsidRPr="00D26599">
        <w:t xml:space="preserve"> effectively and meaningfully </w:t>
      </w:r>
      <w:r w:rsidR="00653C8F" w:rsidRPr="00D26599">
        <w:t>represent</w:t>
      </w:r>
      <w:r w:rsidR="00143254" w:rsidRPr="00D26599">
        <w:t xml:space="preserve"> the </w:t>
      </w:r>
      <w:r w:rsidRPr="00D26599">
        <w:t>situation under study</w:t>
      </w:r>
      <w:r w:rsidR="00143254" w:rsidRPr="00D26599">
        <w:t>.</w:t>
      </w:r>
      <w:r w:rsidR="003057A5" w:rsidRPr="00D26599">
        <w:t xml:space="preserve"> </w:t>
      </w:r>
    </w:p>
    <w:p w14:paraId="0C0A702E" w14:textId="0F37216C" w:rsidR="0029509C" w:rsidRPr="00D26599" w:rsidRDefault="00833689" w:rsidP="00C42A7D">
      <w:pPr>
        <w:pStyle w:val="Newparagraph"/>
      </w:pPr>
      <w:r w:rsidRPr="00D26599">
        <w:t>CNN network</w:t>
      </w:r>
      <w:r w:rsidR="009D2C39" w:rsidRPr="00D26599">
        <w:t>s are</w:t>
      </w:r>
      <w:r w:rsidRPr="00D26599">
        <w:t xml:space="preserve"> suitable for processing image data and ha</w:t>
      </w:r>
      <w:r w:rsidR="009D2C39" w:rsidRPr="00D26599">
        <w:t>ve</w:t>
      </w:r>
      <w:r w:rsidRPr="00D26599">
        <w:t xml:space="preserve"> already </w:t>
      </w:r>
      <w:r w:rsidR="009D2C39" w:rsidRPr="00D26599">
        <w:t xml:space="preserve">been successfully used in </w:t>
      </w:r>
      <w:r w:rsidRPr="00D26599">
        <w:t>a large number of cases in this field</w:t>
      </w:r>
      <w:r w:rsidR="009D2C39" w:rsidRPr="00D26599">
        <w:t>. Similarly</w:t>
      </w:r>
      <w:r w:rsidRPr="00D26599">
        <w:t xml:space="preserve">, when humans make </w:t>
      </w:r>
      <w:r w:rsidR="009D2C39" w:rsidRPr="00D26599">
        <w:t xml:space="preserve">traffic </w:t>
      </w:r>
      <w:r w:rsidRPr="00D26599">
        <w:t xml:space="preserve">predictions based on their experiences, they first observe traffic </w:t>
      </w:r>
      <w:r w:rsidR="009D2C39" w:rsidRPr="00D26599">
        <w:t xml:space="preserve">scenes </w:t>
      </w:r>
      <w:r w:rsidRPr="00D26599">
        <w:t xml:space="preserve">with their eyes </w:t>
      </w:r>
      <w:r w:rsidR="009D2C39" w:rsidRPr="00D26599">
        <w:t>to</w:t>
      </w:r>
      <w:r w:rsidRPr="00D26599">
        <w:t xml:space="preserve"> perce</w:t>
      </w:r>
      <w:r w:rsidR="009D2C39" w:rsidRPr="00D26599">
        <w:t>ive the</w:t>
      </w:r>
      <w:r w:rsidRPr="00D26599">
        <w:t xml:space="preserve"> traffic conditions. </w:t>
      </w:r>
      <w:r w:rsidR="009D2C39" w:rsidRPr="00D26599">
        <w:t>Accordingly</w:t>
      </w:r>
      <w:r w:rsidRPr="00D26599">
        <w:t xml:space="preserve">, in this paper, traffic data </w:t>
      </w:r>
      <w:r w:rsidR="009D2C39" w:rsidRPr="00D26599">
        <w:t xml:space="preserve">are </w:t>
      </w:r>
      <w:r w:rsidRPr="00D26599">
        <w:t>converted into images for processing, and a matrix is used to represent the images</w:t>
      </w:r>
      <w:r w:rsidR="0073703A" w:rsidRPr="00D26599">
        <w:t xml:space="preserve"> </w:t>
      </w:r>
      <w:r w:rsidR="00954082" w:rsidRPr="00D26599">
        <w:t>(Ma et al</w:t>
      </w:r>
      <w:r w:rsidR="009D2C39" w:rsidRPr="00D26599">
        <w:t>.</w:t>
      </w:r>
      <w:r w:rsidR="00954082" w:rsidRPr="00D26599">
        <w:t>, 2017)</w:t>
      </w:r>
      <w:r w:rsidRPr="00D26599">
        <w:t>.</w:t>
      </w:r>
      <w:r w:rsidR="009D2C39" w:rsidRPr="00D26599">
        <w:t xml:space="preserve"> Specifically</w:t>
      </w:r>
      <w:r w:rsidRPr="00D26599">
        <w:t>, t</w:t>
      </w:r>
      <w:r w:rsidR="004018F5" w:rsidRPr="00D26599">
        <w:t>raffic flow data are processed through matrix representation and correlation analysis</w:t>
      </w:r>
      <w:r w:rsidR="009D2C39" w:rsidRPr="00D26599">
        <w:t>. T</w:t>
      </w:r>
      <w:r w:rsidR="004018F5" w:rsidRPr="00D26599">
        <w:t xml:space="preserve">he data extraction process is shown in </w:t>
      </w:r>
      <w:r w:rsidR="00A70DE4" w:rsidRPr="00D26599">
        <w:t>F</w:t>
      </w:r>
      <w:r w:rsidR="004018F5" w:rsidRPr="00D26599">
        <w:t>igure</w:t>
      </w:r>
      <w:r w:rsidR="009D2C39" w:rsidRPr="00D26599">
        <w:t xml:space="preserve"> </w:t>
      </w:r>
      <w:r w:rsidR="004018F5" w:rsidRPr="00D26599">
        <w:t>3.</w:t>
      </w:r>
    </w:p>
    <w:p w14:paraId="077E4B7D" w14:textId="77777777" w:rsidR="004018F5" w:rsidRPr="00D26599" w:rsidRDefault="003566AC" w:rsidP="00AC4729">
      <w:pPr>
        <w:pStyle w:val="Heading4Paragraph"/>
      </w:pPr>
      <w:r w:rsidRPr="00D26599">
        <w:object w:dxaOrig="15770" w:dyaOrig="3637" w14:anchorId="3B3D52C7">
          <v:shape id="_x0000_i1056" type="#_x0000_t75" style="width:414.75pt;height:96.75pt" o:ole="">
            <v:imagedata r:id="rId72" o:title=""/>
          </v:shape>
          <o:OLEObject Type="Embed" ProgID="Visio.Drawing.11" ShapeID="_x0000_i1056" DrawAspect="Content" ObjectID="_1602530858" r:id="rId73"/>
        </w:object>
      </w:r>
    </w:p>
    <w:p w14:paraId="1322A56C" w14:textId="77777777" w:rsidR="004018F5" w:rsidRPr="00D26599" w:rsidRDefault="004018F5" w:rsidP="00C42A7D">
      <w:pPr>
        <w:pStyle w:val="Figurecaption"/>
      </w:pPr>
      <w:r w:rsidRPr="00D26599">
        <w:t xml:space="preserve">Figure </w:t>
      </w:r>
      <w:r w:rsidR="00E3758B">
        <w:fldChar w:fldCharType="begin"/>
      </w:r>
      <w:r w:rsidR="00E3758B">
        <w:instrText xml:space="preserve"> SEQ Figure \* ARABIC </w:instrText>
      </w:r>
      <w:r w:rsidR="00E3758B">
        <w:fldChar w:fldCharType="separate"/>
      </w:r>
      <w:r w:rsidR="0098326F" w:rsidRPr="00D26599">
        <w:t>3</w:t>
      </w:r>
      <w:r w:rsidR="00E3758B">
        <w:fldChar w:fldCharType="end"/>
      </w:r>
      <w:r w:rsidR="001A1ECE" w:rsidRPr="00D26599">
        <w:t xml:space="preserve">. </w:t>
      </w:r>
      <w:r w:rsidRPr="00D26599">
        <w:t xml:space="preserve">Data extraction process </w:t>
      </w:r>
    </w:p>
    <w:p w14:paraId="3F571E62" w14:textId="77777777" w:rsidR="009D2C39" w:rsidRPr="00D26599" w:rsidRDefault="009D2C39" w:rsidP="00F0461A"/>
    <w:p w14:paraId="3330DDC0" w14:textId="332B08A1" w:rsidR="004018F5" w:rsidRPr="00D26599" w:rsidRDefault="004018F5" w:rsidP="00C42A7D">
      <w:pPr>
        <w:pStyle w:val="Newparagraph"/>
      </w:pPr>
      <w:r w:rsidRPr="00D26599">
        <w:t>According to the analysis of spatial-temporal correlation</w:t>
      </w:r>
      <w:r w:rsidR="009D2C39" w:rsidRPr="00D26599">
        <w:t>s</w:t>
      </w:r>
      <w:r w:rsidRPr="00D26599">
        <w:t xml:space="preserve"> of traffic flow data in the previous sec</w:t>
      </w:r>
      <w:r w:rsidR="00242FA6" w:rsidRPr="00D26599">
        <w:t xml:space="preserve">tion, we extract </w:t>
      </w:r>
      <w:r w:rsidRPr="00D26599">
        <w:t xml:space="preserve">traffic flow data according </w:t>
      </w:r>
      <w:r w:rsidR="00242FA6" w:rsidRPr="00D26599">
        <w:t>STFSA</w:t>
      </w:r>
      <w:r w:rsidR="009D2C39" w:rsidRPr="00D26599">
        <w:t>. We use it to</w:t>
      </w:r>
      <w:r w:rsidRPr="00D26599">
        <w:t xml:space="preserve"> construct a traffic flow matrix with space-time correlation information defined according to the following rules:</w:t>
      </w:r>
    </w:p>
    <w:p w14:paraId="74B7ED75" w14:textId="77777777" w:rsidR="004018F5" w:rsidRPr="00D26599" w:rsidRDefault="004018F5" w:rsidP="004018F5"/>
    <w:p w14:paraId="4F1D921F" w14:textId="77777777" w:rsidR="004018F5" w:rsidRPr="00D26599" w:rsidRDefault="004018F5" w:rsidP="004018F5">
      <w:pPr>
        <w:pStyle w:val="MTDisplayEquation"/>
      </w:pPr>
      <w:r w:rsidRPr="00D26599">
        <w:lastRenderedPageBreak/>
        <w:tab/>
      </w:r>
      <w:r w:rsidRPr="00D26599">
        <w:rPr>
          <w:position w:val="-72"/>
        </w:rPr>
        <w:object w:dxaOrig="3400" w:dyaOrig="1560" w14:anchorId="3A9D5E3B">
          <v:shape id="_x0000_i1057" type="#_x0000_t75" style="width:169.5pt;height:78pt" o:ole="">
            <v:imagedata r:id="rId74" o:title=""/>
          </v:shape>
          <o:OLEObject Type="Embed" ProgID="Equation.DSMT4" ShapeID="_x0000_i1057" DrawAspect="Content" ObjectID="_1602530859" r:id="rId7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2</w:instrText>
      </w:r>
      <w:r w:rsidR="00044D4B">
        <w:fldChar w:fldCharType="end"/>
      </w:r>
      <w:r w:rsidRPr="00D26599">
        <w:instrText>)</w:instrText>
      </w:r>
      <w:r w:rsidR="002453A2" w:rsidRPr="00D26599">
        <w:fldChar w:fldCharType="end"/>
      </w:r>
    </w:p>
    <w:p w14:paraId="3C7B8967" w14:textId="3C0929EC" w:rsidR="00CB743C" w:rsidRPr="00D26599" w:rsidRDefault="009D2C39" w:rsidP="00C42A7D">
      <w:pPr>
        <w:pStyle w:val="Paragraph"/>
      </w:pPr>
      <w:r w:rsidRPr="00D26599">
        <w:t>w</w:t>
      </w:r>
      <w:r w:rsidR="00CB743C" w:rsidRPr="00D26599">
        <w:t xml:space="preserve">here </w:t>
      </w:r>
      <w:r w:rsidR="004018F5" w:rsidRPr="00D26599">
        <w:rPr>
          <w:i/>
        </w:rPr>
        <w:t>Q</w:t>
      </w:r>
      <w:r w:rsidR="004018F5" w:rsidRPr="00D26599">
        <w:t xml:space="preserve"> </w:t>
      </w:r>
      <w:r w:rsidR="00CB743C" w:rsidRPr="00D26599">
        <w:t>is</w:t>
      </w:r>
      <w:r w:rsidR="004018F5" w:rsidRPr="00D26599">
        <w:t xml:space="preserve"> the relevant length of time</w:t>
      </w:r>
      <w:r w:rsidR="00A70DE4" w:rsidRPr="00D26599">
        <w:t xml:space="preserve"> and</w:t>
      </w:r>
      <w:r w:rsidR="004018F5" w:rsidRPr="00D26599">
        <w:t xml:space="preserve"> </w:t>
      </w:r>
      <w:r w:rsidR="004018F5" w:rsidRPr="00D26599">
        <w:rPr>
          <w:i/>
        </w:rPr>
        <w:t>P</w:t>
      </w:r>
      <w:r w:rsidR="004018F5" w:rsidRPr="00D26599">
        <w:t xml:space="preserve"> </w:t>
      </w:r>
      <w:r w:rsidR="00CB743C" w:rsidRPr="00D26599">
        <w:t>is</w:t>
      </w:r>
      <w:r w:rsidR="00947CB2" w:rsidRPr="00D26599">
        <w:t xml:space="preserve"> the number of </w:t>
      </w:r>
      <w:r w:rsidR="00F27F9D" w:rsidRPr="00D26599">
        <w:t>road</w:t>
      </w:r>
      <w:r w:rsidR="00947CB2" w:rsidRPr="00D26599">
        <w:t xml:space="preserve"> section flow </w:t>
      </w:r>
      <w:r w:rsidR="00947CB2" w:rsidRPr="00D26599">
        <w:rPr>
          <w:noProof/>
        </w:rPr>
        <w:t>data</w:t>
      </w:r>
      <w:r w:rsidRPr="00D26599">
        <w:rPr>
          <w:noProof/>
        </w:rPr>
        <w:t>points</w:t>
      </w:r>
      <w:r w:rsidR="004018F5" w:rsidRPr="00D26599">
        <w:t xml:space="preserve">. The constructed </w:t>
      </w:r>
      <w:r w:rsidR="004018F5" w:rsidRPr="00D26599">
        <w:rPr>
          <w:noProof/>
        </w:rPr>
        <w:t>spati</w:t>
      </w:r>
      <w:r w:rsidRPr="00D26599">
        <w:rPr>
          <w:noProof/>
        </w:rPr>
        <w:t>o</w:t>
      </w:r>
      <w:r w:rsidR="004018F5" w:rsidRPr="00D26599">
        <w:rPr>
          <w:noProof/>
        </w:rPr>
        <w:t>-temporal</w:t>
      </w:r>
      <w:r w:rsidR="004018F5" w:rsidRPr="00D26599">
        <w:t xml:space="preserve"> traffic data matrix is used as the input data of the model, and the predicted traffic</w:t>
      </w:r>
      <w:r w:rsidR="00CB743C" w:rsidRPr="00D26599">
        <w:t xml:space="preserve"> flow</w:t>
      </w:r>
      <w:r w:rsidR="004018F5" w:rsidRPr="00D26599">
        <w:t xml:space="preserve"> of the predicted </w:t>
      </w:r>
      <w:r w:rsidR="000F47E8" w:rsidRPr="00D26599">
        <w:t>road section</w:t>
      </w:r>
      <w:r w:rsidR="004018F5" w:rsidRPr="00D26599">
        <w:t xml:space="preserve"> </w:t>
      </w:r>
      <w:r w:rsidR="00AC7DDA" w:rsidRPr="00D26599">
        <w:t>is</w:t>
      </w:r>
      <w:r w:rsidR="004018F5" w:rsidRPr="00D26599">
        <w:t xml:space="preserve"> </w:t>
      </w:r>
      <w:r w:rsidRPr="00D26599">
        <w:t>its</w:t>
      </w:r>
      <w:r w:rsidR="004018F5" w:rsidRPr="00D26599">
        <w:t xml:space="preserve"> output.</w:t>
      </w:r>
    </w:p>
    <w:p w14:paraId="1FBDE1C0" w14:textId="4371BC47" w:rsidR="00C06D1D" w:rsidRPr="00D26599" w:rsidRDefault="00282A32" w:rsidP="00C42A7D">
      <w:pPr>
        <w:pStyle w:val="1"/>
      </w:pPr>
      <w:r w:rsidRPr="00D26599">
        <w:t>4</w:t>
      </w:r>
      <w:r w:rsidR="00CB743C" w:rsidRPr="00D26599">
        <w:t xml:space="preserve">. </w:t>
      </w:r>
      <w:r w:rsidR="0047645D" w:rsidRPr="00D26599">
        <w:t>M</w:t>
      </w:r>
      <w:r w:rsidR="00CB743C" w:rsidRPr="00D26599">
        <w:t>ethod</w:t>
      </w:r>
      <w:r w:rsidR="0047645D" w:rsidRPr="00D26599">
        <w:t>ology</w:t>
      </w:r>
    </w:p>
    <w:p w14:paraId="7D50C6EE" w14:textId="2BFF4722" w:rsidR="00B34E52" w:rsidRPr="00D26599" w:rsidRDefault="00B34E52" w:rsidP="00C42A7D">
      <w:pPr>
        <w:pStyle w:val="Paragraph"/>
      </w:pPr>
      <w:r w:rsidRPr="00D26599">
        <w:t xml:space="preserve">In this section, </w:t>
      </w:r>
      <w:r w:rsidR="009D2C39" w:rsidRPr="00D26599">
        <w:t xml:space="preserve">the </w:t>
      </w:r>
      <w:r w:rsidRPr="00D26599">
        <w:t xml:space="preserve">proposed method based on CNN is introduced </w:t>
      </w:r>
      <w:r w:rsidR="009D2C39" w:rsidRPr="00D26599">
        <w:t xml:space="preserve">in </w:t>
      </w:r>
      <w:r w:rsidRPr="00D26599">
        <w:t>de</w:t>
      </w:r>
      <w:r w:rsidR="00C77874" w:rsidRPr="00D26599">
        <w:t xml:space="preserve">tail. </w:t>
      </w:r>
      <w:r w:rsidR="009D2C39" w:rsidRPr="00D26599">
        <w:t>For comparison, n</w:t>
      </w:r>
      <w:r w:rsidR="00C77874" w:rsidRPr="00D26599">
        <w:t>eural network</w:t>
      </w:r>
      <w:r w:rsidRPr="00D26599">
        <w:t xml:space="preserve"> and support vector machine</w:t>
      </w:r>
      <w:r w:rsidR="009D2C39" w:rsidRPr="00D26599">
        <w:t xml:space="preserve"> methods </w:t>
      </w:r>
      <w:r w:rsidRPr="00D26599">
        <w:t xml:space="preserve">are also introduced. </w:t>
      </w:r>
      <w:r w:rsidR="009D2C39" w:rsidRPr="00D26599">
        <w:t>Finally</w:t>
      </w:r>
      <w:r w:rsidRPr="00D26599">
        <w:t xml:space="preserve">, a </w:t>
      </w:r>
      <w:r w:rsidR="009D2C39" w:rsidRPr="00D26599">
        <w:rPr>
          <w:noProof/>
        </w:rPr>
        <w:t>spatio</w:t>
      </w:r>
      <w:r w:rsidRPr="00D26599">
        <w:rPr>
          <w:noProof/>
        </w:rPr>
        <w:t>-temporal</w:t>
      </w:r>
      <w:r w:rsidRPr="00D26599">
        <w:t xml:space="preserve"> feature select</w:t>
      </w:r>
      <w:r w:rsidR="0000153F" w:rsidRPr="00D26599">
        <w:t>ion</w:t>
      </w:r>
      <w:r w:rsidRPr="00D26599">
        <w:t xml:space="preserve"> algorithm is proposed.</w:t>
      </w:r>
    </w:p>
    <w:p w14:paraId="0C8B0BDB" w14:textId="77777777" w:rsidR="00E67904" w:rsidRPr="00D26599" w:rsidRDefault="00E67904" w:rsidP="00C42A7D">
      <w:pPr>
        <w:pStyle w:val="2"/>
      </w:pPr>
      <w:r w:rsidRPr="00D26599">
        <w:t>4.1 Convolution neural network</w:t>
      </w:r>
    </w:p>
    <w:p w14:paraId="4D5279EB" w14:textId="665BC5A3" w:rsidR="006E715C" w:rsidRPr="00D26599" w:rsidRDefault="006E715C" w:rsidP="00C42A7D">
      <w:pPr>
        <w:pStyle w:val="Paragraph"/>
      </w:pPr>
      <w:r w:rsidRPr="00D26599">
        <w:t>Convolutional neural network</w:t>
      </w:r>
      <w:r w:rsidR="009D2C39" w:rsidRPr="00D26599">
        <w:t>s have</w:t>
      </w:r>
      <w:r w:rsidRPr="00D26599">
        <w:t xml:space="preserve"> a structure</w:t>
      </w:r>
      <w:r w:rsidR="00905476" w:rsidRPr="00D26599">
        <w:t xml:space="preserve"> that is</w:t>
      </w:r>
      <w:r w:rsidRPr="00D26599">
        <w:t xml:space="preserve"> specially designed to process data with a similar grid stru</w:t>
      </w:r>
      <w:r w:rsidR="00552DEA" w:rsidRPr="00D26599">
        <w:t>cture</w:t>
      </w:r>
      <w:r w:rsidR="00905476" w:rsidRPr="00D26599">
        <w:t>. For example,</w:t>
      </w:r>
      <w:r w:rsidR="00552DEA" w:rsidRPr="00D26599">
        <w:t xml:space="preserve"> time series data </w:t>
      </w:r>
      <w:r w:rsidRPr="00D26599">
        <w:t>can be considered as a one-dimensional grid regularly sampled and formed on the time axis</w:t>
      </w:r>
      <w:r w:rsidR="00CF0647" w:rsidRPr="00D26599">
        <w:t>,</w:t>
      </w:r>
      <w:r w:rsidR="00552DEA" w:rsidRPr="00D26599">
        <w:t xml:space="preserve"> </w:t>
      </w:r>
      <w:r w:rsidRPr="00D26599">
        <w:t>and image data</w:t>
      </w:r>
      <w:r w:rsidR="00552DEA" w:rsidRPr="00D26599">
        <w:t xml:space="preserve"> </w:t>
      </w:r>
      <w:r w:rsidR="00CF0647" w:rsidRPr="00D26599">
        <w:t xml:space="preserve">can </w:t>
      </w:r>
      <w:r w:rsidRPr="00D26599">
        <w:t xml:space="preserve">be seen as a two-dimensional pixel grid. The convolution kernel in the </w:t>
      </w:r>
      <w:r w:rsidR="00905476" w:rsidRPr="00D26599">
        <w:t>CNN</w:t>
      </w:r>
      <w:r w:rsidRPr="00D26599">
        <w:t xml:space="preserve"> can effectively extract the features in the data, which makes CNN powerful </w:t>
      </w:r>
      <w:r w:rsidR="00905476" w:rsidRPr="00D26599">
        <w:t xml:space="preserve">in </w:t>
      </w:r>
      <w:r w:rsidRPr="00D26599">
        <w:t>handl</w:t>
      </w:r>
      <w:r w:rsidR="00905476" w:rsidRPr="00D26599">
        <w:t>ing</w:t>
      </w:r>
      <w:r w:rsidRPr="00D26599">
        <w:t xml:space="preserve"> data </w:t>
      </w:r>
      <w:r w:rsidR="00905476" w:rsidRPr="00D26599">
        <w:t>with a</w:t>
      </w:r>
      <w:r w:rsidRPr="00D26599">
        <w:t xml:space="preserve"> grid structure.</w:t>
      </w:r>
      <w:r w:rsidR="00552DEA" w:rsidRPr="00D26599">
        <w:t xml:space="preserve"> </w:t>
      </w:r>
      <w:r w:rsidR="001F51E2" w:rsidRPr="00D26599">
        <w:t>CNN</w:t>
      </w:r>
      <w:r w:rsidR="00905476" w:rsidRPr="00D26599">
        <w:t>s</w:t>
      </w:r>
      <w:r w:rsidRPr="00D26599">
        <w:t xml:space="preserve"> </w:t>
      </w:r>
      <w:r w:rsidR="0018640E" w:rsidRPr="00D26599">
        <w:t>exhibi</w:t>
      </w:r>
      <w:r w:rsidR="002422B1" w:rsidRPr="00D26599">
        <w:t>t</w:t>
      </w:r>
      <w:r w:rsidR="0018640E" w:rsidRPr="00D26599">
        <w:t xml:space="preserve"> a superior ability</w:t>
      </w:r>
      <w:r w:rsidR="00552DEA" w:rsidRPr="00D26599">
        <w:t xml:space="preserve"> </w:t>
      </w:r>
      <w:r w:rsidR="0018640E" w:rsidRPr="00D26599">
        <w:t xml:space="preserve">in </w:t>
      </w:r>
      <w:r w:rsidR="00905476" w:rsidRPr="00D26599">
        <w:t xml:space="preserve">understanding </w:t>
      </w:r>
      <w:r w:rsidR="0018640E" w:rsidRPr="00D26599">
        <w:t xml:space="preserve">data </w:t>
      </w:r>
      <w:r w:rsidRPr="00D26599">
        <w:t xml:space="preserve">by </w:t>
      </w:r>
      <w:r w:rsidR="00905476" w:rsidRPr="00D26599">
        <w:t xml:space="preserve">incorporating </w:t>
      </w:r>
      <w:r w:rsidRPr="00D26599">
        <w:t>sparse inter</w:t>
      </w:r>
      <w:r w:rsidR="00A52B0B" w:rsidRPr="00D26599">
        <w:t xml:space="preserve">actions, parameter sharing, and </w:t>
      </w:r>
      <w:r w:rsidR="00296B69" w:rsidRPr="00D26599">
        <w:t>e</w:t>
      </w:r>
      <w:r w:rsidR="00A52B0B" w:rsidRPr="00D26599">
        <w:t>quivariant representation</w:t>
      </w:r>
      <w:r w:rsidRPr="00D26599">
        <w:t>.</w:t>
      </w:r>
      <w:r w:rsidR="00552DEA" w:rsidRPr="00D26599">
        <w:t xml:space="preserve"> </w:t>
      </w:r>
      <w:r w:rsidRPr="00D26599">
        <w:t xml:space="preserve">The </w:t>
      </w:r>
      <w:r w:rsidR="00553EAC" w:rsidRPr="00D26599">
        <w:t>introduction</w:t>
      </w:r>
      <w:r w:rsidRPr="00D26599">
        <w:t xml:space="preserve"> of </w:t>
      </w:r>
      <w:r w:rsidR="00905476" w:rsidRPr="00D26599">
        <w:t xml:space="preserve">a </w:t>
      </w:r>
      <w:r w:rsidRPr="00D26599">
        <w:t xml:space="preserve">pooling layer not only greatly reduces the number of parameters </w:t>
      </w:r>
      <w:r w:rsidRPr="00D26599">
        <w:lastRenderedPageBreak/>
        <w:t xml:space="preserve">during model training, but also </w:t>
      </w:r>
      <w:r w:rsidR="00553EAC" w:rsidRPr="00D26599">
        <w:t>guarante</w:t>
      </w:r>
      <w:r w:rsidR="002422B1" w:rsidRPr="00D26599">
        <w:t>e</w:t>
      </w:r>
      <w:r w:rsidRPr="00D26599">
        <w:t xml:space="preserve">s that the features extracted through the convolution layer are effectively </w:t>
      </w:r>
      <w:r w:rsidR="00553EAC" w:rsidRPr="00D26599">
        <w:t>preserv</w:t>
      </w:r>
      <w:r w:rsidRPr="00D26599">
        <w:t>ed.</w:t>
      </w:r>
      <w:r w:rsidR="00552DEA" w:rsidRPr="00D26599">
        <w:t xml:space="preserve"> </w:t>
      </w:r>
      <w:r w:rsidRPr="00D26599">
        <w:t xml:space="preserve">The </w:t>
      </w:r>
      <w:r w:rsidR="00905476" w:rsidRPr="00D26599">
        <w:t xml:space="preserve">relevant </w:t>
      </w:r>
      <w:r w:rsidRPr="00D26599">
        <w:t>features</w:t>
      </w:r>
      <w:r w:rsidR="00552DEA" w:rsidRPr="00D26599">
        <w:t xml:space="preserve"> </w:t>
      </w:r>
      <w:r w:rsidRPr="00D26599">
        <w:t xml:space="preserve">in the traffic flow prediction problem </w:t>
      </w:r>
      <w:r w:rsidR="007A5BA2" w:rsidRPr="00D26599">
        <w:t>are</w:t>
      </w:r>
      <w:r w:rsidRPr="00D26599">
        <w:t xml:space="preserve"> the spatial and temporal correlation characteristics of traffic flow. </w:t>
      </w:r>
    </w:p>
    <w:p w14:paraId="701C1066" w14:textId="77777777" w:rsidR="00B82BD6" w:rsidRPr="00D26599" w:rsidRDefault="00282A32" w:rsidP="00C42A7D">
      <w:pPr>
        <w:pStyle w:val="3"/>
      </w:pPr>
      <w:r w:rsidRPr="00D26599">
        <w:t>4</w:t>
      </w:r>
      <w:r w:rsidR="00B82BD6" w:rsidRPr="00D26599">
        <w:t>.1</w:t>
      </w:r>
      <w:r w:rsidR="00E67904" w:rsidRPr="00D26599">
        <w:t>.1</w:t>
      </w:r>
      <w:r w:rsidR="00B82BD6" w:rsidRPr="00D26599">
        <w:t xml:space="preserve"> CNN Characteristics</w:t>
      </w:r>
    </w:p>
    <w:p w14:paraId="7FAE05B2" w14:textId="1D14DB0F" w:rsidR="00CD3AF6" w:rsidRPr="00D26599" w:rsidRDefault="000A28B4" w:rsidP="00C42A7D">
      <w:pPr>
        <w:pStyle w:val="Paragraph"/>
      </w:pPr>
      <w:r w:rsidRPr="00D26599">
        <w:t xml:space="preserve">The convolutional layer is the most important computational layer unique to the </w:t>
      </w:r>
      <w:r w:rsidR="00905476" w:rsidRPr="00D26599">
        <w:t>CNN</w:t>
      </w:r>
      <w:r w:rsidRPr="00D26599">
        <w:t xml:space="preserve">. The computational process in the convolutional layer is accomplished by the convolution operation of the convolution kernel. </w:t>
      </w:r>
      <w:r w:rsidR="00CD3AF6" w:rsidRPr="00D26599">
        <w:t xml:space="preserve">Before concretely discussing the implementation of </w:t>
      </w:r>
      <w:r w:rsidR="00905476" w:rsidRPr="00D26599">
        <w:t xml:space="preserve">the </w:t>
      </w:r>
      <w:r w:rsidR="00CD3AF6" w:rsidRPr="00D26599">
        <w:t>convolution</w:t>
      </w:r>
      <w:r w:rsidR="00905476" w:rsidRPr="00D26599">
        <w:t>al</w:t>
      </w:r>
      <w:r w:rsidR="00CD3AF6" w:rsidRPr="00D26599">
        <w:t xml:space="preserve"> layer, it should be clear that </w:t>
      </w:r>
      <w:r w:rsidRPr="00D26599">
        <w:t>the output of each neuron is affected by the activation function</w:t>
      </w:r>
      <w:r w:rsidR="00CD3AF6" w:rsidRPr="00D26599">
        <w:t xml:space="preserve">. The activation function plays </w:t>
      </w:r>
      <w:r w:rsidR="00905476" w:rsidRPr="00D26599">
        <w:t xml:space="preserve">the </w:t>
      </w:r>
      <w:r w:rsidR="00CD3AF6" w:rsidRPr="00D26599">
        <w:t xml:space="preserve">role of nonlinear mapping in multi-layer neural networks. In the context of flow prediction, it means </w:t>
      </w:r>
      <w:r w:rsidR="00EE1F8E" w:rsidRPr="00D26599">
        <w:t xml:space="preserve">that </w:t>
      </w:r>
      <w:r w:rsidR="00905476" w:rsidRPr="00D26599">
        <w:t xml:space="preserve">the </w:t>
      </w:r>
      <w:r w:rsidR="00CD3AF6" w:rsidRPr="00D26599">
        <w:t xml:space="preserve">activation function enables CNN to handle </w:t>
      </w:r>
      <w:r w:rsidR="00905476" w:rsidRPr="00D26599">
        <w:t xml:space="preserve">the </w:t>
      </w:r>
      <w:r w:rsidR="00CD3AF6" w:rsidRPr="00D26599">
        <w:t xml:space="preserve">mapping of input and output traffic flow relationships. In this study, the </w:t>
      </w:r>
      <w:proofErr w:type="spellStart"/>
      <w:r w:rsidR="00CD3AF6" w:rsidRPr="00D26599">
        <w:t>ReLu</w:t>
      </w:r>
      <w:proofErr w:type="spellEnd"/>
      <w:r w:rsidR="00CD3AF6" w:rsidRPr="00D26599">
        <w:t xml:space="preserve"> function is applied as</w:t>
      </w:r>
      <w:r w:rsidR="00905476" w:rsidRPr="00D26599">
        <w:t xml:space="preserve"> the</w:t>
      </w:r>
      <w:r w:rsidR="00CD3AF6" w:rsidRPr="00D26599">
        <w:t xml:space="preserve"> activation function</w:t>
      </w:r>
      <w:r w:rsidRPr="00D26599">
        <w:t>.</w:t>
      </w:r>
    </w:p>
    <w:p w14:paraId="521D8C8D" w14:textId="77777777" w:rsidR="00CD3AF6" w:rsidRPr="00D26599" w:rsidRDefault="00D71990" w:rsidP="00D71990">
      <w:pPr>
        <w:pStyle w:val="MTDisplayEquation"/>
      </w:pPr>
      <w:r w:rsidRPr="00D26599">
        <w:tab/>
      </w:r>
      <w:r w:rsidRPr="00D26599">
        <w:rPr>
          <w:position w:val="-30"/>
        </w:rPr>
        <w:object w:dxaOrig="2079" w:dyaOrig="720" w14:anchorId="4234D147">
          <v:shape id="_x0000_i1058" type="#_x0000_t75" style="width:103.5pt;height:36.75pt" o:ole="">
            <v:imagedata r:id="rId76" o:title=""/>
          </v:shape>
          <o:OLEObject Type="Embed" ProgID="Equation.DSMT4" ShapeID="_x0000_i1058" DrawAspect="Content" ObjectID="_1602530860" r:id="rId77"/>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3</w:instrText>
      </w:r>
      <w:r w:rsidR="00044D4B">
        <w:fldChar w:fldCharType="end"/>
      </w:r>
      <w:r w:rsidRPr="00D26599">
        <w:instrText>)</w:instrText>
      </w:r>
      <w:r w:rsidR="002453A2" w:rsidRPr="00D26599">
        <w:fldChar w:fldCharType="end"/>
      </w:r>
    </w:p>
    <w:p w14:paraId="52A5E60C" w14:textId="77777777" w:rsidR="00285BC5" w:rsidRPr="00D26599" w:rsidRDefault="000A28B4" w:rsidP="00C42A7D">
      <w:pPr>
        <w:pStyle w:val="Newparagraph"/>
      </w:pPr>
      <w:r w:rsidRPr="00D26599">
        <w:t>In the process of convolution, w</w:t>
      </w:r>
      <w:r w:rsidR="00FA6A43" w:rsidRPr="00D26599">
        <w:t xml:space="preserve">hen one convolution kernel </w:t>
      </w:r>
      <w:r w:rsidR="00136E41" w:rsidRPr="00D26599">
        <w:rPr>
          <w:position w:val="-12"/>
        </w:rPr>
        <w:object w:dxaOrig="620" w:dyaOrig="380" w14:anchorId="7F4D7472">
          <v:shape id="_x0000_i1059" type="#_x0000_t75" style="width:30pt;height:19.5pt" o:ole="">
            <v:imagedata r:id="rId78" o:title=""/>
          </v:shape>
          <o:OLEObject Type="Embed" ProgID="Equation.DSMT4" ShapeID="_x0000_i1059" DrawAspect="Content" ObjectID="_1602530861" r:id="rId79"/>
        </w:object>
      </w:r>
      <w:r w:rsidR="00FA6A43" w:rsidRPr="00D26599">
        <w:t xml:space="preserve"> is applied to the input, the output calculation process</w:t>
      </w:r>
      <w:r w:rsidR="0079054B" w:rsidRPr="00D26599">
        <w:t xml:space="preserve"> </w:t>
      </w:r>
      <w:r w:rsidR="00FA6A43" w:rsidRPr="00D26599">
        <w:t>can be formulated as:</w:t>
      </w:r>
    </w:p>
    <w:p w14:paraId="4177389F" w14:textId="77777777" w:rsidR="00FA6A43" w:rsidRPr="00D26599" w:rsidRDefault="00FA6A43" w:rsidP="00FA6A43">
      <w:pPr>
        <w:pStyle w:val="MTDisplayEquation"/>
      </w:pPr>
      <w:r w:rsidRPr="00D26599">
        <w:tab/>
      </w:r>
      <w:r w:rsidR="00FE6E31" w:rsidRPr="00D26599">
        <w:rPr>
          <w:position w:val="-28"/>
        </w:rPr>
        <w:object w:dxaOrig="4180" w:dyaOrig="680" w14:anchorId="59792995">
          <v:shape id="_x0000_i1060" type="#_x0000_t75" style="width:209.25pt;height:35.25pt" o:ole="">
            <v:imagedata r:id="rId80" o:title=""/>
          </v:shape>
          <o:OLEObject Type="Embed" ProgID="Equation.DSMT4" ShapeID="_x0000_i1060" DrawAspect="Content" ObjectID="_1602530862" r:id="rId81"/>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4</w:instrText>
      </w:r>
      <w:r w:rsidR="00044D4B">
        <w:fldChar w:fldCharType="end"/>
      </w:r>
      <w:r w:rsidRPr="00D26599">
        <w:instrText>)</w:instrText>
      </w:r>
      <w:r w:rsidR="002453A2" w:rsidRPr="00D26599">
        <w:fldChar w:fldCharType="end"/>
      </w:r>
    </w:p>
    <w:p w14:paraId="15C3F292" w14:textId="73397E3D" w:rsidR="00285BC5" w:rsidRPr="00D26599" w:rsidRDefault="00905476" w:rsidP="00C42A7D">
      <w:pPr>
        <w:pStyle w:val="Newparagraph"/>
      </w:pPr>
      <w:r w:rsidRPr="00D26599">
        <w:t>The p</w:t>
      </w:r>
      <w:r w:rsidR="00FA6A43" w:rsidRPr="00D26599">
        <w:t>ooling layer is designed for data down</w:t>
      </w:r>
      <w:r w:rsidR="00136E41" w:rsidRPr="00D26599">
        <w:t>-</w:t>
      </w:r>
      <w:r w:rsidR="00FA6A43" w:rsidRPr="00D26599">
        <w:t xml:space="preserve">sampling, which not only reduces the number of model parameters, but also extracts the most prominent </w:t>
      </w:r>
      <w:r w:rsidR="00FA6A43" w:rsidRPr="00D26599">
        <w:rPr>
          <w:noProof/>
        </w:rPr>
        <w:t>spati</w:t>
      </w:r>
      <w:r w:rsidRPr="00D26599">
        <w:rPr>
          <w:noProof/>
        </w:rPr>
        <w:t>o</w:t>
      </w:r>
      <w:r w:rsidR="00F65816" w:rsidRPr="00D26599">
        <w:rPr>
          <w:noProof/>
        </w:rPr>
        <w:t>-</w:t>
      </w:r>
      <w:r w:rsidR="00FA6A43" w:rsidRPr="00D26599">
        <w:rPr>
          <w:noProof/>
        </w:rPr>
        <w:t>temporal</w:t>
      </w:r>
      <w:r w:rsidR="00FA6A43" w:rsidRPr="00D26599">
        <w:t xml:space="preserve"> </w:t>
      </w:r>
      <w:r w:rsidR="00FA6A43" w:rsidRPr="00D26599">
        <w:lastRenderedPageBreak/>
        <w:t xml:space="preserve">features from </w:t>
      </w:r>
      <w:r w:rsidRPr="00D26599">
        <w:t xml:space="preserve">the </w:t>
      </w:r>
      <w:r w:rsidR="00FA6A43" w:rsidRPr="00D26599">
        <w:t>convolution</w:t>
      </w:r>
      <w:r w:rsidRPr="00D26599">
        <w:t>al</w:t>
      </w:r>
      <w:r w:rsidR="00FA6A43" w:rsidRPr="00D26599">
        <w:t xml:space="preserve"> layer through the maximum operation.</w:t>
      </w:r>
      <w:r w:rsidR="00002E87" w:rsidRPr="00D26599">
        <w:t xml:space="preserve"> </w:t>
      </w:r>
      <w:r w:rsidR="00E329DD" w:rsidRPr="00D26599">
        <w:t>The pooling operation in this study uses a 2</w:t>
      </w:r>
      <w:r w:rsidRPr="00D26599">
        <w:t xml:space="preserve"> × </w:t>
      </w:r>
      <w:r w:rsidR="00E329DD" w:rsidRPr="00D26599">
        <w:t>2 pooling window, which means that the largest</w:t>
      </w:r>
      <w:r w:rsidR="00EE1F8E" w:rsidRPr="00D26599">
        <w:t xml:space="preserve"> one</w:t>
      </w:r>
      <w:r w:rsidR="00E329DD" w:rsidRPr="00D26599">
        <w:t xml:space="preserve"> of four values is selected. The formula</w:t>
      </w:r>
      <w:r w:rsidR="00071BFC" w:rsidRPr="00D26599">
        <w:t xml:space="preserve"> is</w:t>
      </w:r>
      <w:r w:rsidR="00E329DD" w:rsidRPr="00D26599">
        <w:t xml:space="preserve"> given below:</w:t>
      </w:r>
    </w:p>
    <w:p w14:paraId="193D9778" w14:textId="77777777" w:rsidR="00E329DD" w:rsidRPr="00D26599" w:rsidRDefault="00E329DD" w:rsidP="00E329DD">
      <w:pPr>
        <w:pStyle w:val="MTDisplayEquation"/>
      </w:pPr>
      <w:r w:rsidRPr="00D26599">
        <w:tab/>
      </w:r>
      <w:r w:rsidRPr="00D26599">
        <w:rPr>
          <w:position w:val="-20"/>
        </w:rPr>
        <w:object w:dxaOrig="3780" w:dyaOrig="520" w14:anchorId="183D0FD3">
          <v:shape id="_x0000_i1061" type="#_x0000_t75" style="width:191.25pt;height:27pt" o:ole="">
            <v:imagedata r:id="rId82" o:title=""/>
          </v:shape>
          <o:OLEObject Type="Embed" ProgID="Equation.DSMT4" ShapeID="_x0000_i1061" DrawAspect="Content" ObjectID="_1602530863" r:id="rId83"/>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5</w:instrText>
      </w:r>
      <w:r w:rsidR="00044D4B">
        <w:fldChar w:fldCharType="end"/>
      </w:r>
      <w:r w:rsidRPr="00D26599">
        <w:instrText>)</w:instrText>
      </w:r>
      <w:r w:rsidR="002453A2" w:rsidRPr="00D26599">
        <w:fldChar w:fldCharType="end"/>
      </w:r>
    </w:p>
    <w:p w14:paraId="6AE8948F" w14:textId="28A7AF07" w:rsidR="00285BC5" w:rsidRPr="00D26599" w:rsidRDefault="00876687" w:rsidP="00C42A7D">
      <w:pPr>
        <w:pStyle w:val="Newparagraph"/>
      </w:pPr>
      <w:r w:rsidRPr="00D26599">
        <w:t xml:space="preserve">There are five main parts of </w:t>
      </w:r>
      <w:r w:rsidR="00905476" w:rsidRPr="00D26599">
        <w:t xml:space="preserve">a </w:t>
      </w:r>
      <w:r w:rsidRPr="00D26599">
        <w:t xml:space="preserve">CNN structure in transportation: </w:t>
      </w:r>
      <w:r w:rsidR="00905476" w:rsidRPr="00D26599">
        <w:t xml:space="preserve">the </w:t>
      </w:r>
      <w:r w:rsidRPr="00D26599">
        <w:t>input layer, convolution layer, pool layer, full connection layer</w:t>
      </w:r>
      <w:r w:rsidR="00905476" w:rsidRPr="00D26599">
        <w:t>,</w:t>
      </w:r>
      <w:r w:rsidRPr="00D26599">
        <w:t xml:space="preserve"> and </w:t>
      </w:r>
      <w:r w:rsidRPr="00D26599">
        <w:rPr>
          <w:noProof/>
        </w:rPr>
        <w:t>output</w:t>
      </w:r>
      <w:r w:rsidRPr="00D26599">
        <w:t xml:space="preserve"> layer</w:t>
      </w:r>
      <w:r w:rsidR="004227E5" w:rsidRPr="00D26599">
        <w:t xml:space="preserve">. The following will introduce the entire process in mathematical </w:t>
      </w:r>
      <w:r w:rsidR="00905476" w:rsidRPr="00D26599">
        <w:t>terms</w:t>
      </w:r>
      <w:r w:rsidR="004227E5" w:rsidRPr="00D26599">
        <w:t xml:space="preserve">. </w:t>
      </w:r>
    </w:p>
    <w:p w14:paraId="7798141A" w14:textId="0754BAD6" w:rsidR="004227E5" w:rsidRPr="00D26599" w:rsidRDefault="00136E41" w:rsidP="00C42A7D">
      <w:pPr>
        <w:pStyle w:val="Newparagraph"/>
      </w:pPr>
      <w:r w:rsidRPr="00D26599">
        <w:t xml:space="preserve">The input </w:t>
      </w:r>
      <w:r w:rsidR="003520AE" w:rsidRPr="00D26599">
        <w:t xml:space="preserve">layer </w:t>
      </w:r>
      <w:r w:rsidR="00BE099E" w:rsidRPr="00D26599">
        <w:t>before</w:t>
      </w:r>
      <w:r w:rsidRPr="00D26599">
        <w:t xml:space="preserve"> the convolution layer and the pooled layer is the traffic flow data, which is a two-dimensional matrix generated by spatiotemporal analysis</w:t>
      </w:r>
      <w:r w:rsidR="003520AE" w:rsidRPr="00D26599">
        <w:t xml:space="preserve"> and STFSA</w:t>
      </w:r>
      <w:r w:rsidRPr="00D26599">
        <w:t>. The size of the convolution kernel is m</w:t>
      </w:r>
      <w:r w:rsidR="00905476" w:rsidRPr="00D26599">
        <w:t xml:space="preserve"> × </w:t>
      </w:r>
      <w:r w:rsidRPr="00D26599">
        <w:t>n, and the size of the pooling window is p</w:t>
      </w:r>
      <w:r w:rsidR="00905476" w:rsidRPr="00D26599">
        <w:t xml:space="preserve"> </w:t>
      </w:r>
      <w:r w:rsidR="000C794D" w:rsidRPr="00D26599">
        <w:t>×</w:t>
      </w:r>
      <w:r w:rsidR="00CD6534" w:rsidRPr="00D26599">
        <w:t xml:space="preserve"> </w:t>
      </w:r>
      <w:r w:rsidRPr="00D26599">
        <w:t>q.</w:t>
      </w:r>
    </w:p>
    <w:p w14:paraId="204827DA" w14:textId="77777777" w:rsidR="00136E41" w:rsidRPr="00D26599" w:rsidRDefault="00136E41" w:rsidP="00136E41">
      <w:pPr>
        <w:pStyle w:val="MTDisplayEquation"/>
      </w:pPr>
      <w:r w:rsidRPr="00D26599">
        <w:tab/>
      </w:r>
      <w:r w:rsidR="00853A5D" w:rsidRPr="00D26599">
        <w:rPr>
          <w:position w:val="-54"/>
        </w:rPr>
        <w:object w:dxaOrig="4740" w:dyaOrig="1200" w14:anchorId="7994CB32">
          <v:shape id="_x0000_i1062" type="#_x0000_t75" style="width:237pt;height:60pt" o:ole="">
            <v:imagedata r:id="rId84" o:title=""/>
          </v:shape>
          <o:OLEObject Type="Embed" ProgID="Equation.DSMT4" ShapeID="_x0000_i1062" DrawAspect="Content" ObjectID="_1602530864" r:id="rId8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6</w:instrText>
      </w:r>
      <w:r w:rsidR="00044D4B">
        <w:fldChar w:fldCharType="end"/>
      </w:r>
      <w:r w:rsidRPr="00D26599">
        <w:instrText>)</w:instrText>
      </w:r>
      <w:r w:rsidR="002453A2" w:rsidRPr="00D26599">
        <w:fldChar w:fldCharType="end"/>
      </w:r>
    </w:p>
    <w:p w14:paraId="0B2D9A29" w14:textId="77777777" w:rsidR="00136E41" w:rsidRPr="00D26599" w:rsidRDefault="00136E41" w:rsidP="00136E41">
      <w:pPr>
        <w:pStyle w:val="MTDisplayEquation"/>
      </w:pPr>
      <w:r w:rsidRPr="00D26599">
        <w:tab/>
      </w:r>
      <w:r w:rsidR="00C6270A" w:rsidRPr="00D26599">
        <w:rPr>
          <w:position w:val="-22"/>
        </w:rPr>
        <w:object w:dxaOrig="3739" w:dyaOrig="560" w14:anchorId="5C442A2F">
          <v:shape id="_x0000_i1063" type="#_x0000_t75" style="width:188.25pt;height:27.75pt" o:ole="">
            <v:imagedata r:id="rId86" o:title=""/>
          </v:shape>
          <o:OLEObject Type="Embed" ProgID="Equation.DSMT4" ShapeID="_x0000_i1063" DrawAspect="Content" ObjectID="_1602530865" r:id="rId87"/>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7</w:instrText>
      </w:r>
      <w:r w:rsidR="00044D4B">
        <w:fldChar w:fldCharType="end"/>
      </w:r>
      <w:r w:rsidRPr="00D26599">
        <w:instrText>)</w:instrText>
      </w:r>
      <w:r w:rsidR="002453A2" w:rsidRPr="00D26599">
        <w:fldChar w:fldCharType="end"/>
      </w:r>
    </w:p>
    <w:p w14:paraId="6F7FC0B4" w14:textId="6AFA5948" w:rsidR="00136E41" w:rsidRPr="00D26599" w:rsidRDefault="00982839" w:rsidP="00C42A7D">
      <w:pPr>
        <w:pStyle w:val="Newparagraph"/>
      </w:pPr>
      <w:r w:rsidRPr="00D26599">
        <w:t>The above formulas describe the operation of convolution layer and pooling layer</w:t>
      </w:r>
      <w:r w:rsidR="00907F90" w:rsidRPr="00D26599">
        <w:t xml:space="preserve">, </w:t>
      </w:r>
      <w:r w:rsidR="007B7DEF" w:rsidRPr="00D26599">
        <w:t>t</w:t>
      </w:r>
      <w:r w:rsidR="00136E41" w:rsidRPr="00D26599">
        <w:t xml:space="preserve">he input of the convolution layer and the pooling layer is a three-dimensional matrix, where </w:t>
      </w:r>
      <w:r w:rsidR="007B7DEF" w:rsidRPr="00D26599">
        <w:rPr>
          <w:position w:val="-12"/>
        </w:rPr>
        <w:object w:dxaOrig="220" w:dyaOrig="360" w14:anchorId="3E133201">
          <v:shape id="_x0000_i1064" type="#_x0000_t75" style="width:12pt;height:18.75pt" o:ole="">
            <v:imagedata r:id="rId88" o:title=""/>
          </v:shape>
          <o:OLEObject Type="Embed" ProgID="Equation.DSMT4" ShapeID="_x0000_i1064" DrawAspect="Content" ObjectID="_1602530866" r:id="rId89"/>
        </w:object>
      </w:r>
      <w:r w:rsidR="00136E41" w:rsidRPr="00D26599">
        <w:t xml:space="preserve"> represents the number of convolution kernels contained in the</w:t>
      </w:r>
      <w:r w:rsidR="00905476" w:rsidRPr="00D26599">
        <w:t xml:space="preserve"> </w:t>
      </w:r>
      <w:r w:rsidR="00905476" w:rsidRPr="00D26599">
        <w:rPr>
          <w:i/>
        </w:rPr>
        <w:t>l</w:t>
      </w:r>
      <w:r w:rsidR="00905476" w:rsidRPr="00D26599">
        <w:rPr>
          <w:vertAlign w:val="superscript"/>
        </w:rPr>
        <w:t>th</w:t>
      </w:r>
      <w:r w:rsidR="007B7DEF" w:rsidRPr="00D26599">
        <w:t xml:space="preserve"> convolution layer,</w:t>
      </w:r>
      <w:r w:rsidR="00905476" w:rsidRPr="00D26599">
        <w:t xml:space="preserve"> and</w:t>
      </w:r>
      <w:r w:rsidR="007B7DEF" w:rsidRPr="00D26599">
        <w:t xml:space="preserve"> </w:t>
      </w:r>
      <w:r w:rsidR="007B7DEF" w:rsidRPr="00D26599">
        <w:rPr>
          <w:position w:val="-12"/>
        </w:rPr>
        <w:object w:dxaOrig="220" w:dyaOrig="360" w14:anchorId="11E4146C">
          <v:shape id="_x0000_i1065" type="#_x0000_t75" style="width:12pt;height:18.75pt" o:ole="">
            <v:imagedata r:id="rId88" o:title=""/>
          </v:shape>
          <o:OLEObject Type="Embed" ProgID="Equation.DSMT4" ShapeID="_x0000_i1065" DrawAspect="Content" ObjectID="_1602530867" r:id="rId90"/>
        </w:object>
      </w:r>
      <w:r w:rsidR="007B7DEF" w:rsidRPr="00D26599">
        <w:t xml:space="preserve"> is equal to 1 for the first convolution layer.</w:t>
      </w:r>
    </w:p>
    <w:p w14:paraId="1310A0DF" w14:textId="39735F89" w:rsidR="00136E41" w:rsidRPr="00D26599" w:rsidRDefault="00136E41" w:rsidP="00C42A7D">
      <w:pPr>
        <w:pStyle w:val="Newparagraph"/>
      </w:pPr>
      <w:r w:rsidRPr="00D26599">
        <w:t>The full</w:t>
      </w:r>
      <w:r w:rsidR="00CB5828" w:rsidRPr="00D26599">
        <w:t>y-</w:t>
      </w:r>
      <w:r w:rsidRPr="00D26599">
        <w:t>connect</w:t>
      </w:r>
      <w:r w:rsidR="00CB5828" w:rsidRPr="00D26599">
        <w:t>ed</w:t>
      </w:r>
      <w:r w:rsidRPr="00D26599">
        <w:t xml:space="preserve"> layer of the </w:t>
      </w:r>
      <w:r w:rsidR="00905476" w:rsidRPr="00D26599">
        <w:t>CNN</w:t>
      </w:r>
      <w:r w:rsidRPr="00D26599">
        <w:t xml:space="preserve"> is similar to </w:t>
      </w:r>
      <w:r w:rsidR="00905476" w:rsidRPr="00D26599">
        <w:t>that in an ANN</w:t>
      </w:r>
      <w:r w:rsidRPr="00D26599">
        <w:t xml:space="preserve"> in that each neuron</w:t>
      </w:r>
      <w:r w:rsidR="00002E87" w:rsidRPr="00D26599">
        <w:t xml:space="preserve"> </w:t>
      </w:r>
      <w:r w:rsidRPr="00D26599">
        <w:t>is connected to all the neurons in the last layer.</w:t>
      </w:r>
      <w:r w:rsidR="00002E87" w:rsidRPr="00D26599">
        <w:t xml:space="preserve"> </w:t>
      </w:r>
      <w:r w:rsidRPr="00D26599">
        <w:t>The full</w:t>
      </w:r>
      <w:r w:rsidR="00905476" w:rsidRPr="00D26599">
        <w:t>y-</w:t>
      </w:r>
      <w:r w:rsidRPr="00D26599">
        <w:t>connected layer establishes a functional relationship between the extracted features and the output, which is a process of making prediction</w:t>
      </w:r>
      <w:r w:rsidR="00905476" w:rsidRPr="00D26599">
        <w:t>s</w:t>
      </w:r>
      <w:r w:rsidRPr="00D26599">
        <w:t xml:space="preserve"> using the extracted features. The activation </w:t>
      </w:r>
      <w:r w:rsidRPr="00D26599">
        <w:lastRenderedPageBreak/>
        <w:t xml:space="preserve">function </w:t>
      </w:r>
      <w:r w:rsidR="00CB5828" w:rsidRPr="00D26599">
        <w:t xml:space="preserve">of </w:t>
      </w:r>
      <w:r w:rsidR="00905476" w:rsidRPr="00D26599">
        <w:t xml:space="preserve">the </w:t>
      </w:r>
      <w:r w:rsidR="00CB5828" w:rsidRPr="00D26599">
        <w:t xml:space="preserve">fully-connected layer </w:t>
      </w:r>
      <w:r w:rsidRPr="00D26599">
        <w:t xml:space="preserve">is </w:t>
      </w:r>
      <w:proofErr w:type="spellStart"/>
      <w:r w:rsidRPr="00D26599">
        <w:t>ReLU</w:t>
      </w:r>
      <w:proofErr w:type="spellEnd"/>
      <w:r w:rsidRPr="00D26599">
        <w:t>. The data output by the convolutional and pooling layer</w:t>
      </w:r>
      <w:r w:rsidR="00905476" w:rsidRPr="00D26599">
        <w:t>s</w:t>
      </w:r>
      <w:r w:rsidR="009133DE" w:rsidRPr="00D26599">
        <w:t xml:space="preserve"> contain the final and most significant features of the input data.</w:t>
      </w:r>
      <w:r w:rsidR="00002E87" w:rsidRPr="00D26599">
        <w:t xml:space="preserve"> </w:t>
      </w:r>
      <w:r w:rsidR="009133DE" w:rsidRPr="00D26599">
        <w:t>Before entering the fully</w:t>
      </w:r>
      <w:r w:rsidR="00905476" w:rsidRPr="00D26599">
        <w:t>-</w:t>
      </w:r>
      <w:r w:rsidR="009133DE" w:rsidRPr="00D26599">
        <w:t xml:space="preserve">connected layer, </w:t>
      </w:r>
      <w:r w:rsidR="00DF099F" w:rsidRPr="00D26599">
        <w:t xml:space="preserve">it </w:t>
      </w:r>
      <w:r w:rsidR="009133DE" w:rsidRPr="00D26599">
        <w:t>should be</w:t>
      </w:r>
      <w:r w:rsidRPr="00D26599">
        <w:t xml:space="preserve"> converted </w:t>
      </w:r>
      <w:r w:rsidR="009133DE" w:rsidRPr="00D26599">
        <w:t>in</w:t>
      </w:r>
      <w:r w:rsidRPr="00D26599">
        <w:t>to a one-dimensional vector form suitable for full</w:t>
      </w:r>
      <w:r w:rsidR="00905476" w:rsidRPr="00D26599">
        <w:t>y</w:t>
      </w:r>
      <w:r w:rsidRPr="00D26599">
        <w:t>-connect</w:t>
      </w:r>
      <w:r w:rsidR="00905476" w:rsidRPr="00D26599">
        <w:t>ed</w:t>
      </w:r>
      <w:r w:rsidRPr="00D26599">
        <w:t xml:space="preserve"> layer processing.</w:t>
      </w:r>
    </w:p>
    <w:p w14:paraId="7FF838A4" w14:textId="77777777" w:rsidR="0081780A" w:rsidRPr="00D26599" w:rsidRDefault="0081780A" w:rsidP="00A558AF">
      <w:pPr>
        <w:pStyle w:val="MTDisplayEquation"/>
      </w:pPr>
      <w:r w:rsidRPr="00D26599">
        <w:tab/>
      </w:r>
      <w:r w:rsidR="00907F90" w:rsidRPr="00D26599">
        <w:rPr>
          <w:position w:val="-18"/>
        </w:rPr>
        <w:object w:dxaOrig="3780" w:dyaOrig="480" w14:anchorId="75F02C2E">
          <v:shape id="_x0000_i1066" type="#_x0000_t75" style="width:189pt;height:24pt" o:ole="">
            <v:imagedata r:id="rId91" o:title=""/>
          </v:shape>
          <o:OLEObject Type="Embed" ProgID="Equation.DSMT4" ShapeID="_x0000_i1066" DrawAspect="Content" ObjectID="_1602530868" r:id="rId9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8</w:instrText>
      </w:r>
      <w:r w:rsidR="00044D4B">
        <w:fldChar w:fldCharType="end"/>
      </w:r>
      <w:r w:rsidRPr="00D26599">
        <w:instrText>)</w:instrText>
      </w:r>
      <w:r w:rsidR="002453A2" w:rsidRPr="00D26599">
        <w:fldChar w:fldCharType="end"/>
      </w:r>
    </w:p>
    <w:p w14:paraId="70A1DD2B" w14:textId="16ED64CE" w:rsidR="00A558AF" w:rsidRPr="00D26599" w:rsidRDefault="00A558AF" w:rsidP="00C42A7D">
      <w:pPr>
        <w:pStyle w:val="Newparagraph"/>
      </w:pPr>
      <w:r w:rsidRPr="00D26599">
        <w:t xml:space="preserve">Finally, </w:t>
      </w:r>
      <w:r w:rsidR="00905476" w:rsidRPr="00D26599">
        <w:t xml:space="preserve">a </w:t>
      </w:r>
      <w:r w:rsidRPr="00D26599">
        <w:t>one-dimensional vector yields the model output through the calculation of the fully</w:t>
      </w:r>
      <w:r w:rsidR="00905476" w:rsidRPr="00D26599">
        <w:t>-</w:t>
      </w:r>
      <w:r w:rsidRPr="00D26599">
        <w:t>connected layer</w:t>
      </w:r>
      <w:r w:rsidR="00905476" w:rsidRPr="00D26599">
        <w:t>:</w:t>
      </w:r>
    </w:p>
    <w:p w14:paraId="0CAEA28D" w14:textId="77777777" w:rsidR="00A558AF" w:rsidRPr="00D26599" w:rsidRDefault="00A558AF" w:rsidP="00A558AF">
      <w:pPr>
        <w:pStyle w:val="MTDisplayEquation"/>
      </w:pPr>
      <w:r w:rsidRPr="00D26599">
        <w:tab/>
      </w:r>
      <w:r w:rsidR="00AA2E7E" w:rsidRPr="00D26599">
        <w:rPr>
          <w:position w:val="-18"/>
        </w:rPr>
        <w:object w:dxaOrig="4640" w:dyaOrig="480" w14:anchorId="19DBC7DA">
          <v:shape id="_x0000_i1067" type="#_x0000_t75" style="width:231.75pt;height:24pt" o:ole="">
            <v:imagedata r:id="rId93" o:title=""/>
          </v:shape>
          <o:OLEObject Type="Embed" ProgID="Equation.DSMT4" ShapeID="_x0000_i1067" DrawAspect="Content" ObjectID="_1602530869" r:id="rId9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9</w:instrText>
      </w:r>
      <w:r w:rsidR="00044D4B">
        <w:fldChar w:fldCharType="end"/>
      </w:r>
      <w:r w:rsidRPr="00D26599">
        <w:instrText>)</w:instrText>
      </w:r>
      <w:r w:rsidR="002453A2" w:rsidRPr="00D26599">
        <w:fldChar w:fldCharType="end"/>
      </w:r>
    </w:p>
    <w:p w14:paraId="229EAC4E" w14:textId="523A8C70" w:rsidR="00A558AF" w:rsidRPr="00D26599" w:rsidRDefault="00905476" w:rsidP="00C42A7D">
      <w:pPr>
        <w:pStyle w:val="Paragraph"/>
      </w:pPr>
      <w:proofErr w:type="gramStart"/>
      <w:r w:rsidRPr="00D26599">
        <w:t>w</w:t>
      </w:r>
      <w:r w:rsidR="00DF099F" w:rsidRPr="00D26599">
        <w:t>here</w:t>
      </w:r>
      <w:proofErr w:type="gramEnd"/>
      <w:r w:rsidR="00DF099F" w:rsidRPr="00D26599">
        <w:t xml:space="preserve"> </w:t>
      </w:r>
      <w:r w:rsidR="00A558AF" w:rsidRPr="00D26599">
        <w:rPr>
          <w:position w:val="-10"/>
        </w:rPr>
        <w:object w:dxaOrig="220" w:dyaOrig="320" w14:anchorId="1F8EBE0E">
          <v:shape id="_x0000_i1068" type="#_x0000_t75" style="width:12pt;height:15.75pt" o:ole="">
            <v:imagedata r:id="rId95" o:title=""/>
          </v:shape>
          <o:OLEObject Type="Embed" ProgID="Equation.DSMT4" ShapeID="_x0000_i1068" DrawAspect="Content" ObjectID="_1602530870" r:id="rId96"/>
        </w:object>
      </w:r>
      <w:r w:rsidR="00A558AF" w:rsidRPr="00D26599">
        <w:t>represents the output</w:t>
      </w:r>
      <w:r w:rsidR="001C1C4C" w:rsidRPr="00D26599">
        <w:t xml:space="preserve"> layer</w:t>
      </w:r>
      <w:r w:rsidR="00A558AF" w:rsidRPr="00D26599">
        <w:t xml:space="preserve"> of the whole model, </w:t>
      </w:r>
      <w:r w:rsidR="00DF099F" w:rsidRPr="00D26599">
        <w:t xml:space="preserve">and </w:t>
      </w:r>
      <w:r w:rsidR="00A558AF" w:rsidRPr="00D26599">
        <w:t>is the traffic flow at the predicted time.</w:t>
      </w:r>
    </w:p>
    <w:p w14:paraId="3C44DED7" w14:textId="2B2A8FE9" w:rsidR="00120BAB" w:rsidRPr="00D26599" w:rsidRDefault="00120BAB" w:rsidP="00C42A7D">
      <w:pPr>
        <w:pStyle w:val="3"/>
      </w:pPr>
      <w:r w:rsidRPr="00D26599">
        <w:t>4.</w:t>
      </w:r>
      <w:r w:rsidR="00E67904" w:rsidRPr="00D26599">
        <w:t>1.2</w:t>
      </w:r>
      <w:r w:rsidRPr="00D26599">
        <w:t xml:space="preserve"> The Loss </w:t>
      </w:r>
      <w:r w:rsidR="00905476" w:rsidRPr="00D26599">
        <w:t>F</w:t>
      </w:r>
      <w:r w:rsidRPr="00D26599">
        <w:t>unction</w:t>
      </w:r>
    </w:p>
    <w:p w14:paraId="3925A1EB" w14:textId="5BE46F4B" w:rsidR="00120BAB" w:rsidRPr="00D26599" w:rsidRDefault="00120BAB" w:rsidP="00C42A7D">
      <w:pPr>
        <w:pStyle w:val="Paragraph"/>
      </w:pPr>
      <w:r w:rsidRPr="00D26599">
        <w:t xml:space="preserve">The loss function reflects the error between the model output and the actual data. </w:t>
      </w:r>
      <w:r w:rsidR="00DE4EFF" w:rsidRPr="00D26599">
        <w:t xml:space="preserve">In </w:t>
      </w:r>
      <w:r w:rsidRPr="00D26599">
        <w:t>this study</w:t>
      </w:r>
      <w:r w:rsidR="00DE4EFF" w:rsidRPr="00D26599">
        <w:t>, we</w:t>
      </w:r>
      <w:r w:rsidRPr="00D26599">
        <w:t xml:space="preserve"> </w:t>
      </w:r>
      <w:r w:rsidR="0073703A" w:rsidRPr="00D26599">
        <w:t>do</w:t>
      </w:r>
      <w:r w:rsidRPr="00D26599">
        <w:t xml:space="preserve"> not use the </w:t>
      </w:r>
      <w:r w:rsidR="00905476" w:rsidRPr="00D26599">
        <w:t>commonly</w:t>
      </w:r>
      <w:r w:rsidR="00A91B4F" w:rsidRPr="00D26599">
        <w:t>-</w:t>
      </w:r>
      <w:r w:rsidR="00905476" w:rsidRPr="00D26599">
        <w:t xml:space="preserve">used </w:t>
      </w:r>
      <w:r w:rsidRPr="00D26599">
        <w:t>mean square error (MSE)</w:t>
      </w:r>
      <w:r w:rsidR="00905476" w:rsidRPr="00D26599">
        <w:t xml:space="preserve"> method</w:t>
      </w:r>
      <w:r w:rsidRPr="00D26599">
        <w:t xml:space="preserve"> as a loss function</w:t>
      </w:r>
      <w:r w:rsidR="00A91B4F" w:rsidRPr="00D26599">
        <w:t>; in</w:t>
      </w:r>
      <w:r w:rsidRPr="00D26599">
        <w:t>stead</w:t>
      </w:r>
      <w:r w:rsidR="00A91B4F" w:rsidRPr="00D26599">
        <w:t>, we</w:t>
      </w:r>
      <w:r w:rsidRPr="00D26599">
        <w:t xml:space="preserve"> use </w:t>
      </w:r>
      <w:r w:rsidR="003057A5" w:rsidRPr="00D26599">
        <w:t>mean absolute percentage error (</w:t>
      </w:r>
      <w:r w:rsidRPr="00D26599">
        <w:t>MAPE</w:t>
      </w:r>
      <w:r w:rsidR="003057A5" w:rsidRPr="00D26599">
        <w:t>)</w:t>
      </w:r>
      <w:r w:rsidRPr="00D26599">
        <w:t xml:space="preserve">, which is compatible with the input data and </w:t>
      </w:r>
      <w:r w:rsidR="00A91B4F" w:rsidRPr="00D26599">
        <w:t xml:space="preserve">was found to </w:t>
      </w:r>
      <w:r w:rsidRPr="00D26599">
        <w:t xml:space="preserve">reduce the impact of </w:t>
      </w:r>
      <w:r w:rsidR="00A91B4F" w:rsidRPr="00D26599">
        <w:rPr>
          <w:noProof/>
        </w:rPr>
        <w:t xml:space="preserve">the </w:t>
      </w:r>
      <w:r w:rsidRPr="00D26599">
        <w:rPr>
          <w:noProof/>
        </w:rPr>
        <w:t>large</w:t>
      </w:r>
      <w:r w:rsidRPr="00D26599">
        <w:t xml:space="preserve"> </w:t>
      </w:r>
      <w:r w:rsidR="00A91B4F" w:rsidRPr="00D26599">
        <w:t xml:space="preserve">amount of </w:t>
      </w:r>
      <w:r w:rsidRPr="00D26599">
        <w:t>noise</w:t>
      </w:r>
      <w:r w:rsidR="00A91B4F" w:rsidRPr="00D26599">
        <w:t xml:space="preserve"> existing </w:t>
      </w:r>
      <w:r w:rsidRPr="00D26599">
        <w:t xml:space="preserve">in the data </w:t>
      </w:r>
      <w:r w:rsidR="00A91B4F" w:rsidRPr="00D26599">
        <w:t xml:space="preserve">used </w:t>
      </w:r>
      <w:r w:rsidRPr="00D26599">
        <w:t>in this study.</w:t>
      </w:r>
    </w:p>
    <w:p w14:paraId="73C1769B" w14:textId="77777777" w:rsidR="00120BAB" w:rsidRPr="00D26599" w:rsidRDefault="00120BAB" w:rsidP="00120BAB">
      <w:pPr>
        <w:pStyle w:val="MTDisplayEquation"/>
      </w:pPr>
      <w:r w:rsidRPr="00D26599">
        <w:tab/>
      </w:r>
      <w:r w:rsidRPr="00D26599">
        <w:rPr>
          <w:position w:val="-30"/>
        </w:rPr>
        <w:object w:dxaOrig="2020" w:dyaOrig="720" w14:anchorId="421DD9FB">
          <v:shape id="_x0000_i1069" type="#_x0000_t75" style="width:101.25pt;height:36.75pt" o:ole="">
            <v:imagedata r:id="rId97" o:title=""/>
          </v:shape>
          <o:OLEObject Type="Embed" ProgID="Equation.DSMT4" ShapeID="_x0000_i1069" DrawAspect="Content" ObjectID="_1602530871" r:id="rId98"/>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w:instrText>
      </w:r>
      <w:r w:rsidR="00044D4B">
        <w:instrText xml:space="preserve">GEFORMAT </w:instrText>
      </w:r>
      <w:r w:rsidR="00044D4B">
        <w:fldChar w:fldCharType="separate"/>
      </w:r>
      <w:r w:rsidR="0098326F" w:rsidRPr="00D26599">
        <w:instrText>10</w:instrText>
      </w:r>
      <w:r w:rsidR="00044D4B">
        <w:fldChar w:fldCharType="end"/>
      </w:r>
      <w:r w:rsidRPr="00D26599">
        <w:instrText>)</w:instrText>
      </w:r>
      <w:r w:rsidRPr="00D26599">
        <w:fldChar w:fldCharType="end"/>
      </w:r>
    </w:p>
    <w:p w14:paraId="5FF00806" w14:textId="7FA0E4AD" w:rsidR="00120BAB" w:rsidRPr="00D26599" w:rsidRDefault="00120BAB" w:rsidP="00C42A7D">
      <w:pPr>
        <w:pStyle w:val="Newparagraph"/>
      </w:pPr>
      <w:r w:rsidRPr="00D26599">
        <w:t xml:space="preserve">The model adds L2 regularization to prevent the neural network from over-fitting and </w:t>
      </w:r>
      <w:r w:rsidR="00A91B4F" w:rsidRPr="00D26599">
        <w:t xml:space="preserve">to </w:t>
      </w:r>
      <w:r w:rsidRPr="00D26599">
        <w:t xml:space="preserve">improve the generalization ability of the network. The over-fitting of the model means that the prediction accuracy of the model is very high on the </w:t>
      </w:r>
      <w:r w:rsidRPr="00D26599">
        <w:lastRenderedPageBreak/>
        <w:t>training set, but it does not perform well on the validation set and the test set.</w:t>
      </w:r>
      <w:r w:rsidR="00135D02" w:rsidRPr="00D26599">
        <w:t xml:space="preserve"> </w:t>
      </w:r>
      <w:r w:rsidRPr="00D26599">
        <w:t>L2 regularization is manifested by adding a regularization term to the loss function.</w:t>
      </w:r>
    </w:p>
    <w:p w14:paraId="7FAD62A7" w14:textId="118AA0C7" w:rsidR="00120BAB" w:rsidRPr="00D26599" w:rsidRDefault="00120BAB" w:rsidP="009A1D6C">
      <w:pPr>
        <w:pStyle w:val="MTDisplayEquation"/>
      </w:pPr>
      <w:r w:rsidRPr="00D26599">
        <w:tab/>
      </w:r>
      <w:r w:rsidRPr="00D26599">
        <w:rPr>
          <w:position w:val="-34"/>
        </w:rPr>
        <w:object w:dxaOrig="3580" w:dyaOrig="800" w14:anchorId="0E40432F">
          <v:shape id="_x0000_i1070" type="#_x0000_t75" style="width:179.25pt;height:40.5pt" o:ole="">
            <v:imagedata r:id="rId99" o:title=""/>
          </v:shape>
          <o:OLEObject Type="Embed" ProgID="Equation.DSMT4" ShapeID="_x0000_i1070" DrawAspect="Content" ObjectID="_1602530872" r:id="rId100"/>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11</w:instrText>
      </w:r>
      <w:r w:rsidR="00044D4B">
        <w:fldChar w:fldCharType="end"/>
      </w:r>
      <w:r w:rsidRPr="00D26599">
        <w:instrText>)</w:instrText>
      </w:r>
      <w:r w:rsidRPr="00D26599">
        <w:fldChar w:fldCharType="end"/>
      </w:r>
    </w:p>
    <w:p w14:paraId="39AE8B71" w14:textId="77777777" w:rsidR="00775C65" w:rsidRPr="00D26599" w:rsidRDefault="00282A32" w:rsidP="00C42A7D">
      <w:pPr>
        <w:pStyle w:val="3"/>
      </w:pPr>
      <w:r w:rsidRPr="00D26599">
        <w:t>4</w:t>
      </w:r>
      <w:r w:rsidR="00775C65" w:rsidRPr="00D26599">
        <w:t>.</w:t>
      </w:r>
      <w:r w:rsidR="00E67904" w:rsidRPr="00D26599">
        <w:t>1.3</w:t>
      </w:r>
      <w:r w:rsidR="00775C65" w:rsidRPr="00D26599">
        <w:t xml:space="preserve"> </w:t>
      </w:r>
      <w:r w:rsidR="007D2B2F" w:rsidRPr="00D26599">
        <w:t>M</w:t>
      </w:r>
      <w:r w:rsidR="00775C65" w:rsidRPr="00D26599">
        <w:t>ini-batch</w:t>
      </w:r>
    </w:p>
    <w:p w14:paraId="782841BE" w14:textId="27372E80" w:rsidR="00775C65" w:rsidRPr="00D26599" w:rsidRDefault="00A5672C" w:rsidP="00C42A7D">
      <w:pPr>
        <w:pStyle w:val="Paragraph"/>
      </w:pPr>
      <w:r w:rsidRPr="00D26599">
        <w:t>Due to problems such as traffic control, traffic accidents</w:t>
      </w:r>
      <w:r w:rsidR="00CD1321" w:rsidRPr="00D26599">
        <w:t>,</w:t>
      </w:r>
      <w:r w:rsidRPr="00D26599">
        <w:t xml:space="preserve"> and measurement errors, traffic flow </w:t>
      </w:r>
      <w:r w:rsidR="00CD1321" w:rsidRPr="00D26599">
        <w:t xml:space="preserve">data </w:t>
      </w:r>
      <w:r w:rsidR="002067CA" w:rsidRPr="00D26599">
        <w:t>always contains noise</w:t>
      </w:r>
      <w:r w:rsidR="001B592C" w:rsidRPr="00D26599">
        <w:t>, which may cause severe problem</w:t>
      </w:r>
      <w:r w:rsidR="00BA3EEC" w:rsidRPr="00D26599">
        <w:t>s</w:t>
      </w:r>
      <w:r w:rsidR="001B592C" w:rsidRPr="00D26599">
        <w:t xml:space="preserve"> </w:t>
      </w:r>
      <w:r w:rsidR="00CD1321" w:rsidRPr="00D26599">
        <w:t xml:space="preserve">in </w:t>
      </w:r>
      <w:r w:rsidR="001B592C" w:rsidRPr="00D26599">
        <w:t>algorithm convergence ability</w:t>
      </w:r>
      <w:r w:rsidRPr="00D26599">
        <w:t>.</w:t>
      </w:r>
      <w:r w:rsidR="00002E87" w:rsidRPr="00D26599">
        <w:t xml:space="preserve"> </w:t>
      </w:r>
      <w:r w:rsidR="00775C65" w:rsidRPr="00D26599">
        <w:t>Since the impact of a single anomal</w:t>
      </w:r>
      <w:r w:rsidR="00CD1321" w:rsidRPr="00D26599">
        <w:t>ous</w:t>
      </w:r>
      <w:r w:rsidR="00775C65" w:rsidRPr="00D26599">
        <w:t xml:space="preserve"> sample on network training is difficult to </w:t>
      </w:r>
      <w:r w:rsidR="004B6542" w:rsidRPr="00D26599">
        <w:t xml:space="preserve">anticipate and </w:t>
      </w:r>
      <w:r w:rsidR="00775C65" w:rsidRPr="00D26599">
        <w:t xml:space="preserve">reduce, </w:t>
      </w:r>
      <w:r w:rsidR="00E75B30" w:rsidRPr="00D26599">
        <w:t xml:space="preserve">in this paper, we use a method </w:t>
      </w:r>
      <w:r w:rsidR="000D6B0B" w:rsidRPr="00D26599">
        <w:t xml:space="preserve">called </w:t>
      </w:r>
      <w:r w:rsidR="000D6B0B" w:rsidRPr="00D26599">
        <w:rPr>
          <w:i/>
        </w:rPr>
        <w:t>mini-batch</w:t>
      </w:r>
      <w:r w:rsidR="000D6B0B" w:rsidRPr="00D26599">
        <w:t xml:space="preserve"> </w:t>
      </w:r>
      <w:r w:rsidR="00E75B30" w:rsidRPr="00D26599">
        <w:t>to calculate the loss function in batches, and use the average prediction error method to reduce the impact of random uncertainty and measurement error</w:t>
      </w:r>
      <w:r w:rsidR="00CD1321" w:rsidRPr="00D26599">
        <w:t>s</w:t>
      </w:r>
      <w:r w:rsidR="00E75B30" w:rsidRPr="00D26599">
        <w:t>.</w:t>
      </w:r>
      <w:r w:rsidR="00775C65" w:rsidRPr="00D26599">
        <w:t xml:space="preserve"> The batch calculation </w:t>
      </w:r>
      <w:r w:rsidR="00CD1321" w:rsidRPr="00D26599">
        <w:t xml:space="preserve">error </w:t>
      </w:r>
      <w:r w:rsidR="001116B3" w:rsidRPr="00D26599">
        <w:t>i</w:t>
      </w:r>
      <w:r w:rsidR="008B4DA6" w:rsidRPr="00D26599">
        <w:t xml:space="preserve">s used to </w:t>
      </w:r>
      <w:r w:rsidR="00775C65" w:rsidRPr="00D26599">
        <w:t xml:space="preserve">determine the direction of </w:t>
      </w:r>
      <w:r w:rsidR="00CD1321" w:rsidRPr="00D26599">
        <w:t xml:space="preserve">the gradient of </w:t>
      </w:r>
      <w:r w:rsidR="00775C65" w:rsidRPr="00D26599">
        <w:t>the loss function</w:t>
      </w:r>
      <w:r w:rsidR="00E75B30" w:rsidRPr="00D26599">
        <w:t>.</w:t>
      </w:r>
      <w:r w:rsidR="00775C65" w:rsidRPr="00D26599">
        <w:t xml:space="preserve"> After </w:t>
      </w:r>
      <w:r w:rsidR="000D6B0B" w:rsidRPr="00D26599">
        <w:t xml:space="preserve">the </w:t>
      </w:r>
      <w:r w:rsidR="00775C65" w:rsidRPr="00D26599">
        <w:t>addi</w:t>
      </w:r>
      <w:r w:rsidR="00CD1321" w:rsidRPr="00D26599">
        <w:t>tion</w:t>
      </w:r>
      <w:r w:rsidR="00775C65" w:rsidRPr="00D26599">
        <w:t xml:space="preserve"> of mini-batch, the hyper-parameter update rules can be formulated as below:</w:t>
      </w:r>
    </w:p>
    <w:p w14:paraId="3B6F121B" w14:textId="77777777" w:rsidR="00775C65" w:rsidRPr="00D26599" w:rsidRDefault="00775C65" w:rsidP="00775C65">
      <w:pPr>
        <w:pStyle w:val="MTDisplayEquation"/>
      </w:pPr>
      <w:r w:rsidRPr="00D26599">
        <w:tab/>
      </w:r>
      <w:r w:rsidR="00651421" w:rsidRPr="00D26599">
        <w:rPr>
          <w:position w:val="-78"/>
        </w:rPr>
        <w:object w:dxaOrig="4680" w:dyaOrig="1680" w14:anchorId="525E231C">
          <v:shape id="_x0000_i1071" type="#_x0000_t75" style="width:234.75pt;height:84pt" o:ole="">
            <v:imagedata r:id="rId101" o:title=""/>
          </v:shape>
          <o:OLEObject Type="Embed" ProgID="Equation.DSMT4" ShapeID="_x0000_i1071" DrawAspect="Content" ObjectID="_1602530873" r:id="rId10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12</w:instrText>
      </w:r>
      <w:r w:rsidR="00044D4B">
        <w:fldChar w:fldCharType="end"/>
      </w:r>
      <w:r w:rsidRPr="00D26599">
        <w:instrText>)</w:instrText>
      </w:r>
      <w:r w:rsidR="002453A2" w:rsidRPr="00D26599">
        <w:fldChar w:fldCharType="end"/>
      </w:r>
    </w:p>
    <w:p w14:paraId="2F1667DB" w14:textId="57A5B74F" w:rsidR="00775C65" w:rsidRPr="00D26599" w:rsidRDefault="003E786C" w:rsidP="00C42A7D">
      <w:pPr>
        <w:pStyle w:val="Paragraph"/>
      </w:pPr>
      <w:r w:rsidRPr="00D26599">
        <w:t>where M represents the number of training samples in the same batch.</w:t>
      </w:r>
      <w:r w:rsidR="00775C65" w:rsidRPr="00D26599">
        <w:t xml:space="preserve"> The prediction performance </w:t>
      </w:r>
      <w:r w:rsidR="00CD1321" w:rsidRPr="00D26599">
        <w:t xml:space="preserve">of </w:t>
      </w:r>
      <w:r w:rsidR="00775C65" w:rsidRPr="00D26599">
        <w:t>model</w:t>
      </w:r>
      <w:r w:rsidR="00CD1321" w:rsidRPr="00D26599">
        <w:t>s</w:t>
      </w:r>
      <w:r w:rsidR="00775C65" w:rsidRPr="00D26599">
        <w:t xml:space="preserve"> using </w:t>
      </w:r>
      <w:r w:rsidR="00CD1321" w:rsidRPr="00D26599">
        <w:t xml:space="preserve">and not using </w:t>
      </w:r>
      <w:r w:rsidR="00775C65" w:rsidRPr="00D26599">
        <w:t xml:space="preserve">mini-batch </w:t>
      </w:r>
      <w:r w:rsidR="00CD1321" w:rsidRPr="00D26599">
        <w:t>are</w:t>
      </w:r>
      <w:r w:rsidR="00775C65" w:rsidRPr="00D26599">
        <w:t xml:space="preserve"> compared </w:t>
      </w:r>
      <w:r w:rsidR="00CD1321" w:rsidRPr="00D26599">
        <w:t>in Table 2.</w:t>
      </w:r>
      <w:r w:rsidR="00775C65" w:rsidRPr="00D26599">
        <w:t xml:space="preserve"> </w:t>
      </w:r>
    </w:p>
    <w:p w14:paraId="099B126E" w14:textId="77777777" w:rsidR="00775C65" w:rsidRPr="00D26599" w:rsidRDefault="00775C65" w:rsidP="00775C65"/>
    <w:p w14:paraId="1D1EBF95" w14:textId="6324C945" w:rsidR="00775C65" w:rsidRDefault="00775C65" w:rsidP="00C42A7D">
      <w:pPr>
        <w:pStyle w:val="Tabletitle"/>
        <w:rPr>
          <w:lang w:eastAsia="zh-CN"/>
        </w:rPr>
      </w:pPr>
      <w:r w:rsidRPr="00D26599">
        <w:t xml:space="preserve">Table </w:t>
      </w:r>
      <w:r w:rsidR="008A2BEE" w:rsidRPr="00D26599">
        <w:t xml:space="preserve">2. </w:t>
      </w:r>
      <w:r w:rsidR="00CD1321" w:rsidRPr="00D26599">
        <w:t>P</w:t>
      </w:r>
      <w:r w:rsidRPr="00D26599">
        <w:t>rediction performance comparison</w:t>
      </w:r>
      <w:r w:rsidR="00D370DD" w:rsidRPr="00D26599">
        <w:t xml:space="preserve"> using </w:t>
      </w:r>
      <w:r w:rsidR="00CD1321" w:rsidRPr="00D26599">
        <w:t xml:space="preserve">the </w:t>
      </w:r>
      <w:r w:rsidR="00042668" w:rsidRPr="00D26599">
        <w:t>mini-batch model</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6649A9" w14:paraId="4F578636" w14:textId="77777777" w:rsidTr="0000657E">
        <w:tc>
          <w:tcPr>
            <w:tcW w:w="4261" w:type="dxa"/>
            <w:tcBorders>
              <w:bottom w:val="single" w:sz="4" w:space="0" w:color="auto"/>
            </w:tcBorders>
          </w:tcPr>
          <w:p w14:paraId="4FB71E0D" w14:textId="77777777" w:rsidR="00880208" w:rsidRPr="006649A9" w:rsidRDefault="00880208" w:rsidP="006649A9">
            <w:pPr>
              <w:spacing w:line="240" w:lineRule="auto"/>
              <w:ind w:firstLine="420"/>
              <w:rPr>
                <w:sz w:val="21"/>
                <w:szCs w:val="21"/>
              </w:rPr>
            </w:pPr>
            <w:r w:rsidRPr="006649A9">
              <w:rPr>
                <w:sz w:val="21"/>
                <w:szCs w:val="21"/>
              </w:rPr>
              <w:t>Batch size</w:t>
            </w:r>
          </w:p>
        </w:tc>
        <w:tc>
          <w:tcPr>
            <w:tcW w:w="4261" w:type="dxa"/>
            <w:tcBorders>
              <w:bottom w:val="single" w:sz="4" w:space="0" w:color="auto"/>
            </w:tcBorders>
          </w:tcPr>
          <w:p w14:paraId="3F08CAC4" w14:textId="77777777" w:rsidR="00880208" w:rsidRPr="006649A9" w:rsidRDefault="00880208" w:rsidP="006649A9">
            <w:pPr>
              <w:spacing w:line="240" w:lineRule="auto"/>
              <w:ind w:firstLine="420"/>
              <w:rPr>
                <w:sz w:val="21"/>
                <w:szCs w:val="21"/>
              </w:rPr>
            </w:pPr>
            <w:r w:rsidRPr="006649A9">
              <w:rPr>
                <w:sz w:val="21"/>
                <w:szCs w:val="21"/>
              </w:rPr>
              <w:t>MAPE</w:t>
            </w:r>
          </w:p>
        </w:tc>
      </w:tr>
      <w:tr w:rsidR="00880208" w:rsidRPr="006649A9" w14:paraId="0D35C286" w14:textId="77777777" w:rsidTr="0000657E">
        <w:tc>
          <w:tcPr>
            <w:tcW w:w="4261" w:type="dxa"/>
            <w:tcBorders>
              <w:bottom w:val="nil"/>
            </w:tcBorders>
          </w:tcPr>
          <w:p w14:paraId="6BC4AA9E" w14:textId="77777777" w:rsidR="00880208" w:rsidRPr="006649A9" w:rsidRDefault="00880208" w:rsidP="006649A9">
            <w:pPr>
              <w:spacing w:line="240" w:lineRule="auto"/>
              <w:ind w:firstLine="420"/>
              <w:rPr>
                <w:sz w:val="21"/>
                <w:szCs w:val="21"/>
              </w:rPr>
            </w:pPr>
            <w:r w:rsidRPr="006649A9">
              <w:rPr>
                <w:sz w:val="21"/>
                <w:szCs w:val="21"/>
              </w:rPr>
              <w:lastRenderedPageBreak/>
              <w:t>1</w:t>
            </w:r>
          </w:p>
        </w:tc>
        <w:tc>
          <w:tcPr>
            <w:tcW w:w="4261" w:type="dxa"/>
            <w:tcBorders>
              <w:bottom w:val="nil"/>
            </w:tcBorders>
          </w:tcPr>
          <w:p w14:paraId="72D269E7" w14:textId="77777777" w:rsidR="00880208" w:rsidRPr="006649A9" w:rsidRDefault="00880208" w:rsidP="006649A9">
            <w:pPr>
              <w:spacing w:line="240" w:lineRule="auto"/>
              <w:ind w:firstLine="420"/>
              <w:rPr>
                <w:sz w:val="21"/>
                <w:szCs w:val="21"/>
              </w:rPr>
            </w:pPr>
            <w:r w:rsidRPr="006649A9">
              <w:rPr>
                <w:sz w:val="21"/>
                <w:szCs w:val="21"/>
              </w:rPr>
              <w:t>7.34%</w:t>
            </w:r>
          </w:p>
        </w:tc>
      </w:tr>
      <w:tr w:rsidR="00880208" w:rsidRPr="006649A9" w14:paraId="331B2B7A" w14:textId="77777777" w:rsidTr="0000657E">
        <w:tc>
          <w:tcPr>
            <w:tcW w:w="4261" w:type="dxa"/>
            <w:tcBorders>
              <w:top w:val="nil"/>
            </w:tcBorders>
          </w:tcPr>
          <w:p w14:paraId="62744F0B" w14:textId="77777777" w:rsidR="00880208" w:rsidRPr="006649A9" w:rsidRDefault="00880208" w:rsidP="006649A9">
            <w:pPr>
              <w:spacing w:line="240" w:lineRule="auto"/>
              <w:ind w:firstLine="420"/>
              <w:rPr>
                <w:sz w:val="21"/>
                <w:szCs w:val="21"/>
              </w:rPr>
            </w:pPr>
            <w:r w:rsidRPr="006649A9">
              <w:rPr>
                <w:sz w:val="21"/>
                <w:szCs w:val="21"/>
              </w:rPr>
              <w:t>50</w:t>
            </w:r>
          </w:p>
        </w:tc>
        <w:tc>
          <w:tcPr>
            <w:tcW w:w="4261" w:type="dxa"/>
            <w:tcBorders>
              <w:top w:val="nil"/>
            </w:tcBorders>
          </w:tcPr>
          <w:p w14:paraId="230933F6" w14:textId="77777777" w:rsidR="00880208" w:rsidRPr="006649A9" w:rsidRDefault="00880208" w:rsidP="006649A9">
            <w:pPr>
              <w:spacing w:line="240" w:lineRule="auto"/>
              <w:ind w:firstLine="420"/>
              <w:rPr>
                <w:sz w:val="21"/>
                <w:szCs w:val="21"/>
              </w:rPr>
            </w:pPr>
            <w:r w:rsidRPr="006649A9">
              <w:rPr>
                <w:sz w:val="21"/>
                <w:szCs w:val="21"/>
              </w:rPr>
              <w:t>6.66%</w:t>
            </w:r>
          </w:p>
        </w:tc>
      </w:tr>
    </w:tbl>
    <w:p w14:paraId="0DC4DFEF" w14:textId="60891753" w:rsidR="0044284E" w:rsidRPr="00D26599" w:rsidRDefault="00775C65" w:rsidP="00C42A7D">
      <w:pPr>
        <w:pStyle w:val="Newparagraph"/>
      </w:pPr>
      <w:r w:rsidRPr="00D26599">
        <w:t>Through analysis</w:t>
      </w:r>
      <w:r w:rsidR="002A2535" w:rsidRPr="00D26599">
        <w:t xml:space="preserve"> </w:t>
      </w:r>
      <w:r w:rsidR="00221EDB" w:rsidRPr="00D26599">
        <w:t>in Table 2</w:t>
      </w:r>
      <w:r w:rsidR="002A2535" w:rsidRPr="00D26599">
        <w:t xml:space="preserve">, we can see that the MAPE </w:t>
      </w:r>
      <w:r w:rsidRPr="00D26599">
        <w:t xml:space="preserve">of the traffic prediction model using mini-batch models is smaller, </w:t>
      </w:r>
      <w:r w:rsidR="00CD1321" w:rsidRPr="00D26599">
        <w:t>demonstrating</w:t>
      </w:r>
      <w:r w:rsidRPr="00D26599">
        <w:t xml:space="preserve"> that </w:t>
      </w:r>
      <w:r w:rsidR="00CD1321" w:rsidRPr="00D26599">
        <w:t xml:space="preserve">the </w:t>
      </w:r>
      <w:r w:rsidR="00095609" w:rsidRPr="00D26599">
        <w:t>mini-batch</w:t>
      </w:r>
      <w:r w:rsidRPr="00D26599">
        <w:t xml:space="preserve"> method can effectively improve the performance of the model.</w:t>
      </w:r>
    </w:p>
    <w:p w14:paraId="54CF925A" w14:textId="77777777" w:rsidR="004B7BCF" w:rsidRPr="00D26599" w:rsidRDefault="00282A32" w:rsidP="00C42A7D">
      <w:pPr>
        <w:pStyle w:val="3"/>
      </w:pPr>
      <w:r w:rsidRPr="00D26599">
        <w:t>4</w:t>
      </w:r>
      <w:r w:rsidR="004B7BCF" w:rsidRPr="00D26599">
        <w:t>.</w:t>
      </w:r>
      <w:r w:rsidR="00E67904" w:rsidRPr="00D26599">
        <w:t>1.4</w:t>
      </w:r>
      <w:r w:rsidR="004B7BCF" w:rsidRPr="00D26599">
        <w:t xml:space="preserve"> Optimization function</w:t>
      </w:r>
    </w:p>
    <w:p w14:paraId="3A2E6392" w14:textId="17640FDD" w:rsidR="004B7BCF" w:rsidRPr="00D26599" w:rsidRDefault="00EB6FCB" w:rsidP="00C42A7D">
      <w:pPr>
        <w:pStyle w:val="Paragraph"/>
      </w:pPr>
      <w:r w:rsidRPr="00D26599">
        <w:t>T</w:t>
      </w:r>
      <w:r w:rsidR="004B7BCF" w:rsidRPr="00D26599">
        <w:t>he optimized gradient descending algorithm of Adam (</w:t>
      </w:r>
      <w:r w:rsidR="00CD1321" w:rsidRPr="00D26599">
        <w:t>adaptive moment estimation</w:t>
      </w:r>
      <w:r w:rsidR="004B7BCF" w:rsidRPr="00D26599">
        <w:t>)</w:t>
      </w:r>
      <w:r w:rsidRPr="00D26599">
        <w:t xml:space="preserve"> is used in this paper</w:t>
      </w:r>
      <w:r w:rsidR="004B7BCF" w:rsidRPr="00D26599">
        <w:t xml:space="preserve">. </w:t>
      </w:r>
      <w:r w:rsidR="008E4E2F" w:rsidRPr="00D26599">
        <w:t>Th</w:t>
      </w:r>
      <w:r w:rsidR="003B6B98" w:rsidRPr="00D26599">
        <w:t>is</w:t>
      </w:r>
      <w:r w:rsidR="008E4E2F" w:rsidRPr="00D26599">
        <w:t xml:space="preserve"> method is simple to implement, </w:t>
      </w:r>
      <w:r w:rsidR="00273A30" w:rsidRPr="00D26599">
        <w:t>has high computational efficiency</w:t>
      </w:r>
      <w:r w:rsidR="00CD1321" w:rsidRPr="00D26599">
        <w:t>,</w:t>
      </w:r>
      <w:r w:rsidR="00C03B4E" w:rsidRPr="00D26599">
        <w:t xml:space="preserve"> </w:t>
      </w:r>
      <w:r w:rsidR="008E4E2F" w:rsidRPr="00D26599">
        <w:t xml:space="preserve">and requires </w:t>
      </w:r>
      <w:r w:rsidR="00CD1321" w:rsidRPr="00D26599">
        <w:t xml:space="preserve">a low amount of </w:t>
      </w:r>
      <w:r w:rsidR="008E4E2F" w:rsidRPr="00D26599">
        <w:t>memory</w:t>
      </w:r>
      <w:r w:rsidR="00F3194C" w:rsidRPr="00D26599">
        <w:t>.</w:t>
      </w:r>
      <w:r w:rsidR="008E4E2F" w:rsidRPr="00D26599">
        <w:t xml:space="preserve"> </w:t>
      </w:r>
      <w:r w:rsidR="00F3194C" w:rsidRPr="00D26599">
        <w:t>I</w:t>
      </w:r>
      <w:r w:rsidR="00735792" w:rsidRPr="00D26599">
        <w:t>n addition</w:t>
      </w:r>
      <w:r w:rsidR="00F3194C" w:rsidRPr="00D26599">
        <w:t>,</w:t>
      </w:r>
      <w:r w:rsidR="008E4E2F" w:rsidRPr="00D26599">
        <w:t xml:space="preserve"> it is </w:t>
      </w:r>
      <w:r w:rsidR="00735792" w:rsidRPr="00D26599">
        <w:t>suitable</w:t>
      </w:r>
      <w:r w:rsidR="008E4E2F" w:rsidRPr="00D26599">
        <w:t xml:space="preserve"> for non-stationary </w:t>
      </w:r>
      <w:r w:rsidR="00F3194C" w:rsidRPr="00D26599">
        <w:t>target</w:t>
      </w:r>
      <w:r w:rsidR="008E4E2F" w:rsidRPr="00D26599">
        <w:t>s and problems with very noisy and sparse gradients</w:t>
      </w:r>
      <w:r w:rsidR="00423BF0" w:rsidRPr="00D26599">
        <w:t xml:space="preserve"> </w:t>
      </w:r>
      <w:r w:rsidR="004B7BCF" w:rsidRPr="00D26599">
        <w:t>(</w:t>
      </w:r>
      <w:proofErr w:type="spellStart"/>
      <w:r w:rsidR="004B7BCF" w:rsidRPr="00D26599">
        <w:t>Kingma</w:t>
      </w:r>
      <w:proofErr w:type="spellEnd"/>
      <w:r w:rsidR="004B7BCF" w:rsidRPr="00D26599">
        <w:t xml:space="preserve"> and Ba</w:t>
      </w:r>
      <w:r w:rsidR="00892B69" w:rsidRPr="00D26599">
        <w:t>,</w:t>
      </w:r>
      <w:r w:rsidR="004B7BCF" w:rsidRPr="00D26599">
        <w:t xml:space="preserve"> 2014).</w:t>
      </w:r>
      <w:r w:rsidR="00F45C91" w:rsidRPr="00D26599">
        <w:t xml:space="preserve"> </w:t>
      </w:r>
      <w:r w:rsidR="00DC64A5" w:rsidRPr="00D26599">
        <w:t xml:space="preserve">The Adam optimization process is iteratively calculated by </w:t>
      </w:r>
      <w:r w:rsidR="00CD1321" w:rsidRPr="00D26599">
        <w:t xml:space="preserve">the </w:t>
      </w:r>
      <w:r w:rsidR="00DC64A5" w:rsidRPr="00D26599">
        <w:t>following equations:</w:t>
      </w:r>
    </w:p>
    <w:p w14:paraId="20AEA42B" w14:textId="77777777" w:rsidR="004B7BCF" w:rsidRPr="00D26599" w:rsidRDefault="004B7BCF" w:rsidP="004B7BCF">
      <w:pPr>
        <w:pStyle w:val="MTDisplayEquation"/>
      </w:pPr>
      <w:r w:rsidRPr="00D26599">
        <w:tab/>
      </w:r>
      <w:r w:rsidR="00C03B4E" w:rsidRPr="00D26599">
        <w:rPr>
          <w:position w:val="-128"/>
        </w:rPr>
        <w:object w:dxaOrig="2720" w:dyaOrig="2680" w14:anchorId="0075DC7E">
          <v:shape id="_x0000_i1072" type="#_x0000_t75" style="width:135.75pt;height:132.75pt" o:ole="">
            <v:imagedata r:id="rId103" o:title=""/>
          </v:shape>
          <o:OLEObject Type="Embed" ProgID="Equation.DSMT4" ShapeID="_x0000_i1072" DrawAspect="Content" ObjectID="_1602530874" r:id="rId10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13</w:instrText>
      </w:r>
      <w:r w:rsidR="00044D4B">
        <w:fldChar w:fldCharType="end"/>
      </w:r>
      <w:r w:rsidRPr="00D26599">
        <w:instrText>)</w:instrText>
      </w:r>
      <w:r w:rsidR="002453A2" w:rsidRPr="00D26599">
        <w:fldChar w:fldCharType="end"/>
      </w:r>
    </w:p>
    <w:p w14:paraId="66DCCE13" w14:textId="41314751" w:rsidR="00775C65" w:rsidRPr="00D26599" w:rsidRDefault="006C65F3" w:rsidP="00C42A7D">
      <w:pPr>
        <w:pStyle w:val="Newparagraph"/>
      </w:pPr>
      <w:r w:rsidRPr="00D26599">
        <w:t xml:space="preserve">Adam is a parameter optimization algorithm. In the process of </w:t>
      </w:r>
      <w:r w:rsidR="00CD1321" w:rsidRPr="00D26599">
        <w:t xml:space="preserve">updating </w:t>
      </w:r>
      <w:r w:rsidRPr="00D26599">
        <w:t xml:space="preserve">the model parameters, an exponential moving average model is introduced. The current gradient direction of the loss function is not only the same as the current gradient direction, but </w:t>
      </w:r>
      <w:r w:rsidR="00CD1321" w:rsidRPr="00D26599">
        <w:t xml:space="preserve">is </w:t>
      </w:r>
      <w:r w:rsidRPr="00D26599">
        <w:t xml:space="preserve">also related to the previous cumulative decline direction, which reduces the probability that the parameter falls on the local optimum. In addition, </w:t>
      </w:r>
      <w:r w:rsidRPr="00D26599">
        <w:lastRenderedPageBreak/>
        <w:t>Adam introduce</w:t>
      </w:r>
      <w:r w:rsidR="00CD1321" w:rsidRPr="00D26599">
        <w:t>s</w:t>
      </w:r>
      <w:r w:rsidRPr="00D26599">
        <w:t xml:space="preserve"> a learning rate adaptation strategy to accelerate network convergence.</w:t>
      </w:r>
    </w:p>
    <w:p w14:paraId="3FDAA18B" w14:textId="34F9E32B" w:rsidR="00120BAB" w:rsidRPr="00D26599" w:rsidRDefault="00120BAB" w:rsidP="00C42A7D">
      <w:pPr>
        <w:pStyle w:val="Newparagraph"/>
      </w:pPr>
      <w:r w:rsidRPr="00D26599">
        <w:t xml:space="preserve">The parameter set </w:t>
      </w:r>
      <w:r w:rsidRPr="00D26599">
        <w:rPr>
          <w:rFonts w:ascii="Cambria Math" w:hAnsi="Cambria Math"/>
          <w:position w:val="-16"/>
        </w:rPr>
        <w:object w:dxaOrig="1840" w:dyaOrig="440" w14:anchorId="44986FCA">
          <v:shape id="_x0000_i1073" type="#_x0000_t75" style="width:92.25pt;height:21.75pt" o:ole="">
            <v:imagedata r:id="rId105" o:title=""/>
          </v:shape>
          <o:OLEObject Type="Embed" ProgID="Equation.DSMT4" ShapeID="_x0000_i1073" DrawAspect="Content" ObjectID="_1602530875" r:id="rId106"/>
        </w:object>
      </w:r>
      <w:r w:rsidRPr="00D26599">
        <w:rPr>
          <w:rFonts w:ascii="Cambria Math" w:hAnsi="Cambria Math"/>
        </w:rPr>
        <w:t xml:space="preserve"> </w:t>
      </w:r>
      <w:r w:rsidRPr="00D26599">
        <w:t xml:space="preserve">denotes the parameters in the convolutional layer and fully-connected layer. The Adam gradient descent algorithm </w:t>
      </w:r>
      <w:r w:rsidR="009A1D0A" w:rsidRPr="00D26599">
        <w:t xml:space="preserve">iteratively </w:t>
      </w:r>
      <w:r w:rsidRPr="00D26599">
        <w:t>adjusts the parameters of the convolutional and fully</w:t>
      </w:r>
      <w:r w:rsidR="009A1D0A" w:rsidRPr="00D26599">
        <w:t>-</w:t>
      </w:r>
      <w:r w:rsidRPr="00D26599">
        <w:t>connected layer</w:t>
      </w:r>
      <w:r w:rsidR="009A1D0A" w:rsidRPr="00D26599">
        <w:t>s</w:t>
      </w:r>
      <w:r w:rsidRPr="00D26599">
        <w:t xml:space="preserve"> to obtain the optimal parameter </w:t>
      </w:r>
      <w:proofErr w:type="gramStart"/>
      <w:r w:rsidRPr="00D26599">
        <w:t>set</w:t>
      </w:r>
      <w:r w:rsidR="009A1D0A" w:rsidRPr="00D26599">
        <w:t xml:space="preserve"> </w:t>
      </w:r>
      <w:proofErr w:type="gramEnd"/>
      <w:r w:rsidRPr="00D26599">
        <w:rPr>
          <w:position w:val="-6"/>
        </w:rPr>
        <w:object w:dxaOrig="260" w:dyaOrig="340" w14:anchorId="2705840F">
          <v:shape id="_x0000_i1074" type="#_x0000_t75" style="width:12pt;height:18.75pt" o:ole="">
            <v:imagedata r:id="rId107" o:title=""/>
          </v:shape>
          <o:OLEObject Type="Embed" ProgID="Equation.DSMT4" ShapeID="_x0000_i1074" DrawAspect="Content" ObjectID="_1602530876" r:id="rId108"/>
        </w:object>
      </w:r>
      <w:r w:rsidRPr="00D26599">
        <w:t xml:space="preserve">. </w:t>
      </w:r>
      <w:r w:rsidR="00CD1321" w:rsidRPr="00D26599">
        <w:t>A</w:t>
      </w:r>
      <w:r w:rsidRPr="00D26599">
        <w:t xml:space="preserve">djustment of the model parameters is </w:t>
      </w:r>
      <w:r w:rsidR="00CD1321" w:rsidRPr="00D26599">
        <w:t xml:space="preserve">done </w:t>
      </w:r>
      <w:r w:rsidRPr="00D26599">
        <w:t xml:space="preserve">to make the output of the proposed model </w:t>
      </w:r>
      <w:r w:rsidR="00E02DEA" w:rsidRPr="00D26599">
        <w:t>approach</w:t>
      </w:r>
      <w:r w:rsidRPr="00D26599">
        <w:t xml:space="preserve"> the actual traffic conditions. The tuning process can be expressed as follows:</w:t>
      </w:r>
    </w:p>
    <w:p w14:paraId="417427E3" w14:textId="77777777" w:rsidR="00120BAB" w:rsidRPr="00D26599" w:rsidRDefault="00120BAB" w:rsidP="00120BAB">
      <w:pPr>
        <w:pStyle w:val="MTDisplayEquation"/>
      </w:pPr>
      <w:r w:rsidRPr="00D26599">
        <w:tab/>
      </w:r>
      <w:r w:rsidR="00CC585A" w:rsidRPr="00D26599">
        <w:rPr>
          <w:position w:val="-66"/>
        </w:rPr>
        <w:object w:dxaOrig="4680" w:dyaOrig="1440" w14:anchorId="19A7F311">
          <v:shape id="_x0000_i1075" type="#_x0000_t75" style="width:234.75pt;height:72.75pt" o:ole="">
            <v:imagedata r:id="rId109" o:title=""/>
          </v:shape>
          <o:OLEObject Type="Embed" ProgID="Equation.DSMT4" ShapeID="_x0000_i1075" DrawAspect="Content" ObjectID="_1602530877" r:id="rId110"/>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14</w:instrText>
      </w:r>
      <w:r w:rsidR="00044D4B">
        <w:fldChar w:fldCharType="end"/>
      </w:r>
      <w:r w:rsidRPr="00D26599">
        <w:instrText>)</w:instrText>
      </w:r>
      <w:r w:rsidRPr="00D26599">
        <w:fldChar w:fldCharType="end"/>
      </w:r>
    </w:p>
    <w:p w14:paraId="202B19DE" w14:textId="718CBEC9" w:rsidR="00F31709" w:rsidRPr="00D26599" w:rsidRDefault="00282A32" w:rsidP="00C42A7D">
      <w:pPr>
        <w:pStyle w:val="3"/>
      </w:pPr>
      <w:r w:rsidRPr="00D26599">
        <w:t>4</w:t>
      </w:r>
      <w:r w:rsidR="00F31709" w:rsidRPr="00D26599">
        <w:t>.</w:t>
      </w:r>
      <w:r w:rsidR="00E67904" w:rsidRPr="00D26599">
        <w:t>1.</w:t>
      </w:r>
      <w:r w:rsidR="00F31709" w:rsidRPr="00D26599">
        <w:t xml:space="preserve">5 </w:t>
      </w:r>
      <w:r w:rsidR="00CD5649" w:rsidRPr="00D26599">
        <w:t>Determin</w:t>
      </w:r>
      <w:r w:rsidR="00CD1321" w:rsidRPr="00D26599">
        <w:t>ing the</w:t>
      </w:r>
      <w:r w:rsidR="00CD5649" w:rsidRPr="00D26599">
        <w:t xml:space="preserve"> CNN </w:t>
      </w:r>
      <w:r w:rsidR="00FC36C8" w:rsidRPr="00D26599">
        <w:t>framework</w:t>
      </w:r>
    </w:p>
    <w:p w14:paraId="308C0A6E" w14:textId="4E37E2CA" w:rsidR="00F31709" w:rsidRPr="00D26599" w:rsidRDefault="00F31709" w:rsidP="00C42A7D">
      <w:pPr>
        <w:pStyle w:val="Paragraph"/>
      </w:pPr>
      <w:r w:rsidRPr="00D26599">
        <w:t>There are two important factors that need to be considered when constructing a CNN network: (a)</w:t>
      </w:r>
      <w:r w:rsidR="00E93320" w:rsidRPr="00D26599">
        <w:t xml:space="preserve"> </w:t>
      </w:r>
      <w:r w:rsidR="00CD1321" w:rsidRPr="00D26599">
        <w:t xml:space="preserve">the </w:t>
      </w:r>
      <w:r w:rsidRPr="00D26599">
        <w:t xml:space="preserve">hyper-parameters concerned with </w:t>
      </w:r>
      <w:r w:rsidR="00CD1321" w:rsidRPr="00D26599">
        <w:t xml:space="preserve">the </w:t>
      </w:r>
      <w:r w:rsidRPr="00D26599">
        <w:t xml:space="preserve">convolutional and pooling layers, such as </w:t>
      </w:r>
      <w:r w:rsidR="00CD1321" w:rsidRPr="00D26599">
        <w:t xml:space="preserve">the </w:t>
      </w:r>
      <w:r w:rsidRPr="00D26599">
        <w:t>convolutional filter size, pooling size, and pooling method; and (b)</w:t>
      </w:r>
      <w:r w:rsidR="00E93320" w:rsidRPr="00D26599">
        <w:t xml:space="preserve"> </w:t>
      </w:r>
      <w:r w:rsidR="00CD1321" w:rsidRPr="00D26599">
        <w:t xml:space="preserve">the </w:t>
      </w:r>
      <w:r w:rsidRPr="00D26599">
        <w:t xml:space="preserve">depth of the CNN (Ma et </w:t>
      </w:r>
      <w:r w:rsidR="00067F8E" w:rsidRPr="00D26599">
        <w:t xml:space="preserve">al., </w:t>
      </w:r>
      <w:r w:rsidRPr="00D26599">
        <w:t xml:space="preserve">2017). </w:t>
      </w:r>
      <w:r w:rsidR="00CD1321" w:rsidRPr="00D26599">
        <w:t xml:space="preserve">In </w:t>
      </w:r>
      <w:r w:rsidRPr="00D26599">
        <w:t>determin</w:t>
      </w:r>
      <w:r w:rsidR="00CD1321" w:rsidRPr="00D26599">
        <w:t>ing</w:t>
      </w:r>
      <w:r w:rsidRPr="00D26599">
        <w:t xml:space="preserve"> the architecture of the CNN model, there is currently no widely accepted network parameter selection strategy. The selection of </w:t>
      </w:r>
      <w:r w:rsidR="00CD1321" w:rsidRPr="00D26599">
        <w:t xml:space="preserve">the </w:t>
      </w:r>
      <w:r w:rsidRPr="00D26599">
        <w:t xml:space="preserve">hyper-parameters of the neural network is related to the complexity of the specific problems, and depends largely on the designer's experience. The CNN architecture </w:t>
      </w:r>
      <w:r w:rsidR="00CD1321" w:rsidRPr="00D26599">
        <w:t xml:space="preserve">proposed </w:t>
      </w:r>
      <w:r w:rsidRPr="00D26599">
        <w:t xml:space="preserve">in this study is developed from LeNet-5, which is a commercially available CNN structure with good performance. </w:t>
      </w:r>
      <w:r w:rsidR="009A1343" w:rsidRPr="00D26599">
        <w:t xml:space="preserve">In order to determine the optimal network depth for this study, </w:t>
      </w:r>
      <w:bookmarkStart w:id="3" w:name="OLE_LINK6"/>
      <w:r w:rsidR="009A1343" w:rsidRPr="00D26599">
        <w:t xml:space="preserve">we </w:t>
      </w:r>
      <w:r w:rsidR="00CD1321" w:rsidRPr="00D26599">
        <w:t xml:space="preserve">trialed the </w:t>
      </w:r>
      <w:r w:rsidR="00196BCD">
        <w:rPr>
          <w:rFonts w:hint="eastAsia"/>
        </w:rPr>
        <w:t xml:space="preserve">different </w:t>
      </w:r>
      <w:r w:rsidR="00CD1321" w:rsidRPr="00D26599">
        <w:t>models</w:t>
      </w:r>
      <w:bookmarkEnd w:id="3"/>
      <w:r w:rsidR="009A1343" w:rsidRPr="00D26599">
        <w:t xml:space="preserve"> shown in </w:t>
      </w:r>
      <w:r w:rsidR="009A1343" w:rsidRPr="00D26599">
        <w:lastRenderedPageBreak/>
        <w:t xml:space="preserve">Table </w:t>
      </w:r>
      <w:r w:rsidR="001D4C1A" w:rsidRPr="00D26599">
        <w:t>3</w:t>
      </w:r>
      <w:r w:rsidR="009A1343" w:rsidRPr="00D26599">
        <w:t>.</w:t>
      </w:r>
      <w:r w:rsidR="001021E5" w:rsidRPr="00D26599">
        <w:t xml:space="preserve"> The MAPE</w:t>
      </w:r>
      <w:r w:rsidR="00CD1321" w:rsidRPr="00D26599">
        <w:t>s</w:t>
      </w:r>
      <w:r w:rsidR="001021E5" w:rsidRPr="00D26599">
        <w:t xml:space="preserve"> of </w:t>
      </w:r>
      <w:r w:rsidR="00CD1321" w:rsidRPr="00D26599">
        <w:t xml:space="preserve">the CNNs with </w:t>
      </w:r>
      <w:r w:rsidR="001021E5" w:rsidRPr="00D26599">
        <w:rPr>
          <w:noProof/>
        </w:rPr>
        <w:t>differen</w:t>
      </w:r>
      <w:r w:rsidR="00912756" w:rsidRPr="00D26599">
        <w:rPr>
          <w:noProof/>
        </w:rPr>
        <w:t>t</w:t>
      </w:r>
      <w:r w:rsidR="001021E5" w:rsidRPr="00D26599">
        <w:t xml:space="preserve"> depths </w:t>
      </w:r>
      <w:r w:rsidR="00CD1321" w:rsidRPr="00D26599">
        <w:t xml:space="preserve">are </w:t>
      </w:r>
      <w:r w:rsidR="001021E5" w:rsidRPr="00D26599">
        <w:t>illustrated in Figure 6.</w:t>
      </w:r>
    </w:p>
    <w:p w14:paraId="0778DAF5" w14:textId="77777777" w:rsidR="00F31709" w:rsidRPr="00D26599" w:rsidRDefault="00F31709" w:rsidP="00F31709"/>
    <w:p w14:paraId="427496EF" w14:textId="7301E28B" w:rsidR="00F31709" w:rsidRPr="00D26599" w:rsidRDefault="00F31709" w:rsidP="00C42A7D">
      <w:pPr>
        <w:pStyle w:val="Tabletitle"/>
      </w:pPr>
      <w:r w:rsidRPr="00D26599">
        <w:t xml:space="preserve">Table </w:t>
      </w:r>
      <w:r w:rsidR="001D4C1A" w:rsidRPr="00D26599">
        <w:t>3</w:t>
      </w:r>
      <w:r w:rsidRPr="00D26599">
        <w:t xml:space="preserve">. Different </w:t>
      </w:r>
      <w:r w:rsidR="00CD1321" w:rsidRPr="00D26599">
        <w:t xml:space="preserve">CNN </w:t>
      </w:r>
      <w:r w:rsidRPr="00D26599">
        <w:t xml:space="preserve">depths </w:t>
      </w:r>
      <w:r w:rsidR="00CD1321" w:rsidRPr="00D26599">
        <w:t xml:space="preserve">trialed in this study </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6649A9" w14:paraId="06063300" w14:textId="77777777" w:rsidTr="006649A9">
        <w:tc>
          <w:tcPr>
            <w:tcW w:w="1091" w:type="dxa"/>
            <w:tcBorders>
              <w:top w:val="single" w:sz="4" w:space="0" w:color="auto"/>
              <w:bottom w:val="single" w:sz="4" w:space="0" w:color="auto"/>
            </w:tcBorders>
            <w:vAlign w:val="center"/>
          </w:tcPr>
          <w:p w14:paraId="0DCF35EE" w14:textId="77777777" w:rsidR="00F31709" w:rsidRPr="006649A9" w:rsidRDefault="00F31709" w:rsidP="006649A9">
            <w:pPr>
              <w:spacing w:line="240" w:lineRule="auto"/>
              <w:jc w:val="center"/>
              <w:rPr>
                <w:sz w:val="21"/>
                <w:szCs w:val="21"/>
              </w:rPr>
            </w:pPr>
            <w:r w:rsidRPr="006649A9">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6649A9" w:rsidRDefault="00F31709" w:rsidP="006649A9">
            <w:pPr>
              <w:spacing w:line="240" w:lineRule="auto"/>
              <w:jc w:val="center"/>
              <w:rPr>
                <w:sz w:val="21"/>
                <w:szCs w:val="21"/>
              </w:rPr>
            </w:pPr>
            <w:r w:rsidRPr="006649A9">
              <w:rPr>
                <w:sz w:val="21"/>
                <w:szCs w:val="21"/>
              </w:rPr>
              <w:t xml:space="preserve">Structure of </w:t>
            </w:r>
            <w:r w:rsidR="00CD1321" w:rsidRPr="006649A9">
              <w:rPr>
                <w:sz w:val="21"/>
                <w:szCs w:val="21"/>
              </w:rPr>
              <w:t>p</w:t>
            </w:r>
            <w:r w:rsidRPr="006649A9">
              <w:rPr>
                <w:sz w:val="21"/>
                <w:szCs w:val="21"/>
              </w:rPr>
              <w:t>redicti</w:t>
            </w:r>
            <w:r w:rsidR="00CD1321" w:rsidRPr="006649A9">
              <w:rPr>
                <w:sz w:val="21"/>
                <w:szCs w:val="21"/>
              </w:rPr>
              <w:t>ve m</w:t>
            </w:r>
            <w:r w:rsidRPr="006649A9">
              <w:rPr>
                <w:sz w:val="21"/>
                <w:szCs w:val="21"/>
              </w:rPr>
              <w:t>odel</w:t>
            </w:r>
          </w:p>
        </w:tc>
      </w:tr>
      <w:tr w:rsidR="00D26599" w:rsidRPr="006649A9" w14:paraId="2441B4D4" w14:textId="77777777" w:rsidTr="006649A9">
        <w:tc>
          <w:tcPr>
            <w:tcW w:w="1091" w:type="dxa"/>
            <w:tcBorders>
              <w:top w:val="single" w:sz="4" w:space="0" w:color="auto"/>
            </w:tcBorders>
            <w:vAlign w:val="center"/>
          </w:tcPr>
          <w:p w14:paraId="36DF4AD0" w14:textId="77777777" w:rsidR="00F31709" w:rsidRPr="006649A9" w:rsidRDefault="00F31709" w:rsidP="006649A9">
            <w:pPr>
              <w:spacing w:line="240" w:lineRule="auto"/>
              <w:jc w:val="center"/>
              <w:rPr>
                <w:sz w:val="21"/>
                <w:szCs w:val="21"/>
              </w:rPr>
            </w:pPr>
            <w:r w:rsidRPr="006649A9">
              <w:rPr>
                <w:sz w:val="21"/>
                <w:szCs w:val="21"/>
              </w:rPr>
              <w:t>Depth-1</w:t>
            </w:r>
          </w:p>
        </w:tc>
        <w:tc>
          <w:tcPr>
            <w:tcW w:w="5059" w:type="dxa"/>
            <w:tcBorders>
              <w:top w:val="single" w:sz="4" w:space="0" w:color="auto"/>
            </w:tcBorders>
            <w:vAlign w:val="center"/>
          </w:tcPr>
          <w:p w14:paraId="2F45CFCD" w14:textId="4C9B4F6E" w:rsidR="00F31709" w:rsidRPr="006649A9" w:rsidRDefault="00F31709" w:rsidP="006649A9">
            <w:pPr>
              <w:spacing w:line="240" w:lineRule="auto"/>
              <w:jc w:val="center"/>
              <w:rPr>
                <w:sz w:val="21"/>
                <w:szCs w:val="21"/>
              </w:rPr>
            </w:pPr>
            <w:r w:rsidRPr="006649A9">
              <w:rPr>
                <w:sz w:val="21"/>
                <w:szCs w:val="21"/>
              </w:rPr>
              <w:t>A fully-connected layer simply us</w:t>
            </w:r>
            <w:r w:rsidR="00CD1321" w:rsidRPr="006649A9">
              <w:rPr>
                <w:sz w:val="21"/>
                <w:szCs w:val="21"/>
              </w:rPr>
              <w:t>ing</w:t>
            </w:r>
            <w:r w:rsidRPr="006649A9">
              <w:rPr>
                <w:sz w:val="21"/>
                <w:szCs w:val="21"/>
              </w:rPr>
              <w:t xml:space="preserve"> the input data</w:t>
            </w:r>
          </w:p>
        </w:tc>
      </w:tr>
      <w:tr w:rsidR="00D26599" w:rsidRPr="006649A9" w14:paraId="78F7A98D" w14:textId="77777777" w:rsidTr="006649A9">
        <w:tc>
          <w:tcPr>
            <w:tcW w:w="1091" w:type="dxa"/>
            <w:vAlign w:val="center"/>
          </w:tcPr>
          <w:p w14:paraId="07C2FC31" w14:textId="77777777" w:rsidR="00F31709" w:rsidRPr="006649A9" w:rsidRDefault="00F31709" w:rsidP="006649A9">
            <w:pPr>
              <w:spacing w:line="240" w:lineRule="auto"/>
              <w:jc w:val="center"/>
              <w:rPr>
                <w:sz w:val="21"/>
                <w:szCs w:val="21"/>
              </w:rPr>
            </w:pPr>
            <w:r w:rsidRPr="006649A9">
              <w:rPr>
                <w:sz w:val="21"/>
                <w:szCs w:val="21"/>
              </w:rPr>
              <w:t>Depth-2</w:t>
            </w:r>
          </w:p>
        </w:tc>
        <w:tc>
          <w:tcPr>
            <w:tcW w:w="5059" w:type="dxa"/>
            <w:vAlign w:val="center"/>
          </w:tcPr>
          <w:p w14:paraId="5E5188BD" w14:textId="77777777" w:rsidR="00F31709" w:rsidRPr="006649A9" w:rsidRDefault="00F31709" w:rsidP="006649A9">
            <w:pPr>
              <w:spacing w:line="240" w:lineRule="auto"/>
              <w:jc w:val="center"/>
              <w:rPr>
                <w:sz w:val="21"/>
                <w:szCs w:val="21"/>
              </w:rPr>
            </w:pPr>
            <w:r w:rsidRPr="006649A9">
              <w:rPr>
                <w:sz w:val="21"/>
                <w:szCs w:val="21"/>
              </w:rPr>
              <w:t>32conv-&gt;fully-connected</w:t>
            </w:r>
          </w:p>
        </w:tc>
      </w:tr>
      <w:tr w:rsidR="00D26599" w:rsidRPr="006649A9" w14:paraId="234E0AF3" w14:textId="77777777" w:rsidTr="006649A9">
        <w:tc>
          <w:tcPr>
            <w:tcW w:w="1091" w:type="dxa"/>
            <w:vAlign w:val="center"/>
          </w:tcPr>
          <w:p w14:paraId="50307FD5" w14:textId="77777777" w:rsidR="00F31709" w:rsidRPr="006649A9" w:rsidRDefault="00F31709" w:rsidP="006649A9">
            <w:pPr>
              <w:spacing w:line="240" w:lineRule="auto"/>
              <w:jc w:val="center"/>
              <w:rPr>
                <w:sz w:val="21"/>
                <w:szCs w:val="21"/>
              </w:rPr>
            </w:pPr>
            <w:r w:rsidRPr="006649A9">
              <w:rPr>
                <w:sz w:val="21"/>
                <w:szCs w:val="21"/>
              </w:rPr>
              <w:t>Depth-3</w:t>
            </w:r>
          </w:p>
        </w:tc>
        <w:tc>
          <w:tcPr>
            <w:tcW w:w="5059" w:type="dxa"/>
            <w:vAlign w:val="center"/>
          </w:tcPr>
          <w:p w14:paraId="6FA4E0B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conv-&gt;32conv-&gt;fully-connected</w:t>
            </w:r>
          </w:p>
        </w:tc>
      </w:tr>
      <w:tr w:rsidR="00D26599" w:rsidRPr="006649A9" w14:paraId="481D1F4C" w14:textId="77777777" w:rsidTr="006649A9">
        <w:tc>
          <w:tcPr>
            <w:tcW w:w="1091" w:type="dxa"/>
            <w:vAlign w:val="center"/>
          </w:tcPr>
          <w:p w14:paraId="0406DBEE" w14:textId="77777777" w:rsidR="00F31709" w:rsidRPr="006649A9" w:rsidRDefault="00F31709" w:rsidP="006649A9">
            <w:pPr>
              <w:spacing w:line="240" w:lineRule="auto"/>
              <w:jc w:val="center"/>
              <w:rPr>
                <w:sz w:val="21"/>
                <w:szCs w:val="21"/>
              </w:rPr>
            </w:pPr>
            <w:r w:rsidRPr="006649A9">
              <w:rPr>
                <w:sz w:val="21"/>
                <w:szCs w:val="21"/>
              </w:rPr>
              <w:t>Depth-4</w:t>
            </w:r>
          </w:p>
        </w:tc>
        <w:tc>
          <w:tcPr>
            <w:tcW w:w="5059" w:type="dxa"/>
            <w:vAlign w:val="center"/>
          </w:tcPr>
          <w:p w14:paraId="162FF02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conv-&gt;64conv-&gt;32conv-&gt;fully-connected</w:t>
            </w:r>
          </w:p>
        </w:tc>
      </w:tr>
      <w:tr w:rsidR="00F31709" w:rsidRPr="006649A9" w14:paraId="38CD7B81" w14:textId="77777777" w:rsidTr="006649A9">
        <w:tc>
          <w:tcPr>
            <w:tcW w:w="1091" w:type="dxa"/>
            <w:vAlign w:val="center"/>
          </w:tcPr>
          <w:p w14:paraId="20468E9D" w14:textId="77777777" w:rsidR="00F31709" w:rsidRPr="006649A9" w:rsidRDefault="00F31709" w:rsidP="006649A9">
            <w:pPr>
              <w:spacing w:line="240" w:lineRule="auto"/>
              <w:jc w:val="center"/>
              <w:rPr>
                <w:sz w:val="21"/>
                <w:szCs w:val="21"/>
              </w:rPr>
            </w:pPr>
            <w:r w:rsidRPr="006649A9">
              <w:rPr>
                <w:sz w:val="21"/>
                <w:szCs w:val="21"/>
              </w:rPr>
              <w:t>Depth-5</w:t>
            </w:r>
          </w:p>
        </w:tc>
        <w:tc>
          <w:tcPr>
            <w:tcW w:w="5059" w:type="dxa"/>
            <w:vAlign w:val="center"/>
          </w:tcPr>
          <w:p w14:paraId="4DD9D502"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conv-&gt;64conv-&gt;64conv-&gt;32conv-&gt;fully-connected</w:t>
            </w:r>
          </w:p>
        </w:tc>
      </w:tr>
    </w:tbl>
    <w:p w14:paraId="4C307253" w14:textId="198DCB25" w:rsidR="00F31709" w:rsidRPr="00D26599" w:rsidRDefault="006F5503" w:rsidP="00AC4729">
      <w:pPr>
        <w:pStyle w:val="Heading4Paragraph"/>
      </w:pPr>
      <w:r w:rsidRPr="00D26599">
        <w:rPr>
          <w:noProof/>
          <w:lang w:val="en-US" w:eastAsia="zh-CN"/>
        </w:rPr>
        <w:drawing>
          <wp:inline distT="0" distB="0" distL="0" distR="0" wp14:anchorId="5B248ED1" wp14:editId="5AAFAB9B">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799EB8C9" w14:textId="7D4300EE" w:rsidR="00F31709" w:rsidRPr="00D26599" w:rsidRDefault="00F31709" w:rsidP="00C42A7D">
      <w:pPr>
        <w:pStyle w:val="Figurecaption"/>
      </w:pPr>
      <w:r w:rsidRPr="00D26599">
        <w:t xml:space="preserve">Figure </w:t>
      </w:r>
      <w:r w:rsidR="00486780" w:rsidRPr="00D26599">
        <w:t>4</w:t>
      </w:r>
      <w:r w:rsidRPr="00D26599">
        <w:t>. Predicti</w:t>
      </w:r>
      <w:r w:rsidR="006F7FC2" w:rsidRPr="00D26599">
        <w:t>on</w:t>
      </w:r>
      <w:r w:rsidRPr="00D26599">
        <w:t xml:space="preserve"> accuracy </w:t>
      </w:r>
      <w:r w:rsidR="00095C30" w:rsidRPr="00D26599">
        <w:t xml:space="preserve">with </w:t>
      </w:r>
      <w:r w:rsidRPr="00D26599">
        <w:t>different depths</w:t>
      </w:r>
    </w:p>
    <w:p w14:paraId="5923E0AB" w14:textId="77777777" w:rsidR="006B4531" w:rsidRPr="00D26599" w:rsidRDefault="006B4531" w:rsidP="00F31709">
      <w:pPr>
        <w:jc w:val="center"/>
      </w:pPr>
    </w:p>
    <w:p w14:paraId="506EDE75" w14:textId="5A8B27C7" w:rsidR="00F31709" w:rsidRPr="00D26599" w:rsidRDefault="00095C30" w:rsidP="00C42A7D">
      <w:pPr>
        <w:pStyle w:val="Newparagraph"/>
      </w:pPr>
      <w:r w:rsidRPr="00D26599">
        <w:t>C</w:t>
      </w:r>
      <w:r w:rsidR="00F31709" w:rsidRPr="00D26599">
        <w:t>omparing depth-1 and depth-2</w:t>
      </w:r>
      <w:r w:rsidRPr="00D26599">
        <w:t xml:space="preserve"> in Figure 4</w:t>
      </w:r>
      <w:r w:rsidR="00F31709" w:rsidRPr="00D26599">
        <w:t xml:space="preserve">, it can be found that </w:t>
      </w:r>
      <w:r w:rsidR="006B4531" w:rsidRPr="00D26599">
        <w:t>the addition of</w:t>
      </w:r>
      <w:r w:rsidR="00F31709" w:rsidRPr="00D26599">
        <w:t xml:space="preserve"> </w:t>
      </w:r>
      <w:r w:rsidRPr="00D26599">
        <w:t xml:space="preserve">a </w:t>
      </w:r>
      <w:r w:rsidR="00F31709" w:rsidRPr="00D26599">
        <w:t xml:space="preserve">convolution layer improves the accuracy of the prediction. Furthermore, a neural network with too many deep </w:t>
      </w:r>
      <w:r w:rsidR="0073703A" w:rsidRPr="00D26599">
        <w:t>frameworks</w:t>
      </w:r>
      <w:r w:rsidR="00F31709" w:rsidRPr="00D26599">
        <w:t xml:space="preserve"> do</w:t>
      </w:r>
      <w:r w:rsidRPr="00D26599">
        <w:t>es</w:t>
      </w:r>
      <w:r w:rsidR="00F31709" w:rsidRPr="00D26599">
        <w:t xml:space="preserve"> not </w:t>
      </w:r>
      <w:r w:rsidRPr="00D26599">
        <w:t xml:space="preserve">have </w:t>
      </w:r>
      <w:r w:rsidR="00F31709" w:rsidRPr="00D26599">
        <w:t xml:space="preserve">significantly </w:t>
      </w:r>
      <w:r w:rsidRPr="00D26599">
        <w:t xml:space="preserve">better </w:t>
      </w:r>
      <w:r w:rsidR="00F31709" w:rsidRPr="00D26599">
        <w:t>forecast</w:t>
      </w:r>
      <w:r w:rsidRPr="00D26599">
        <w:t>ing</w:t>
      </w:r>
      <w:r w:rsidR="00F31709" w:rsidRPr="00D26599">
        <w:t xml:space="preserve"> accuracy. For example, the prediction error does not decrease when the depth of the network changes from depth-3 to depth-5</w:t>
      </w:r>
      <w:r w:rsidRPr="00D26599">
        <w:t xml:space="preserve"> (Figure 4)</w:t>
      </w:r>
      <w:r w:rsidR="00F31709" w:rsidRPr="00D26599">
        <w:t>.</w:t>
      </w:r>
      <w:r w:rsidR="000F37B0" w:rsidRPr="00D26599">
        <w:t xml:space="preserve"> </w:t>
      </w:r>
      <w:r w:rsidR="00F31709" w:rsidRPr="00D26599">
        <w:t xml:space="preserve">In this study, two </w:t>
      </w:r>
      <w:r w:rsidR="00F31709" w:rsidRPr="00D26599">
        <w:lastRenderedPageBreak/>
        <w:t>layers of convolutional and pool</w:t>
      </w:r>
      <w:r w:rsidR="00FD4E98" w:rsidRPr="00D26599">
        <w:t>ing</w:t>
      </w:r>
      <w:r w:rsidR="00F31709" w:rsidRPr="00D26599">
        <w:t xml:space="preserve"> layers were selected as </w:t>
      </w:r>
      <w:r w:rsidRPr="00D26599">
        <w:t xml:space="preserve">the </w:t>
      </w:r>
      <w:r w:rsidR="00F31709" w:rsidRPr="00D26599">
        <w:t xml:space="preserve">feature extraction network structure. The specific network hyper-parameters are listed </w:t>
      </w:r>
      <w:r w:rsidRPr="00D26599">
        <w:t>in Table 4.</w:t>
      </w:r>
    </w:p>
    <w:p w14:paraId="14BCDBC2" w14:textId="77777777" w:rsidR="006B47D2" w:rsidRPr="00D26599" w:rsidRDefault="006B47D2" w:rsidP="00345073">
      <w:pPr>
        <w:ind w:firstLine="420"/>
      </w:pPr>
    </w:p>
    <w:p w14:paraId="4858FC47" w14:textId="77777777" w:rsidR="00F31709" w:rsidRPr="00D26599" w:rsidRDefault="00F31709" w:rsidP="00C42A7D">
      <w:pPr>
        <w:pStyle w:val="Tabletitle"/>
      </w:pPr>
      <w:r w:rsidRPr="00D26599">
        <w:t xml:space="preserve">Table </w:t>
      </w:r>
      <w:r w:rsidR="00655971" w:rsidRPr="00D26599">
        <w:t>4</w:t>
      </w:r>
      <w:r w:rsidRPr="00D26599">
        <w:t>. Hyper-parameters of the network</w:t>
      </w:r>
    </w:p>
    <w:tbl>
      <w:tblPr>
        <w:tblStyle w:val="aa"/>
        <w:tblW w:w="97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gridCol w:w="2192"/>
      </w:tblGrid>
      <w:tr w:rsidR="00D26599" w:rsidRPr="00D26599" w14:paraId="0F3DE9DE" w14:textId="77777777" w:rsidTr="006649A9">
        <w:trPr>
          <w:jc w:val="center"/>
        </w:trPr>
        <w:tc>
          <w:tcPr>
            <w:tcW w:w="1376" w:type="dxa"/>
            <w:tcBorders>
              <w:top w:val="single" w:sz="4" w:space="0" w:color="auto"/>
              <w:bottom w:val="single" w:sz="4" w:space="0" w:color="auto"/>
            </w:tcBorders>
            <w:vAlign w:val="center"/>
          </w:tcPr>
          <w:p w14:paraId="18D31E77" w14:textId="77777777" w:rsidR="00F31709" w:rsidRPr="00D26599" w:rsidRDefault="00F31709" w:rsidP="006649A9">
            <w:pPr>
              <w:spacing w:line="240" w:lineRule="auto"/>
              <w:ind w:firstLine="420"/>
              <w:jc w:val="center"/>
            </w:pPr>
            <w:r w:rsidRPr="00D26599">
              <w:t>Layer</w:t>
            </w:r>
          </w:p>
        </w:tc>
        <w:tc>
          <w:tcPr>
            <w:tcW w:w="2269" w:type="dxa"/>
            <w:tcBorders>
              <w:top w:val="single" w:sz="4" w:space="0" w:color="auto"/>
              <w:bottom w:val="single" w:sz="4" w:space="0" w:color="auto"/>
            </w:tcBorders>
            <w:vAlign w:val="center"/>
          </w:tcPr>
          <w:p w14:paraId="76447991" w14:textId="77777777" w:rsidR="00F31709" w:rsidRPr="00D26599" w:rsidRDefault="00F31709" w:rsidP="006649A9">
            <w:pPr>
              <w:spacing w:line="240" w:lineRule="auto"/>
              <w:ind w:firstLine="420"/>
              <w:jc w:val="center"/>
            </w:pPr>
            <w:r w:rsidRPr="00D26599">
              <w:t>Name</w:t>
            </w:r>
          </w:p>
        </w:tc>
        <w:tc>
          <w:tcPr>
            <w:tcW w:w="2149" w:type="dxa"/>
            <w:tcBorders>
              <w:top w:val="single" w:sz="4" w:space="0" w:color="auto"/>
              <w:bottom w:val="single" w:sz="4" w:space="0" w:color="auto"/>
            </w:tcBorders>
            <w:vAlign w:val="center"/>
          </w:tcPr>
          <w:p w14:paraId="3BF8B4AD" w14:textId="77777777" w:rsidR="00F31709" w:rsidRPr="00D26599" w:rsidRDefault="00F31709" w:rsidP="006649A9">
            <w:pPr>
              <w:spacing w:line="240" w:lineRule="auto"/>
              <w:ind w:firstLine="420"/>
              <w:jc w:val="center"/>
            </w:pPr>
            <w:r w:rsidRPr="00D26599">
              <w:t>Parameters</w:t>
            </w:r>
          </w:p>
        </w:tc>
        <w:tc>
          <w:tcPr>
            <w:tcW w:w="1728" w:type="dxa"/>
            <w:tcBorders>
              <w:top w:val="single" w:sz="4" w:space="0" w:color="auto"/>
              <w:bottom w:val="single" w:sz="4" w:space="0" w:color="auto"/>
            </w:tcBorders>
            <w:vAlign w:val="center"/>
          </w:tcPr>
          <w:p w14:paraId="4F381435" w14:textId="77777777" w:rsidR="00F31709" w:rsidRPr="00D26599" w:rsidRDefault="00F31709" w:rsidP="006649A9">
            <w:pPr>
              <w:spacing w:line="240" w:lineRule="auto"/>
              <w:ind w:firstLine="420"/>
              <w:jc w:val="center"/>
            </w:pPr>
            <w:r w:rsidRPr="00D26599">
              <w:t>Dimension</w:t>
            </w:r>
          </w:p>
        </w:tc>
        <w:tc>
          <w:tcPr>
            <w:tcW w:w="2192" w:type="dxa"/>
            <w:tcBorders>
              <w:top w:val="single" w:sz="4" w:space="0" w:color="auto"/>
              <w:bottom w:val="single" w:sz="4" w:space="0" w:color="auto"/>
            </w:tcBorders>
            <w:vAlign w:val="center"/>
          </w:tcPr>
          <w:p w14:paraId="356C1A68" w14:textId="2781E213" w:rsidR="00F31709" w:rsidRPr="00D26599" w:rsidRDefault="00F31709" w:rsidP="006649A9">
            <w:pPr>
              <w:spacing w:line="240" w:lineRule="auto"/>
              <w:ind w:firstLine="420"/>
              <w:jc w:val="center"/>
            </w:pPr>
            <w:r w:rsidRPr="00D26599">
              <w:t xml:space="preserve">Parameter </w:t>
            </w:r>
            <w:r w:rsidR="00095C30" w:rsidRPr="00D26599">
              <w:t>s</w:t>
            </w:r>
            <w:r w:rsidRPr="00D26599">
              <w:t>cale</w:t>
            </w:r>
          </w:p>
        </w:tc>
      </w:tr>
      <w:tr w:rsidR="00D26599" w:rsidRPr="00D26599" w14:paraId="3EB4D1C3" w14:textId="77777777" w:rsidTr="006649A9">
        <w:trPr>
          <w:jc w:val="center"/>
        </w:trPr>
        <w:tc>
          <w:tcPr>
            <w:tcW w:w="1376" w:type="dxa"/>
            <w:tcBorders>
              <w:top w:val="single" w:sz="4" w:space="0" w:color="auto"/>
            </w:tcBorders>
            <w:vAlign w:val="center"/>
          </w:tcPr>
          <w:p w14:paraId="55419435" w14:textId="77777777" w:rsidR="00F31709" w:rsidRPr="00D26599" w:rsidRDefault="006B4531" w:rsidP="006649A9">
            <w:pPr>
              <w:spacing w:line="240" w:lineRule="auto"/>
              <w:ind w:firstLine="420"/>
              <w:jc w:val="center"/>
            </w:pPr>
            <w:r w:rsidRPr="00D26599">
              <w:t>1</w:t>
            </w:r>
          </w:p>
        </w:tc>
        <w:tc>
          <w:tcPr>
            <w:tcW w:w="2269" w:type="dxa"/>
            <w:tcBorders>
              <w:top w:val="single" w:sz="4" w:space="0" w:color="auto"/>
            </w:tcBorders>
            <w:vAlign w:val="center"/>
          </w:tcPr>
          <w:p w14:paraId="4FDF95B0" w14:textId="77777777" w:rsidR="00F31709" w:rsidRPr="00D26599" w:rsidRDefault="00F31709" w:rsidP="006649A9">
            <w:pPr>
              <w:spacing w:line="240" w:lineRule="auto"/>
              <w:ind w:firstLine="420"/>
              <w:jc w:val="center"/>
            </w:pPr>
            <w:r w:rsidRPr="00D26599">
              <w:t>Input</w:t>
            </w:r>
          </w:p>
        </w:tc>
        <w:tc>
          <w:tcPr>
            <w:tcW w:w="2149" w:type="dxa"/>
            <w:tcBorders>
              <w:top w:val="single" w:sz="4" w:space="0" w:color="auto"/>
            </w:tcBorders>
            <w:vAlign w:val="center"/>
          </w:tcPr>
          <w:p w14:paraId="4F7E5202" w14:textId="77777777" w:rsidR="00F31709" w:rsidRPr="00D26599" w:rsidRDefault="00F31709" w:rsidP="006649A9">
            <w:pPr>
              <w:spacing w:line="240" w:lineRule="auto"/>
              <w:ind w:firstLine="420"/>
              <w:jc w:val="center"/>
            </w:pPr>
            <w:r w:rsidRPr="00D26599">
              <w:t>Non</w:t>
            </w:r>
          </w:p>
        </w:tc>
        <w:tc>
          <w:tcPr>
            <w:tcW w:w="1728" w:type="dxa"/>
            <w:tcBorders>
              <w:top w:val="single" w:sz="4" w:space="0" w:color="auto"/>
            </w:tcBorders>
            <w:vAlign w:val="center"/>
          </w:tcPr>
          <w:p w14:paraId="3C1D0519" w14:textId="77777777" w:rsidR="00F31709" w:rsidRPr="00D26599" w:rsidRDefault="00F31709" w:rsidP="006649A9">
            <w:pPr>
              <w:spacing w:line="240" w:lineRule="auto"/>
              <w:ind w:firstLine="420"/>
              <w:jc w:val="center"/>
            </w:pPr>
            <w:r w:rsidRPr="00D26599">
              <w:t>(1,20,8)</w:t>
            </w:r>
          </w:p>
        </w:tc>
        <w:tc>
          <w:tcPr>
            <w:tcW w:w="2192" w:type="dxa"/>
            <w:tcBorders>
              <w:top w:val="single" w:sz="4" w:space="0" w:color="auto"/>
            </w:tcBorders>
            <w:vAlign w:val="center"/>
          </w:tcPr>
          <w:p w14:paraId="405958EA" w14:textId="77777777" w:rsidR="00F31709" w:rsidRPr="00D26599" w:rsidRDefault="00F31709" w:rsidP="006649A9">
            <w:pPr>
              <w:spacing w:line="240" w:lineRule="auto"/>
              <w:ind w:firstLine="420"/>
              <w:jc w:val="center"/>
            </w:pPr>
            <w:r w:rsidRPr="00D26599">
              <w:t>Non</w:t>
            </w:r>
          </w:p>
        </w:tc>
      </w:tr>
      <w:tr w:rsidR="00D26599" w:rsidRPr="00D26599" w14:paraId="6C0F5C38" w14:textId="77777777" w:rsidTr="006649A9">
        <w:trPr>
          <w:jc w:val="center"/>
        </w:trPr>
        <w:tc>
          <w:tcPr>
            <w:tcW w:w="1376" w:type="dxa"/>
            <w:vAlign w:val="center"/>
          </w:tcPr>
          <w:p w14:paraId="39E00DFE" w14:textId="77777777" w:rsidR="00F31709" w:rsidRPr="00D26599" w:rsidRDefault="006B4531" w:rsidP="006649A9">
            <w:pPr>
              <w:spacing w:line="240" w:lineRule="auto"/>
              <w:ind w:firstLine="420"/>
              <w:jc w:val="center"/>
            </w:pPr>
            <w:r w:rsidRPr="00D26599">
              <w:t>2</w:t>
            </w:r>
          </w:p>
        </w:tc>
        <w:tc>
          <w:tcPr>
            <w:tcW w:w="2269" w:type="dxa"/>
            <w:vAlign w:val="center"/>
          </w:tcPr>
          <w:p w14:paraId="63858F2E" w14:textId="77777777" w:rsidR="00F31709" w:rsidRPr="00D26599" w:rsidRDefault="00F31709" w:rsidP="006649A9">
            <w:pPr>
              <w:spacing w:line="240" w:lineRule="auto"/>
              <w:ind w:firstLine="420"/>
              <w:jc w:val="center"/>
            </w:pPr>
            <w:r w:rsidRPr="00D26599">
              <w:t>Convolution</w:t>
            </w:r>
          </w:p>
        </w:tc>
        <w:tc>
          <w:tcPr>
            <w:tcW w:w="2149" w:type="dxa"/>
            <w:vAlign w:val="center"/>
          </w:tcPr>
          <w:p w14:paraId="15D2C39C" w14:textId="77777777" w:rsidR="00F31709" w:rsidRPr="00D26599" w:rsidRDefault="00F31709" w:rsidP="006649A9">
            <w:pPr>
              <w:spacing w:line="240" w:lineRule="auto"/>
              <w:ind w:firstLine="420"/>
              <w:jc w:val="center"/>
            </w:pPr>
            <w:r w:rsidRPr="00D26599">
              <w:t>Filter(</w:t>
            </w:r>
            <w:r w:rsidR="00C34F9B" w:rsidRPr="00D26599">
              <w:t>16</w:t>
            </w:r>
            <w:r w:rsidRPr="00D26599">
              <w:t>,3,3)</w:t>
            </w:r>
          </w:p>
        </w:tc>
        <w:tc>
          <w:tcPr>
            <w:tcW w:w="1728" w:type="dxa"/>
            <w:vAlign w:val="center"/>
          </w:tcPr>
          <w:p w14:paraId="51A700BA" w14:textId="60E12120" w:rsidR="00F31709" w:rsidRPr="00D26599" w:rsidRDefault="00F31709" w:rsidP="006649A9">
            <w:pPr>
              <w:spacing w:line="240" w:lineRule="auto"/>
              <w:ind w:firstLine="420"/>
              <w:jc w:val="center"/>
            </w:pPr>
            <w:r w:rsidRPr="00D26599">
              <w:t>(</w:t>
            </w:r>
            <w:r w:rsidR="00FE6E31" w:rsidRPr="00D26599">
              <w:t>16</w:t>
            </w:r>
            <w:r w:rsidRPr="00D26599">
              <w:t>,20,8)</w:t>
            </w:r>
          </w:p>
        </w:tc>
        <w:tc>
          <w:tcPr>
            <w:tcW w:w="2192" w:type="dxa"/>
            <w:vAlign w:val="center"/>
          </w:tcPr>
          <w:p w14:paraId="0ED3BD3C" w14:textId="77777777" w:rsidR="00F31709" w:rsidRPr="00D26599" w:rsidRDefault="00C34F9B" w:rsidP="006649A9">
            <w:pPr>
              <w:spacing w:line="240" w:lineRule="auto"/>
              <w:ind w:firstLine="420"/>
              <w:jc w:val="center"/>
            </w:pPr>
            <w:r w:rsidRPr="00D26599">
              <w:t>144</w:t>
            </w:r>
          </w:p>
        </w:tc>
      </w:tr>
      <w:tr w:rsidR="00D26599" w:rsidRPr="00D26599" w14:paraId="3DB4F0C0" w14:textId="77777777" w:rsidTr="006649A9">
        <w:trPr>
          <w:jc w:val="center"/>
        </w:trPr>
        <w:tc>
          <w:tcPr>
            <w:tcW w:w="1376" w:type="dxa"/>
            <w:vAlign w:val="center"/>
          </w:tcPr>
          <w:p w14:paraId="2451BDBE" w14:textId="77777777" w:rsidR="00F31709" w:rsidRPr="00D26599" w:rsidRDefault="006B4531" w:rsidP="006649A9">
            <w:pPr>
              <w:spacing w:line="240" w:lineRule="auto"/>
              <w:ind w:firstLine="420"/>
              <w:jc w:val="center"/>
            </w:pPr>
            <w:r w:rsidRPr="00D26599">
              <w:t>3</w:t>
            </w:r>
          </w:p>
        </w:tc>
        <w:tc>
          <w:tcPr>
            <w:tcW w:w="2269" w:type="dxa"/>
            <w:vAlign w:val="center"/>
          </w:tcPr>
          <w:p w14:paraId="6EE8DCFD" w14:textId="77777777" w:rsidR="00F31709" w:rsidRPr="00D26599" w:rsidRDefault="00F31709" w:rsidP="006649A9">
            <w:pPr>
              <w:spacing w:line="240" w:lineRule="auto"/>
              <w:ind w:firstLine="420"/>
              <w:jc w:val="center"/>
            </w:pPr>
            <w:r w:rsidRPr="00D26599">
              <w:t>Pooling</w:t>
            </w:r>
          </w:p>
        </w:tc>
        <w:tc>
          <w:tcPr>
            <w:tcW w:w="2149" w:type="dxa"/>
            <w:vAlign w:val="center"/>
          </w:tcPr>
          <w:p w14:paraId="7672D43C" w14:textId="77777777" w:rsidR="00F31709" w:rsidRPr="00D26599" w:rsidRDefault="00F31709" w:rsidP="006649A9">
            <w:pPr>
              <w:spacing w:line="240" w:lineRule="auto"/>
              <w:ind w:firstLine="420"/>
              <w:jc w:val="center"/>
            </w:pPr>
            <w:r w:rsidRPr="00D26599">
              <w:t>Pooling(2,2)</w:t>
            </w:r>
          </w:p>
        </w:tc>
        <w:tc>
          <w:tcPr>
            <w:tcW w:w="1728" w:type="dxa"/>
            <w:vAlign w:val="center"/>
          </w:tcPr>
          <w:p w14:paraId="2E450B97" w14:textId="7E8173B6" w:rsidR="00F31709" w:rsidRPr="00D26599" w:rsidRDefault="00F31709" w:rsidP="006649A9">
            <w:pPr>
              <w:spacing w:line="240" w:lineRule="auto"/>
              <w:ind w:firstLine="420"/>
              <w:jc w:val="center"/>
            </w:pPr>
            <w:r w:rsidRPr="00D26599">
              <w:t>(</w:t>
            </w:r>
            <w:r w:rsidR="00FE6E31" w:rsidRPr="00D26599">
              <w:t>16</w:t>
            </w:r>
            <w:r w:rsidRPr="00D26599">
              <w:t>,10,4)</w:t>
            </w:r>
          </w:p>
        </w:tc>
        <w:tc>
          <w:tcPr>
            <w:tcW w:w="2192" w:type="dxa"/>
            <w:vAlign w:val="center"/>
          </w:tcPr>
          <w:p w14:paraId="29DA7B32" w14:textId="77777777" w:rsidR="00F31709" w:rsidRPr="00D26599" w:rsidRDefault="00F31709" w:rsidP="006649A9">
            <w:pPr>
              <w:spacing w:line="240" w:lineRule="auto"/>
              <w:ind w:firstLine="420"/>
              <w:jc w:val="center"/>
            </w:pPr>
            <w:r w:rsidRPr="00D26599">
              <w:t>0</w:t>
            </w:r>
          </w:p>
        </w:tc>
      </w:tr>
      <w:tr w:rsidR="00D26599" w:rsidRPr="00D26599" w14:paraId="6CA95935" w14:textId="77777777" w:rsidTr="006649A9">
        <w:trPr>
          <w:jc w:val="center"/>
        </w:trPr>
        <w:tc>
          <w:tcPr>
            <w:tcW w:w="1376" w:type="dxa"/>
            <w:vAlign w:val="center"/>
          </w:tcPr>
          <w:p w14:paraId="6184C971" w14:textId="77777777" w:rsidR="00F31709" w:rsidRPr="00D26599" w:rsidRDefault="006B4531" w:rsidP="006649A9">
            <w:pPr>
              <w:spacing w:line="240" w:lineRule="auto"/>
              <w:ind w:firstLine="420"/>
              <w:jc w:val="center"/>
            </w:pPr>
            <w:r w:rsidRPr="00D26599">
              <w:t>4</w:t>
            </w:r>
          </w:p>
        </w:tc>
        <w:tc>
          <w:tcPr>
            <w:tcW w:w="2269" w:type="dxa"/>
            <w:vAlign w:val="center"/>
          </w:tcPr>
          <w:p w14:paraId="3E30F022" w14:textId="77777777" w:rsidR="00F31709" w:rsidRPr="00D26599" w:rsidRDefault="00F31709" w:rsidP="006649A9">
            <w:pPr>
              <w:spacing w:line="240" w:lineRule="auto"/>
              <w:ind w:firstLine="420"/>
              <w:jc w:val="center"/>
            </w:pPr>
            <w:r w:rsidRPr="00D26599">
              <w:t>Convolution</w:t>
            </w:r>
          </w:p>
        </w:tc>
        <w:tc>
          <w:tcPr>
            <w:tcW w:w="2149" w:type="dxa"/>
            <w:vAlign w:val="center"/>
          </w:tcPr>
          <w:p w14:paraId="76791A65" w14:textId="77777777" w:rsidR="00F31709" w:rsidRPr="00D26599" w:rsidRDefault="00F31709" w:rsidP="006649A9">
            <w:pPr>
              <w:spacing w:line="240" w:lineRule="auto"/>
              <w:ind w:firstLine="420"/>
              <w:jc w:val="center"/>
            </w:pPr>
            <w:r w:rsidRPr="00D26599">
              <w:t>Filter(32,3,3)</w:t>
            </w:r>
          </w:p>
        </w:tc>
        <w:tc>
          <w:tcPr>
            <w:tcW w:w="1728" w:type="dxa"/>
            <w:vAlign w:val="center"/>
          </w:tcPr>
          <w:p w14:paraId="1EF690ED" w14:textId="77777777" w:rsidR="00F31709" w:rsidRPr="00D26599" w:rsidRDefault="00F31709" w:rsidP="006649A9">
            <w:pPr>
              <w:spacing w:line="240" w:lineRule="auto"/>
              <w:ind w:firstLine="420"/>
              <w:jc w:val="center"/>
            </w:pPr>
            <w:r w:rsidRPr="00D26599">
              <w:t>(32,10,4)</w:t>
            </w:r>
          </w:p>
        </w:tc>
        <w:tc>
          <w:tcPr>
            <w:tcW w:w="2192" w:type="dxa"/>
            <w:vAlign w:val="center"/>
          </w:tcPr>
          <w:p w14:paraId="74228DDD" w14:textId="77777777" w:rsidR="00F31709" w:rsidRPr="00D26599" w:rsidRDefault="00F31709" w:rsidP="006649A9">
            <w:pPr>
              <w:spacing w:line="240" w:lineRule="auto"/>
              <w:ind w:firstLine="420"/>
              <w:jc w:val="center"/>
            </w:pPr>
            <w:r w:rsidRPr="00D26599">
              <w:t>288</w:t>
            </w:r>
          </w:p>
        </w:tc>
      </w:tr>
      <w:tr w:rsidR="00D26599" w:rsidRPr="00D26599" w14:paraId="15ADC431" w14:textId="77777777" w:rsidTr="006649A9">
        <w:trPr>
          <w:jc w:val="center"/>
        </w:trPr>
        <w:tc>
          <w:tcPr>
            <w:tcW w:w="1376" w:type="dxa"/>
            <w:vAlign w:val="center"/>
          </w:tcPr>
          <w:p w14:paraId="37D04542" w14:textId="77777777" w:rsidR="00F31709" w:rsidRPr="00D26599" w:rsidRDefault="006B4531" w:rsidP="006649A9">
            <w:pPr>
              <w:spacing w:line="240" w:lineRule="auto"/>
              <w:ind w:firstLine="420"/>
              <w:jc w:val="center"/>
            </w:pPr>
            <w:r w:rsidRPr="00D26599">
              <w:t>5</w:t>
            </w:r>
          </w:p>
        </w:tc>
        <w:tc>
          <w:tcPr>
            <w:tcW w:w="2269" w:type="dxa"/>
            <w:vAlign w:val="center"/>
          </w:tcPr>
          <w:p w14:paraId="4BFDCA52" w14:textId="77777777" w:rsidR="00F31709" w:rsidRPr="00D26599" w:rsidRDefault="00F31709" w:rsidP="006649A9">
            <w:pPr>
              <w:spacing w:line="240" w:lineRule="auto"/>
              <w:ind w:firstLine="420"/>
              <w:jc w:val="center"/>
            </w:pPr>
            <w:r w:rsidRPr="00D26599">
              <w:t>Pooling</w:t>
            </w:r>
          </w:p>
        </w:tc>
        <w:tc>
          <w:tcPr>
            <w:tcW w:w="2149" w:type="dxa"/>
            <w:vAlign w:val="center"/>
          </w:tcPr>
          <w:p w14:paraId="6247815B" w14:textId="77777777" w:rsidR="00F31709" w:rsidRPr="00D26599" w:rsidRDefault="00F31709" w:rsidP="006649A9">
            <w:pPr>
              <w:spacing w:line="240" w:lineRule="auto"/>
              <w:ind w:firstLine="420"/>
              <w:jc w:val="center"/>
            </w:pPr>
            <w:r w:rsidRPr="00D26599">
              <w:t>Pooling(2,2)</w:t>
            </w:r>
          </w:p>
        </w:tc>
        <w:tc>
          <w:tcPr>
            <w:tcW w:w="1728" w:type="dxa"/>
            <w:vAlign w:val="center"/>
          </w:tcPr>
          <w:p w14:paraId="6C3A6A88" w14:textId="77777777" w:rsidR="00F31709" w:rsidRPr="00D26599" w:rsidRDefault="00F31709" w:rsidP="006649A9">
            <w:pPr>
              <w:spacing w:line="240" w:lineRule="auto"/>
              <w:ind w:firstLine="420"/>
              <w:jc w:val="center"/>
            </w:pPr>
            <w:r w:rsidRPr="00D26599">
              <w:t>(32,5,2)</w:t>
            </w:r>
          </w:p>
        </w:tc>
        <w:tc>
          <w:tcPr>
            <w:tcW w:w="2192" w:type="dxa"/>
            <w:vAlign w:val="center"/>
          </w:tcPr>
          <w:p w14:paraId="1815C185" w14:textId="77777777" w:rsidR="00F31709" w:rsidRPr="00D26599" w:rsidRDefault="00F31709" w:rsidP="006649A9">
            <w:pPr>
              <w:spacing w:line="240" w:lineRule="auto"/>
              <w:ind w:firstLine="420"/>
              <w:jc w:val="center"/>
            </w:pPr>
            <w:r w:rsidRPr="00D26599">
              <w:t>0</w:t>
            </w:r>
          </w:p>
        </w:tc>
      </w:tr>
      <w:tr w:rsidR="00D26599" w:rsidRPr="00D26599" w14:paraId="761CA530" w14:textId="77777777" w:rsidTr="006649A9">
        <w:trPr>
          <w:jc w:val="center"/>
        </w:trPr>
        <w:tc>
          <w:tcPr>
            <w:tcW w:w="1376" w:type="dxa"/>
            <w:vAlign w:val="center"/>
          </w:tcPr>
          <w:p w14:paraId="464C3A1B" w14:textId="77777777" w:rsidR="00F31709" w:rsidRPr="00D26599" w:rsidRDefault="006B4531" w:rsidP="006649A9">
            <w:pPr>
              <w:spacing w:line="240" w:lineRule="auto"/>
              <w:ind w:firstLine="420"/>
              <w:jc w:val="center"/>
            </w:pPr>
            <w:r w:rsidRPr="00D26599">
              <w:t>6</w:t>
            </w:r>
          </w:p>
        </w:tc>
        <w:tc>
          <w:tcPr>
            <w:tcW w:w="2269" w:type="dxa"/>
            <w:vAlign w:val="center"/>
          </w:tcPr>
          <w:p w14:paraId="755E0163" w14:textId="77777777" w:rsidR="00F31709" w:rsidRPr="00D26599" w:rsidRDefault="00F31709" w:rsidP="006649A9">
            <w:pPr>
              <w:spacing w:line="240" w:lineRule="auto"/>
              <w:ind w:firstLine="420"/>
              <w:jc w:val="center"/>
            </w:pPr>
            <w:r w:rsidRPr="00D26599">
              <w:t>Flatten</w:t>
            </w:r>
          </w:p>
        </w:tc>
        <w:tc>
          <w:tcPr>
            <w:tcW w:w="2149" w:type="dxa"/>
            <w:vAlign w:val="center"/>
          </w:tcPr>
          <w:p w14:paraId="32681C2A" w14:textId="77777777" w:rsidR="00F31709" w:rsidRPr="00D26599" w:rsidRDefault="00F31709" w:rsidP="006649A9">
            <w:pPr>
              <w:spacing w:line="240" w:lineRule="auto"/>
              <w:ind w:firstLine="420"/>
              <w:jc w:val="center"/>
            </w:pPr>
            <w:r w:rsidRPr="00D26599">
              <w:t>Non</w:t>
            </w:r>
          </w:p>
        </w:tc>
        <w:tc>
          <w:tcPr>
            <w:tcW w:w="1728" w:type="dxa"/>
            <w:vAlign w:val="center"/>
          </w:tcPr>
          <w:p w14:paraId="5F0D51FF" w14:textId="77777777" w:rsidR="00F31709" w:rsidRPr="00D26599" w:rsidRDefault="00F31709" w:rsidP="006649A9">
            <w:pPr>
              <w:spacing w:line="240" w:lineRule="auto"/>
              <w:ind w:firstLine="420"/>
              <w:jc w:val="center"/>
            </w:pPr>
            <w:r w:rsidRPr="00D26599">
              <w:t>(320,)</w:t>
            </w:r>
          </w:p>
        </w:tc>
        <w:tc>
          <w:tcPr>
            <w:tcW w:w="2192" w:type="dxa"/>
            <w:vAlign w:val="center"/>
          </w:tcPr>
          <w:p w14:paraId="1D0F7C34" w14:textId="77777777" w:rsidR="00F31709" w:rsidRPr="00D26599" w:rsidRDefault="00F31709" w:rsidP="006649A9">
            <w:pPr>
              <w:spacing w:line="240" w:lineRule="auto"/>
              <w:ind w:firstLine="420"/>
              <w:jc w:val="center"/>
            </w:pPr>
            <w:r w:rsidRPr="00D26599">
              <w:t>0</w:t>
            </w:r>
          </w:p>
        </w:tc>
      </w:tr>
      <w:tr w:rsidR="00D26599" w:rsidRPr="00D26599" w14:paraId="2B708201" w14:textId="77777777" w:rsidTr="006649A9">
        <w:trPr>
          <w:jc w:val="center"/>
        </w:trPr>
        <w:tc>
          <w:tcPr>
            <w:tcW w:w="1376" w:type="dxa"/>
            <w:vAlign w:val="center"/>
          </w:tcPr>
          <w:p w14:paraId="43FA1B86" w14:textId="77777777" w:rsidR="00F31709" w:rsidRPr="00D26599" w:rsidRDefault="006B4531" w:rsidP="006649A9">
            <w:pPr>
              <w:spacing w:line="240" w:lineRule="auto"/>
              <w:ind w:firstLine="420"/>
              <w:jc w:val="center"/>
            </w:pPr>
            <w:r w:rsidRPr="00D26599">
              <w:t>7</w:t>
            </w:r>
          </w:p>
        </w:tc>
        <w:tc>
          <w:tcPr>
            <w:tcW w:w="2269" w:type="dxa"/>
            <w:vAlign w:val="center"/>
          </w:tcPr>
          <w:p w14:paraId="6CFEAB89" w14:textId="77777777" w:rsidR="00F31709" w:rsidRPr="00D26599" w:rsidRDefault="00F31709" w:rsidP="006649A9">
            <w:pPr>
              <w:spacing w:line="240" w:lineRule="auto"/>
              <w:ind w:firstLine="420"/>
              <w:jc w:val="center"/>
            </w:pPr>
            <w:r w:rsidRPr="00D26599">
              <w:t>Fully-connected</w:t>
            </w:r>
          </w:p>
        </w:tc>
        <w:tc>
          <w:tcPr>
            <w:tcW w:w="2149" w:type="dxa"/>
            <w:vAlign w:val="center"/>
          </w:tcPr>
          <w:p w14:paraId="01078808" w14:textId="44F8BFAF" w:rsidR="00F31709" w:rsidRPr="00D26599" w:rsidRDefault="00891822" w:rsidP="006649A9">
            <w:pPr>
              <w:spacing w:line="240" w:lineRule="auto"/>
              <w:ind w:firstLine="420"/>
              <w:jc w:val="center"/>
            </w:pPr>
            <w:r w:rsidRPr="00D26599">
              <w:rPr>
                <w:rFonts w:hint="eastAsia"/>
              </w:rPr>
              <w:t>Non</w:t>
            </w:r>
          </w:p>
        </w:tc>
        <w:tc>
          <w:tcPr>
            <w:tcW w:w="1728" w:type="dxa"/>
            <w:vAlign w:val="center"/>
          </w:tcPr>
          <w:p w14:paraId="18FA45B1" w14:textId="77777777" w:rsidR="00F31709" w:rsidRPr="00D26599" w:rsidRDefault="00F31709" w:rsidP="006649A9">
            <w:pPr>
              <w:spacing w:line="240" w:lineRule="auto"/>
              <w:ind w:firstLine="420"/>
              <w:jc w:val="center"/>
            </w:pPr>
            <w:r w:rsidRPr="00D26599">
              <w:t>(16,)</w:t>
            </w:r>
          </w:p>
        </w:tc>
        <w:tc>
          <w:tcPr>
            <w:tcW w:w="2192" w:type="dxa"/>
            <w:vAlign w:val="center"/>
          </w:tcPr>
          <w:p w14:paraId="54506647" w14:textId="13DEA1C2" w:rsidR="00F31709" w:rsidRPr="00D26599" w:rsidRDefault="00891822" w:rsidP="006649A9">
            <w:pPr>
              <w:spacing w:line="240" w:lineRule="auto"/>
              <w:ind w:firstLine="420"/>
              <w:jc w:val="center"/>
            </w:pPr>
            <w:r w:rsidRPr="00D26599">
              <w:rPr>
                <w:rFonts w:hint="eastAsia"/>
              </w:rPr>
              <w:t>5120</w:t>
            </w:r>
          </w:p>
        </w:tc>
      </w:tr>
      <w:tr w:rsidR="00F31709" w:rsidRPr="00D26599" w14:paraId="5AB6F8AC" w14:textId="77777777" w:rsidTr="006649A9">
        <w:trPr>
          <w:jc w:val="center"/>
        </w:trPr>
        <w:tc>
          <w:tcPr>
            <w:tcW w:w="1376" w:type="dxa"/>
            <w:vAlign w:val="center"/>
          </w:tcPr>
          <w:p w14:paraId="1638382F" w14:textId="77777777" w:rsidR="00F31709" w:rsidRPr="00D26599" w:rsidRDefault="00C34F9B" w:rsidP="006649A9">
            <w:pPr>
              <w:spacing w:line="240" w:lineRule="auto"/>
              <w:ind w:firstLine="420"/>
              <w:jc w:val="center"/>
            </w:pPr>
            <w:r w:rsidRPr="00D26599">
              <w:t>8</w:t>
            </w:r>
          </w:p>
        </w:tc>
        <w:tc>
          <w:tcPr>
            <w:tcW w:w="2269" w:type="dxa"/>
            <w:vAlign w:val="center"/>
          </w:tcPr>
          <w:p w14:paraId="05D0120F" w14:textId="77777777" w:rsidR="00F31709" w:rsidRPr="00D26599" w:rsidRDefault="00F31709" w:rsidP="006649A9">
            <w:pPr>
              <w:spacing w:line="240" w:lineRule="auto"/>
              <w:ind w:firstLine="420"/>
              <w:jc w:val="center"/>
            </w:pPr>
            <w:r w:rsidRPr="00D26599">
              <w:t>Output</w:t>
            </w:r>
          </w:p>
        </w:tc>
        <w:tc>
          <w:tcPr>
            <w:tcW w:w="2149" w:type="dxa"/>
            <w:vAlign w:val="center"/>
          </w:tcPr>
          <w:p w14:paraId="1A5178A8" w14:textId="77777777" w:rsidR="00F31709" w:rsidRPr="00D26599" w:rsidRDefault="00F31709" w:rsidP="006649A9">
            <w:pPr>
              <w:spacing w:line="240" w:lineRule="auto"/>
              <w:ind w:firstLine="420"/>
              <w:jc w:val="center"/>
            </w:pPr>
            <w:r w:rsidRPr="00D26599">
              <w:t>Non</w:t>
            </w:r>
          </w:p>
        </w:tc>
        <w:tc>
          <w:tcPr>
            <w:tcW w:w="1728" w:type="dxa"/>
            <w:vAlign w:val="center"/>
          </w:tcPr>
          <w:p w14:paraId="428E8924" w14:textId="77777777" w:rsidR="00F31709" w:rsidRPr="00D26599" w:rsidRDefault="00F31709" w:rsidP="006649A9">
            <w:pPr>
              <w:spacing w:line="240" w:lineRule="auto"/>
              <w:ind w:firstLine="420"/>
              <w:jc w:val="center"/>
            </w:pPr>
            <w:r w:rsidRPr="00D26599">
              <w:t xml:space="preserve"> (1,)</w:t>
            </w:r>
          </w:p>
        </w:tc>
        <w:tc>
          <w:tcPr>
            <w:tcW w:w="2192" w:type="dxa"/>
            <w:vAlign w:val="center"/>
          </w:tcPr>
          <w:p w14:paraId="7130082F" w14:textId="77777777" w:rsidR="00F31709" w:rsidRPr="00D26599" w:rsidRDefault="00F31709" w:rsidP="006649A9">
            <w:pPr>
              <w:spacing w:line="240" w:lineRule="auto"/>
              <w:ind w:firstLine="420"/>
              <w:jc w:val="center"/>
            </w:pPr>
            <w:r w:rsidRPr="00D26599">
              <w:t>Non</w:t>
            </w:r>
          </w:p>
        </w:tc>
      </w:tr>
    </w:tbl>
    <w:p w14:paraId="386EB33B" w14:textId="3CCAB224" w:rsidR="005E25DF" w:rsidRPr="00D26599" w:rsidRDefault="00F40471" w:rsidP="00C42A7D">
      <w:pPr>
        <w:pStyle w:val="Newparagraph"/>
      </w:pPr>
      <w:r w:rsidRPr="00D26599">
        <w:t xml:space="preserve">It should be noted here that due to changes in the input data, the number of parameters in the network will change. The above table lists the network structures built using the initial </w:t>
      </w:r>
      <w:r w:rsidRPr="00D26599">
        <w:rPr>
          <w:noProof/>
        </w:rPr>
        <w:t>spati</w:t>
      </w:r>
      <w:r w:rsidR="00095C30" w:rsidRPr="00D26599">
        <w:rPr>
          <w:noProof/>
        </w:rPr>
        <w:t>o</w:t>
      </w:r>
      <w:r w:rsidRPr="00D26599">
        <w:rPr>
          <w:noProof/>
        </w:rPr>
        <w:t>-temporal</w:t>
      </w:r>
      <w:r w:rsidRPr="00D26599">
        <w:t xml:space="preserve"> data.</w:t>
      </w:r>
    </w:p>
    <w:p w14:paraId="09DEA29F" w14:textId="5654BCDE" w:rsidR="004D00B9" w:rsidRPr="00D26599" w:rsidRDefault="004D00B9" w:rsidP="00C42A7D">
      <w:pPr>
        <w:pStyle w:val="Newparagraph"/>
      </w:pPr>
      <w:r w:rsidRPr="00D26599">
        <w:t xml:space="preserve">The structure of the CNN designed in this paper is </w:t>
      </w:r>
      <w:r w:rsidR="00095C30" w:rsidRPr="00D26599">
        <w:t>illustrated in Figure 5.</w:t>
      </w:r>
    </w:p>
    <w:p w14:paraId="3D116C7A" w14:textId="4CEBE98C" w:rsidR="004D00B9" w:rsidRPr="00D26599" w:rsidRDefault="00DC7C5D" w:rsidP="00AC4729">
      <w:pPr>
        <w:pStyle w:val="Heading4Paragraph"/>
      </w:pPr>
      <w:r w:rsidRPr="00D26599">
        <w:object w:dxaOrig="25372" w:dyaOrig="9227" w14:anchorId="7A630631">
          <v:shape id="_x0000_i1076" type="#_x0000_t75" style="width:414.75pt;height:150.75pt" o:ole="">
            <v:imagedata r:id="rId112" o:title=""/>
          </v:shape>
          <o:OLEObject Type="Embed" ProgID="Visio.Drawing.11" ShapeID="_x0000_i1076" DrawAspect="Content" ObjectID="_1602530878" r:id="rId113"/>
        </w:object>
      </w:r>
    </w:p>
    <w:p w14:paraId="607B5F6E" w14:textId="6FFB3FD2" w:rsidR="004D00B9" w:rsidRPr="00D26599" w:rsidRDefault="004D00B9" w:rsidP="00C42A7D">
      <w:pPr>
        <w:pStyle w:val="Tabletitle"/>
      </w:pPr>
      <w:r w:rsidRPr="00D26599">
        <w:t xml:space="preserve">Figure </w:t>
      </w:r>
      <w:r w:rsidR="00486780" w:rsidRPr="00D26599">
        <w:t>5</w:t>
      </w:r>
      <w:r w:rsidRPr="00D26599">
        <w:t xml:space="preserve">. </w:t>
      </w:r>
      <w:r w:rsidR="00095C30" w:rsidRPr="00D26599">
        <w:t>S</w:t>
      </w:r>
      <w:r w:rsidRPr="00D26599">
        <w:t xml:space="preserve">chematic structure of </w:t>
      </w:r>
      <w:r w:rsidR="00095C30" w:rsidRPr="00D26599">
        <w:t xml:space="preserve">the </w:t>
      </w:r>
      <w:r w:rsidRPr="00D26599">
        <w:t>CNN</w:t>
      </w:r>
    </w:p>
    <w:p w14:paraId="7808FA5D" w14:textId="77777777" w:rsidR="004D00B9" w:rsidRPr="00D26599" w:rsidRDefault="004D00B9" w:rsidP="004D00B9"/>
    <w:p w14:paraId="0B79C836" w14:textId="2207AF2A" w:rsidR="004D00B9" w:rsidRPr="00D26599" w:rsidRDefault="004D00B9" w:rsidP="00C42A7D">
      <w:pPr>
        <w:pStyle w:val="Newparagraph"/>
      </w:pPr>
      <w:r w:rsidRPr="00D26599">
        <w:lastRenderedPageBreak/>
        <w:t xml:space="preserve">Figure </w:t>
      </w:r>
      <w:r w:rsidR="00486780" w:rsidRPr="00D26599">
        <w:t>5</w:t>
      </w:r>
      <w:r w:rsidRPr="00D26599">
        <w:t xml:space="preserve"> shows the structure of </w:t>
      </w:r>
      <w:r w:rsidR="00095C30" w:rsidRPr="00D26599">
        <w:t xml:space="preserve">the </w:t>
      </w:r>
      <w:r w:rsidRPr="00D26599">
        <w:t>CNN in the context of transportation</w:t>
      </w:r>
      <w:r w:rsidR="00095C30" w:rsidRPr="00D26599">
        <w:t>, which has</w:t>
      </w:r>
      <w:r w:rsidRPr="00D26599">
        <w:t xml:space="preserve"> five main parts</w:t>
      </w:r>
      <w:r w:rsidR="00095C30" w:rsidRPr="00D26599">
        <w:t>:</w:t>
      </w:r>
      <w:r w:rsidRPr="00D26599">
        <w:t xml:space="preserve"> model input, convolution layers, pooling layers, fully</w:t>
      </w:r>
      <w:r w:rsidR="00095C30" w:rsidRPr="00D26599">
        <w:t>-</w:t>
      </w:r>
      <w:r w:rsidRPr="00D26599">
        <w:t>connected layers</w:t>
      </w:r>
      <w:r w:rsidR="00095C30" w:rsidRPr="00D26599">
        <w:t>,</w:t>
      </w:r>
      <w:r w:rsidRPr="00D26599">
        <w:t xml:space="preserve"> and model output. </w:t>
      </w:r>
    </w:p>
    <w:p w14:paraId="5A026DFF" w14:textId="77777777" w:rsidR="00E67904" w:rsidRPr="00D26599" w:rsidRDefault="00E67904" w:rsidP="00C42A7D">
      <w:pPr>
        <w:pStyle w:val="2"/>
      </w:pPr>
      <w:r w:rsidRPr="00D26599">
        <w:t>4.2 Artificial neural network</w:t>
      </w:r>
    </w:p>
    <w:p w14:paraId="2A42BA30" w14:textId="5CB0D891" w:rsidR="00E67904" w:rsidRPr="00D26599" w:rsidRDefault="00E67904" w:rsidP="00C42A7D">
      <w:pPr>
        <w:pStyle w:val="Paragraph"/>
      </w:pPr>
      <w:r w:rsidRPr="00D26599">
        <w:t>Artificial neural network</w:t>
      </w:r>
      <w:r w:rsidR="00095C30" w:rsidRPr="00D26599">
        <w:t>s</w:t>
      </w:r>
      <w:r w:rsidRPr="00D26599">
        <w:t xml:space="preserve"> (ANN</w:t>
      </w:r>
      <w:r w:rsidR="00095C30" w:rsidRPr="00D26599">
        <w:t>s</w:t>
      </w:r>
      <w:r w:rsidRPr="00D26599">
        <w:t>)</w:t>
      </w:r>
      <w:r w:rsidR="00095C30" w:rsidRPr="00D26599">
        <w:t xml:space="preserve"> are</w:t>
      </w:r>
      <w:r w:rsidRPr="00D26599">
        <w:t xml:space="preserve"> a typical neural network model</w:t>
      </w:r>
      <w:r w:rsidR="00095C30" w:rsidRPr="00D26599">
        <w:t xml:space="preserve"> that </w:t>
      </w:r>
      <w:r w:rsidR="00C223F5" w:rsidRPr="00D26599">
        <w:t>has undergo</w:t>
      </w:r>
      <w:r w:rsidR="00095C30" w:rsidRPr="00D26599">
        <w:t>ne</w:t>
      </w:r>
      <w:r w:rsidR="00C223F5" w:rsidRPr="00D26599">
        <w:t xml:space="preserve"> significant development</w:t>
      </w:r>
      <w:r w:rsidR="003B3DD1" w:rsidRPr="00D26599">
        <w:t xml:space="preserve"> in various research fields such as pattern recognition, classification, parameter estimation and prediction</w:t>
      </w:r>
      <w:r w:rsidR="00AC6155" w:rsidRPr="00D26599">
        <w:t xml:space="preserve"> (Zhang et </w:t>
      </w:r>
      <w:r w:rsidR="00067F8E" w:rsidRPr="00D26599">
        <w:t xml:space="preserve">al., </w:t>
      </w:r>
      <w:r w:rsidR="00AC6155" w:rsidRPr="00D26599">
        <w:t>2017)</w:t>
      </w:r>
      <w:r w:rsidR="0039097A" w:rsidRPr="00D26599">
        <w:t>. In general, it is composed of three layers of neurons, namely</w:t>
      </w:r>
      <w:r w:rsidR="00095C30" w:rsidRPr="00D26599">
        <w:t>,</w:t>
      </w:r>
      <w:r w:rsidR="0039097A" w:rsidRPr="00D26599">
        <w:t xml:space="preserve"> </w:t>
      </w:r>
      <w:r w:rsidR="00095C30" w:rsidRPr="00D26599">
        <w:t xml:space="preserve">the </w:t>
      </w:r>
      <w:r w:rsidR="0039097A" w:rsidRPr="00D26599">
        <w:t>input layer, hidden layer</w:t>
      </w:r>
      <w:r w:rsidR="00095C30" w:rsidRPr="00D26599">
        <w:t>,</w:t>
      </w:r>
      <w:r w:rsidR="0039097A" w:rsidRPr="00D26599">
        <w:t xml:space="preserve"> and output layer</w:t>
      </w:r>
      <w:r w:rsidR="00705ED2" w:rsidRPr="00D26599">
        <w:t xml:space="preserve">. </w:t>
      </w:r>
      <w:r w:rsidR="00201D25" w:rsidRPr="00D26599">
        <w:t xml:space="preserve">The purpose of prediction is to learn and map features of </w:t>
      </w:r>
      <w:r w:rsidR="00095C30" w:rsidRPr="00D26599">
        <w:t xml:space="preserve">the </w:t>
      </w:r>
      <w:r w:rsidR="00201D25" w:rsidRPr="00D26599">
        <w:t xml:space="preserve">input data through hidden layer neurons and </w:t>
      </w:r>
      <w:r w:rsidR="00095C30" w:rsidRPr="00D26599">
        <w:t xml:space="preserve">to </w:t>
      </w:r>
      <w:r w:rsidR="00201D25" w:rsidRPr="00D26599">
        <w:t>generate predictions from the network.</w:t>
      </w:r>
      <w:r w:rsidRPr="00D26599">
        <w:t xml:space="preserve"> </w:t>
      </w:r>
      <w:bookmarkStart w:id="4" w:name="OLE_LINK10"/>
      <w:bookmarkStart w:id="5" w:name="OLE_LINK11"/>
      <w:r w:rsidR="00496150" w:rsidRPr="00D26599">
        <w:t xml:space="preserve">In this study, </w:t>
      </w:r>
      <w:r w:rsidRPr="00D26599">
        <w:t xml:space="preserve">ANN </w:t>
      </w:r>
      <w:r w:rsidR="001313B0" w:rsidRPr="00D26599">
        <w:t>is</w:t>
      </w:r>
      <w:r w:rsidRPr="00D26599">
        <w:t xml:space="preserve"> optimized to contain three layers with 160 hidden neurons.</w:t>
      </w:r>
      <w:bookmarkEnd w:id="4"/>
      <w:bookmarkEnd w:id="5"/>
      <w:r w:rsidR="006308F9" w:rsidRPr="00D26599">
        <w:t xml:space="preserve"> The mathematical expression of a three-layer feed-forward ANN for prediction is as follows:</w:t>
      </w:r>
    </w:p>
    <w:p w14:paraId="5CED8227" w14:textId="77777777" w:rsidR="006308F9" w:rsidRPr="00D26599" w:rsidRDefault="006308F9" w:rsidP="006308F9">
      <w:pPr>
        <w:pStyle w:val="MTDisplayEquation"/>
      </w:pPr>
      <w:r w:rsidRPr="00D26599">
        <w:tab/>
      </w:r>
      <w:r w:rsidR="00713BE3" w:rsidRPr="00D26599">
        <w:rPr>
          <w:position w:val="-30"/>
        </w:rPr>
        <w:object w:dxaOrig="2960" w:dyaOrig="720" w14:anchorId="5E397AF6">
          <v:shape id="_x0000_i1077" type="#_x0000_t75" style="width:147.75pt;height:36.75pt" o:ole="">
            <v:imagedata r:id="rId114" o:title=""/>
          </v:shape>
          <o:OLEObject Type="Embed" ProgID="Equation.DSMT4" ShapeID="_x0000_i1077" DrawAspect="Content" ObjectID="_1602530879" r:id="rId115"/>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15</w:instrText>
      </w:r>
      <w:r w:rsidR="00044D4B">
        <w:fldChar w:fldCharType="end"/>
      </w:r>
      <w:r w:rsidRPr="00D26599">
        <w:instrText>)</w:instrText>
      </w:r>
      <w:r w:rsidRPr="00D26599">
        <w:fldChar w:fldCharType="end"/>
      </w:r>
    </w:p>
    <w:p w14:paraId="1EA6ED48" w14:textId="5EF7DB7C" w:rsidR="00713BE3" w:rsidRPr="00D26599" w:rsidRDefault="00713BE3" w:rsidP="00C42A7D">
      <w:pPr>
        <w:pStyle w:val="Paragraph"/>
      </w:pPr>
      <w:proofErr w:type="gramStart"/>
      <w:r w:rsidRPr="00D26599">
        <w:t>where</w:t>
      </w:r>
      <w:proofErr w:type="gramEnd"/>
      <w:r w:rsidRPr="00D26599">
        <w:t xml:space="preserve"> </w:t>
      </w:r>
      <w:r w:rsidRPr="00D26599">
        <w:rPr>
          <w:i/>
        </w:rPr>
        <w:t>g</w:t>
      </w:r>
      <w:r w:rsidRPr="00D26599">
        <w:t xml:space="preserve"> is the activation function in the hidden layer</w:t>
      </w:r>
      <w:r w:rsidR="00095C30" w:rsidRPr="00D26599">
        <w:t xml:space="preserve"> and</w:t>
      </w:r>
      <w:r w:rsidR="00FC4AAF" w:rsidRPr="00D26599">
        <w:t xml:space="preserve"> </w:t>
      </w:r>
      <w:r w:rsidR="00FC4AAF" w:rsidRPr="00D26599">
        <w:rPr>
          <w:position w:val="-10"/>
        </w:rPr>
        <w:object w:dxaOrig="220" w:dyaOrig="320" w14:anchorId="5E2F2142">
          <v:shape id="_x0000_i1078" type="#_x0000_t75" style="width:12pt;height:15.75pt" o:ole="">
            <v:imagedata r:id="rId116" o:title=""/>
          </v:shape>
          <o:OLEObject Type="Embed" ProgID="Equation.DSMT4" ShapeID="_x0000_i1078" DrawAspect="Content" ObjectID="_1602530880" r:id="rId117"/>
        </w:object>
      </w:r>
      <w:r w:rsidR="00FC4AAF" w:rsidRPr="00D26599">
        <w:t xml:space="preserve">is the model output. The back-propagation algorithm is one of the most important reasons why the </w:t>
      </w:r>
      <w:r w:rsidR="00095C30" w:rsidRPr="00D26599">
        <w:t>ANN has</w:t>
      </w:r>
      <w:r w:rsidR="00FC4AAF" w:rsidRPr="00D26599">
        <w:t xml:space="preserve"> powerful learning ability. The Adam optimization function is used to estimate weights and biases.</w:t>
      </w:r>
    </w:p>
    <w:p w14:paraId="04E9B834" w14:textId="77777777" w:rsidR="00E67904" w:rsidRPr="00D26599" w:rsidRDefault="00E67904" w:rsidP="00C42A7D">
      <w:pPr>
        <w:pStyle w:val="2"/>
      </w:pPr>
      <w:r w:rsidRPr="00D26599">
        <w:t>4.3 Support vector machine</w:t>
      </w:r>
    </w:p>
    <w:p w14:paraId="154C5C97" w14:textId="1DE06D8A" w:rsidR="00A264C5" w:rsidRPr="00D26599" w:rsidRDefault="00107EA4" w:rsidP="00C42A7D">
      <w:pPr>
        <w:pStyle w:val="Paragraph"/>
      </w:pPr>
      <w:r w:rsidRPr="00C42A7D">
        <w:t>Support vector machine is a</w:t>
      </w:r>
      <w:r w:rsidR="00E67904" w:rsidRPr="00C42A7D">
        <w:t xml:space="preserve"> statistical </w:t>
      </w:r>
      <w:r w:rsidRPr="00C42A7D">
        <w:t>machine learning</w:t>
      </w:r>
      <w:r w:rsidR="00E67904" w:rsidRPr="00C42A7D">
        <w:t xml:space="preserve"> algorithm that </w:t>
      </w:r>
      <w:r w:rsidR="00E67904" w:rsidRPr="00C42A7D">
        <w:rPr>
          <w:noProof/>
        </w:rPr>
        <w:t>adopts</w:t>
      </w:r>
      <w:r w:rsidR="00E67904" w:rsidRPr="00C42A7D">
        <w:t xml:space="preserve"> the </w:t>
      </w:r>
      <w:r w:rsidR="00E67904" w:rsidRPr="00C42A7D">
        <w:lastRenderedPageBreak/>
        <w:t xml:space="preserve">structural risk minimization criterion. </w:t>
      </w:r>
      <w:r w:rsidR="00D37A12" w:rsidRPr="00C42A7D">
        <w:t xml:space="preserve">Assuming that the problem of forecasting a </w:t>
      </w:r>
      <w:r w:rsidR="00F27F9D" w:rsidRPr="00C42A7D">
        <w:t>road</w:t>
      </w:r>
      <w:r w:rsidR="00D37A12" w:rsidRPr="00C42A7D">
        <w:t xml:space="preserve"> section</w:t>
      </w:r>
      <w:r w:rsidR="00095C30" w:rsidRPr="00C42A7D">
        <w:t>’s</w:t>
      </w:r>
      <w:r w:rsidR="00D37A12" w:rsidRPr="00C42A7D">
        <w:t xml:space="preserve"> traffic flow has N inputs</w:t>
      </w:r>
      <w:r w:rsidR="00486510" w:rsidRPr="00C42A7D">
        <w:rPr>
          <w:noProof/>
        </w:rPr>
        <w:t>,</w:t>
      </w:r>
      <w:r w:rsidR="00D37A12" w:rsidRPr="00C42A7D">
        <w:rPr>
          <w:noProof/>
        </w:rPr>
        <w:t xml:space="preserve"> </w:t>
      </w:r>
      <w:r w:rsidR="00D37A12" w:rsidRPr="00C42A7D">
        <w:rPr>
          <w:noProof/>
          <w:position w:val="-16"/>
        </w:rPr>
        <w:object w:dxaOrig="859" w:dyaOrig="480" w14:anchorId="511BBE69">
          <v:shape id="_x0000_i1079" type="#_x0000_t75" style="width:44.25pt;height:24pt" o:ole="">
            <v:imagedata r:id="rId118" o:title=""/>
          </v:shape>
          <o:OLEObject Type="Embed" ProgID="Equation.DSMT4" ShapeID="_x0000_i1079" DrawAspect="Content" ObjectID="_1602530881" r:id="rId119"/>
        </w:object>
      </w:r>
      <w:r w:rsidR="00D37A12" w:rsidRPr="00C42A7D">
        <w:rPr>
          <w:noProof/>
        </w:rPr>
        <w:t xml:space="preserve"> </w:t>
      </w:r>
      <w:r w:rsidR="005639D8" w:rsidRPr="00C42A7D">
        <w:rPr>
          <w:noProof/>
        </w:rPr>
        <w:t>,</w:t>
      </w:r>
      <w:r w:rsidR="005639D8" w:rsidRPr="00C42A7D">
        <w:t xml:space="preserve"> and N outputs,</w:t>
      </w:r>
      <w:r w:rsidR="005639D8" w:rsidRPr="00C42A7D">
        <w:rPr>
          <w:position w:val="-16"/>
        </w:rPr>
        <w:object w:dxaOrig="859" w:dyaOrig="480" w14:anchorId="3064AF64">
          <v:shape id="_x0000_i1080" type="#_x0000_t75" style="width:44.25pt;height:24pt" o:ole="">
            <v:imagedata r:id="rId120" o:title=""/>
          </v:shape>
          <o:OLEObject Type="Embed" ProgID="Equation.DSMT4" ShapeID="_x0000_i1080" DrawAspect="Content" ObjectID="_1602530882" r:id="rId121"/>
        </w:object>
      </w:r>
      <w:proofErr w:type="gramStart"/>
      <w:r w:rsidR="005639D8" w:rsidRPr="00C42A7D">
        <w:t>,</w:t>
      </w:r>
      <w:proofErr w:type="gramEnd"/>
      <w:r w:rsidR="00095C30" w:rsidRPr="00C42A7D">
        <w:t xml:space="preserve"> </w:t>
      </w:r>
      <w:r w:rsidR="005639D8" w:rsidRPr="00C42A7D">
        <w:t xml:space="preserve">where </w:t>
      </w:r>
      <w:r w:rsidR="005639D8" w:rsidRPr="00C42A7D">
        <w:rPr>
          <w:position w:val="-10"/>
        </w:rPr>
        <w:object w:dxaOrig="960" w:dyaOrig="360" w14:anchorId="21A962BA">
          <v:shape id="_x0000_i1081" type="#_x0000_t75" style="width:48pt;height:18.75pt" o:ole="">
            <v:imagedata r:id="rId122" o:title=""/>
          </v:shape>
          <o:OLEObject Type="Embed" ProgID="Equation.DSMT4" ShapeID="_x0000_i1081" DrawAspect="Content" ObjectID="_1602530883" r:id="rId123"/>
        </w:object>
      </w:r>
      <w:r w:rsidR="005639D8" w:rsidRPr="00C42A7D">
        <w:t xml:space="preserve"> and </w:t>
      </w:r>
      <w:r w:rsidR="005639D8" w:rsidRPr="00C42A7D">
        <w:rPr>
          <w:position w:val="-10"/>
        </w:rPr>
        <w:object w:dxaOrig="900" w:dyaOrig="360" w14:anchorId="7A3D3369">
          <v:shape id="_x0000_i1082" type="#_x0000_t75" style="width:45pt;height:18.75pt" o:ole="">
            <v:imagedata r:id="rId124" o:title=""/>
          </v:shape>
          <o:OLEObject Type="Embed" ProgID="Equation.DSMT4" ShapeID="_x0000_i1082" DrawAspect="Content" ObjectID="_1602530884" r:id="rId125"/>
        </w:object>
      </w:r>
      <w:r w:rsidR="005639D8" w:rsidRPr="00C42A7D">
        <w:t xml:space="preserve">, </w:t>
      </w:r>
      <w:r w:rsidR="000B3926" w:rsidRPr="00C42A7D">
        <w:t xml:space="preserve">SVM </w:t>
      </w:r>
      <w:r w:rsidR="00BE6674" w:rsidRPr="00C42A7D">
        <w:t xml:space="preserve">uses </w:t>
      </w:r>
      <w:r w:rsidR="00095C30" w:rsidRPr="00C42A7D">
        <w:t xml:space="preserve">the </w:t>
      </w:r>
      <w:r w:rsidR="00BE6674" w:rsidRPr="00C42A7D">
        <w:t xml:space="preserve">function </w:t>
      </w:r>
      <w:r w:rsidR="00BE6674" w:rsidRPr="00C42A7D">
        <w:rPr>
          <w:position w:val="-16"/>
        </w:rPr>
        <w:object w:dxaOrig="859" w:dyaOrig="440" w14:anchorId="18EA4C0B">
          <v:shape id="_x0000_i1083" type="#_x0000_t75" style="width:44.25pt;height:21.75pt" o:ole="">
            <v:imagedata r:id="rId126" o:title=""/>
          </v:shape>
          <o:OLEObject Type="Embed" ProgID="Equation.DSMT4" ShapeID="_x0000_i1083" DrawAspect="Content" ObjectID="_1602530885" r:id="rId127"/>
        </w:object>
      </w:r>
      <w:r w:rsidR="00BE6674" w:rsidRPr="00C42A7D">
        <w:t xml:space="preserve"> to </w:t>
      </w:r>
      <w:r w:rsidR="000B3926" w:rsidRPr="00C42A7D">
        <w:t>map the</w:t>
      </w:r>
      <w:r w:rsidR="000B3926" w:rsidRPr="00D26599">
        <w:t xml:space="preserve"> low</w:t>
      </w:r>
      <w:r w:rsidR="00486510" w:rsidRPr="00D26599">
        <w:t>-</w:t>
      </w:r>
      <w:r w:rsidR="000B3926" w:rsidRPr="00D26599">
        <w:t xml:space="preserve">dimensional nonlinear problem to the high-dimensional space and </w:t>
      </w:r>
      <w:r w:rsidR="00095C30" w:rsidRPr="00D26599">
        <w:t>perform</w:t>
      </w:r>
      <w:r w:rsidR="000B3926" w:rsidRPr="00D26599">
        <w:t xml:space="preserve"> linear </w:t>
      </w:r>
      <w:r w:rsidR="000B3926" w:rsidRPr="00D26599">
        <w:rPr>
          <w:noProof/>
        </w:rPr>
        <w:t>problem</w:t>
      </w:r>
      <w:r w:rsidR="00912756" w:rsidRPr="00D26599">
        <w:rPr>
          <w:noProof/>
        </w:rPr>
        <w:t>-</w:t>
      </w:r>
      <w:r w:rsidR="000B3926" w:rsidRPr="00D26599">
        <w:rPr>
          <w:noProof/>
        </w:rPr>
        <w:t>solving</w:t>
      </w:r>
      <w:r w:rsidR="000B3926" w:rsidRPr="00D26599">
        <w:t xml:space="preserve">. </w:t>
      </w:r>
      <w:r w:rsidR="00A264C5" w:rsidRPr="00D26599">
        <w:t xml:space="preserve">The model outputs </w:t>
      </w:r>
      <w:r w:rsidR="00486510" w:rsidRPr="00D26599">
        <w:rPr>
          <w:position w:val="-14"/>
        </w:rPr>
        <w:object w:dxaOrig="499" w:dyaOrig="400" w14:anchorId="6F73F013">
          <v:shape id="_x0000_i1084" type="#_x0000_t75" style="width:24.75pt;height:21pt" o:ole="">
            <v:imagedata r:id="rId128" o:title=""/>
          </v:shape>
          <o:OLEObject Type="Embed" ProgID="Equation.DSMT4" ShapeID="_x0000_i1084" DrawAspect="Content" ObjectID="_1602530886" r:id="rId129"/>
        </w:object>
      </w:r>
      <w:r w:rsidR="00A264C5" w:rsidRPr="00D26599">
        <w:t>can be formulated as follow</w:t>
      </w:r>
      <w:r w:rsidR="00095C30" w:rsidRPr="00D26599">
        <w:t>s</w:t>
      </w:r>
      <w:r w:rsidR="00A264C5" w:rsidRPr="00D26599">
        <w:t>:</w:t>
      </w:r>
    </w:p>
    <w:p w14:paraId="2D88BB16" w14:textId="77777777" w:rsidR="00A264C5" w:rsidRPr="00D26599" w:rsidRDefault="00A264C5" w:rsidP="00A264C5">
      <w:pPr>
        <w:pStyle w:val="MTDisplayEquation"/>
      </w:pPr>
      <w:r w:rsidRPr="00D26599">
        <w:tab/>
      </w:r>
      <w:r w:rsidRPr="00D26599">
        <w:rPr>
          <w:position w:val="-16"/>
        </w:rPr>
        <w:object w:dxaOrig="3159" w:dyaOrig="440" w14:anchorId="4DCDFDF1">
          <v:shape id="_x0000_i1085" type="#_x0000_t75" style="width:156.75pt;height:21.75pt" o:ole="">
            <v:imagedata r:id="rId130" o:title=""/>
          </v:shape>
          <o:OLEObject Type="Embed" ProgID="Equation.DSMT4" ShapeID="_x0000_i1085" DrawAspect="Content" ObjectID="_1602530887" r:id="rId131"/>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16</w:instrText>
      </w:r>
      <w:r w:rsidR="00044D4B">
        <w:fldChar w:fldCharType="end"/>
      </w:r>
      <w:r w:rsidRPr="00D26599">
        <w:instrText>)</w:instrText>
      </w:r>
      <w:r w:rsidRPr="00D26599">
        <w:fldChar w:fldCharType="end"/>
      </w:r>
    </w:p>
    <w:p w14:paraId="717E179A" w14:textId="77777777" w:rsidR="00A264C5" w:rsidRPr="00D26599" w:rsidRDefault="00A264C5" w:rsidP="00C42A7D">
      <w:pPr>
        <w:pStyle w:val="Paragraph"/>
      </w:pPr>
      <w:proofErr w:type="gramStart"/>
      <w:r w:rsidRPr="00D26599">
        <w:t>where</w:t>
      </w:r>
      <w:proofErr w:type="gramEnd"/>
      <w:r w:rsidRPr="00D26599">
        <w:t xml:space="preserve"> </w:t>
      </w:r>
      <w:r w:rsidRPr="00D26599">
        <w:rPr>
          <w:position w:val="-6"/>
        </w:rPr>
        <w:object w:dxaOrig="340" w:dyaOrig="320" w14:anchorId="7293D5E6">
          <v:shape id="_x0000_i1086" type="#_x0000_t75" style="width:18.75pt;height:15.75pt" o:ole="">
            <v:imagedata r:id="rId132" o:title=""/>
          </v:shape>
          <o:OLEObject Type="Embed" ProgID="Equation.DSMT4" ShapeID="_x0000_i1086" DrawAspect="Content" ObjectID="_1602530888" r:id="rId133"/>
        </w:object>
      </w:r>
      <w:r w:rsidRPr="00D26599">
        <w:t xml:space="preserve">and </w:t>
      </w:r>
      <w:r w:rsidRPr="00D26599">
        <w:rPr>
          <w:position w:val="-6"/>
        </w:rPr>
        <w:object w:dxaOrig="200" w:dyaOrig="279" w14:anchorId="2C81C01B">
          <v:shape id="_x0000_i1087" type="#_x0000_t75" style="width:12pt;height:14.25pt" o:ole="">
            <v:imagedata r:id="rId134" o:title=""/>
          </v:shape>
          <o:OLEObject Type="Embed" ProgID="Equation.DSMT4" ShapeID="_x0000_i1087" DrawAspect="Content" ObjectID="_1602530889" r:id="rId135"/>
        </w:object>
      </w:r>
      <w:r w:rsidRPr="00D26599">
        <w:t>are coefficients to be estimated by solving the following optimization problem:</w:t>
      </w:r>
    </w:p>
    <w:p w14:paraId="0D5C5C45" w14:textId="77777777" w:rsidR="00A264C5" w:rsidRPr="00D26599" w:rsidRDefault="00A264C5" w:rsidP="00A264C5">
      <w:pPr>
        <w:pStyle w:val="MTDisplayEquation"/>
      </w:pPr>
      <w:r w:rsidRPr="00D26599">
        <w:tab/>
      </w:r>
      <w:r w:rsidRPr="00D26599">
        <w:rPr>
          <w:position w:val="-30"/>
        </w:rPr>
        <w:object w:dxaOrig="2880" w:dyaOrig="720" w14:anchorId="08B3A6DA">
          <v:shape id="_x0000_i1088" type="#_x0000_t75" style="width:2in;height:36.75pt" o:ole="">
            <v:imagedata r:id="rId136" o:title=""/>
          </v:shape>
          <o:OLEObject Type="Embed" ProgID="Equation.DSMT4" ShapeID="_x0000_i1088" DrawAspect="Content" ObjectID="_1602530890" r:id="rId137"/>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17</w:instrText>
      </w:r>
      <w:r w:rsidR="00044D4B">
        <w:fldChar w:fldCharType="end"/>
      </w:r>
      <w:r w:rsidRPr="00D26599">
        <w:instrText>)</w:instrText>
      </w:r>
      <w:r w:rsidRPr="00D26599">
        <w:fldChar w:fldCharType="end"/>
      </w:r>
    </w:p>
    <w:p w14:paraId="2B4C7725" w14:textId="77777777" w:rsidR="00A264C5" w:rsidRPr="00D26599" w:rsidRDefault="00A264C5" w:rsidP="00A264C5">
      <w:pPr>
        <w:pStyle w:val="MTDisplayEquation"/>
      </w:pPr>
      <w:r w:rsidRPr="00D26599">
        <w:tab/>
      </w:r>
      <w:r w:rsidRPr="00D26599">
        <w:rPr>
          <w:position w:val="-58"/>
        </w:rPr>
        <w:object w:dxaOrig="3580" w:dyaOrig="1280" w14:anchorId="6F14A0E8">
          <v:shape id="_x0000_i1089" type="#_x0000_t75" style="width:179.25pt;height:63.75pt" o:ole="">
            <v:imagedata r:id="rId138" o:title=""/>
          </v:shape>
          <o:OLEObject Type="Embed" ProgID="Equation.DSMT4" ShapeID="_x0000_i1089" DrawAspect="Content" ObjectID="_1602530891" r:id="rId139"/>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w:instrText>
      </w:r>
      <w:r w:rsidR="00044D4B">
        <w:instrText xml:space="preserve">MAT </w:instrText>
      </w:r>
      <w:r w:rsidR="00044D4B">
        <w:fldChar w:fldCharType="separate"/>
      </w:r>
      <w:r w:rsidR="0098326F" w:rsidRPr="00D26599">
        <w:instrText>18</w:instrText>
      </w:r>
      <w:r w:rsidR="00044D4B">
        <w:fldChar w:fldCharType="end"/>
      </w:r>
      <w:r w:rsidRPr="00D26599">
        <w:instrText>)</w:instrText>
      </w:r>
      <w:r w:rsidRPr="00D26599">
        <w:fldChar w:fldCharType="end"/>
      </w:r>
    </w:p>
    <w:p w14:paraId="2F838322" w14:textId="3BE402B3" w:rsidR="00FA6031" w:rsidRPr="00D26599" w:rsidRDefault="00FA6031" w:rsidP="00C42A7D">
      <w:pPr>
        <w:pStyle w:val="Paragraph"/>
      </w:pPr>
      <w:r w:rsidRPr="00D26599">
        <w:t>Once the</w:t>
      </w:r>
      <w:r w:rsidR="00095C30" w:rsidRPr="00D26599">
        <w:t>se</w:t>
      </w:r>
      <w:r w:rsidRPr="00D26599">
        <w:t xml:space="preserve"> dual </w:t>
      </w:r>
      <w:r w:rsidR="00095C30" w:rsidRPr="00D26599">
        <w:t>equations are</w:t>
      </w:r>
      <w:r w:rsidRPr="00D26599">
        <w:t xml:space="preserve"> solved</w:t>
      </w:r>
      <w:r w:rsidR="008301DC" w:rsidRPr="00D26599">
        <w:t xml:space="preserve">, the output formulation </w:t>
      </w:r>
      <w:r w:rsidR="00095C30" w:rsidRPr="00D26599">
        <w:t xml:space="preserve">is </w:t>
      </w:r>
      <w:r w:rsidR="008301DC" w:rsidRPr="00D26599">
        <w:t>as follow</w:t>
      </w:r>
      <w:r w:rsidR="00095C30" w:rsidRPr="00D26599">
        <w:t>s</w:t>
      </w:r>
      <w:r w:rsidR="008301DC" w:rsidRPr="00D26599">
        <w:t>:</w:t>
      </w:r>
    </w:p>
    <w:p w14:paraId="634A8E22" w14:textId="77777777" w:rsidR="008301DC" w:rsidRPr="00D26599" w:rsidRDefault="008301DC" w:rsidP="008301DC">
      <w:pPr>
        <w:pStyle w:val="MTDisplayEquation"/>
      </w:pPr>
      <w:r w:rsidRPr="00D26599">
        <w:tab/>
      </w:r>
      <w:r w:rsidRPr="00D26599">
        <w:rPr>
          <w:position w:val="-28"/>
        </w:rPr>
        <w:object w:dxaOrig="3000" w:dyaOrig="680" w14:anchorId="056DC877">
          <v:shape id="_x0000_i1090" type="#_x0000_t75" style="width:150pt;height:34.5pt" o:ole="">
            <v:imagedata r:id="rId140" o:title=""/>
          </v:shape>
          <o:OLEObject Type="Embed" ProgID="Equation.DSMT4" ShapeID="_x0000_i1090" DrawAspect="Content" ObjectID="_1602530892" r:id="rId141"/>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19</w:instrText>
      </w:r>
      <w:r w:rsidR="00044D4B">
        <w:fldChar w:fldCharType="end"/>
      </w:r>
      <w:r w:rsidRPr="00D26599">
        <w:instrText>)</w:instrText>
      </w:r>
      <w:r w:rsidRPr="00D26599">
        <w:fldChar w:fldCharType="end"/>
      </w:r>
    </w:p>
    <w:p w14:paraId="3E3BA5F0" w14:textId="77777777" w:rsidR="0098326F" w:rsidRPr="00D26599" w:rsidRDefault="0098326F" w:rsidP="0098326F">
      <w:pPr>
        <w:pStyle w:val="MTDisplayEquation"/>
      </w:pPr>
      <w:r w:rsidRPr="00D26599">
        <w:tab/>
      </w:r>
      <w:r w:rsidRPr="00D26599">
        <w:rPr>
          <w:position w:val="-16"/>
        </w:rPr>
        <w:object w:dxaOrig="3500" w:dyaOrig="480" w14:anchorId="5FB02B29">
          <v:shape id="_x0000_i1091" type="#_x0000_t75" style="width:175.5pt;height:24pt" o:ole="">
            <v:imagedata r:id="rId142" o:title=""/>
          </v:shape>
          <o:OLEObject Type="Embed" ProgID="Equation.DSMT4" ShapeID="_x0000_i1091" DrawAspect="Content" ObjectID="_1602530893" r:id="rId143"/>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Pr="00D26599">
        <w:instrText>20</w:instrText>
      </w:r>
      <w:r w:rsidR="00044D4B">
        <w:fldChar w:fldCharType="end"/>
      </w:r>
      <w:r w:rsidRPr="00D26599">
        <w:instrText>)</w:instrText>
      </w:r>
      <w:r w:rsidRPr="00D26599">
        <w:fldChar w:fldCharType="end"/>
      </w:r>
    </w:p>
    <w:p w14:paraId="1159BE22" w14:textId="0E7CB743" w:rsidR="00D37A12" w:rsidRPr="00D26599" w:rsidRDefault="00BE6674" w:rsidP="00C42A7D">
      <w:pPr>
        <w:pStyle w:val="Paragraph"/>
      </w:pPr>
      <w:r w:rsidRPr="00D26599">
        <w:t xml:space="preserve">where </w:t>
      </w:r>
      <w:r w:rsidR="009A7305" w:rsidRPr="00D26599">
        <w:t>Equation</w:t>
      </w:r>
      <w:r w:rsidR="0098326F" w:rsidRPr="00D26599">
        <w:t xml:space="preserve"> 20</w:t>
      </w:r>
      <w:r w:rsidRPr="00D26599">
        <w:t xml:space="preserve"> </w:t>
      </w:r>
      <w:r w:rsidR="006A550F" w:rsidRPr="00D26599">
        <w:t>is a</w:t>
      </w:r>
      <w:r w:rsidRPr="00D26599">
        <w:t xml:space="preserve"> kernel function</w:t>
      </w:r>
      <w:r w:rsidR="006A550F" w:rsidRPr="00D26599">
        <w:t>.</w:t>
      </w:r>
      <w:r w:rsidRPr="00D26599">
        <w:t xml:space="preserve"> </w:t>
      </w:r>
      <w:r w:rsidR="006A550F" w:rsidRPr="00D26599">
        <w:t xml:space="preserve">The computational process in the transformation space can be implicitly represented by the kernel function. Commonly used kernel functions include </w:t>
      </w:r>
      <w:r w:rsidR="00095C30" w:rsidRPr="00D26599">
        <w:t>the p</w:t>
      </w:r>
      <w:r w:rsidR="006A550F" w:rsidRPr="00D26599">
        <w:t>olynomial kernel function, Gauss kernel function,</w:t>
      </w:r>
      <w:r w:rsidR="00095C30" w:rsidRPr="00D26599">
        <w:t xml:space="preserve"> and</w:t>
      </w:r>
      <w:r w:rsidR="006A550F" w:rsidRPr="00D26599">
        <w:t xml:space="preserve"> </w:t>
      </w:r>
      <w:r w:rsidR="00095C30" w:rsidRPr="00D26599">
        <w:t>s</w:t>
      </w:r>
      <w:r w:rsidR="00841042" w:rsidRPr="00D26599">
        <w:t>igmoid</w:t>
      </w:r>
      <w:r w:rsidR="006A550F" w:rsidRPr="00D26599">
        <w:t xml:space="preserve"> kernel function. </w:t>
      </w:r>
      <w:r w:rsidR="00E67904" w:rsidRPr="00D26599">
        <w:t xml:space="preserve">The </w:t>
      </w:r>
      <w:r w:rsidR="00C06165" w:rsidRPr="00D26599">
        <w:t xml:space="preserve">Gauss </w:t>
      </w:r>
      <w:r w:rsidR="00355B81" w:rsidRPr="00D26599">
        <w:t>kernel</w:t>
      </w:r>
      <w:r w:rsidR="00E67904" w:rsidRPr="00D26599">
        <w:t xml:space="preserve"> function</w:t>
      </w:r>
      <w:r w:rsidR="00355B81" w:rsidRPr="00D26599">
        <w:t xml:space="preserve"> is selected for SVM in this study</w:t>
      </w:r>
      <w:r w:rsidR="00E67904" w:rsidRPr="00D26599">
        <w:t xml:space="preserve"> </w:t>
      </w:r>
      <w:r w:rsidR="00C06165" w:rsidRPr="00D26599">
        <w:t xml:space="preserve">and </w:t>
      </w:r>
      <w:r w:rsidR="00E67904" w:rsidRPr="00D26599">
        <w:t xml:space="preserve">the </w:t>
      </w:r>
      <w:r w:rsidR="00ED0152" w:rsidRPr="00D26599">
        <w:t xml:space="preserve">parameters of </w:t>
      </w:r>
      <w:r w:rsidR="00095C30" w:rsidRPr="00D26599">
        <w:t xml:space="preserve">the </w:t>
      </w:r>
      <w:r w:rsidR="00ED0152" w:rsidRPr="00D26599">
        <w:t>SVM</w:t>
      </w:r>
      <w:r w:rsidR="00486510" w:rsidRPr="00D26599">
        <w:t xml:space="preserve"> are determined by </w:t>
      </w:r>
      <w:r w:rsidR="00095C30" w:rsidRPr="00D26599">
        <w:t xml:space="preserve">a </w:t>
      </w:r>
      <w:r w:rsidR="00486510" w:rsidRPr="00D26599">
        <w:t>grid search scheme.</w:t>
      </w:r>
    </w:p>
    <w:p w14:paraId="3ADFDEF1" w14:textId="618F4B05" w:rsidR="00DF458E" w:rsidRPr="00D26599" w:rsidRDefault="00DF458E" w:rsidP="00C42A7D">
      <w:pPr>
        <w:pStyle w:val="2"/>
      </w:pPr>
      <w:r w:rsidRPr="00D26599">
        <w:lastRenderedPageBreak/>
        <w:t xml:space="preserve">4.4 </w:t>
      </w:r>
      <w:bookmarkStart w:id="6" w:name="OLE_LINK4"/>
      <w:bookmarkStart w:id="7" w:name="OLE_LINK5"/>
      <w:proofErr w:type="spellStart"/>
      <w:r w:rsidRPr="00D26599">
        <w:t>Spati</w:t>
      </w:r>
      <w:r w:rsidR="00680522" w:rsidRPr="00D26599">
        <w:t>o</w:t>
      </w:r>
      <w:proofErr w:type="spellEnd"/>
      <w:r w:rsidRPr="00D26599">
        <w:t>-temporal feature select</w:t>
      </w:r>
      <w:r w:rsidR="00841DC6" w:rsidRPr="00D26599">
        <w:t>ion</w:t>
      </w:r>
      <w:r w:rsidRPr="00D26599">
        <w:t xml:space="preserve"> algorithm</w:t>
      </w:r>
      <w:bookmarkEnd w:id="6"/>
      <w:bookmarkEnd w:id="7"/>
      <w:r w:rsidRPr="00D26599">
        <w:t xml:space="preserve"> </w:t>
      </w:r>
    </w:p>
    <w:p w14:paraId="2F26D3A2" w14:textId="5401FB1D" w:rsidR="00D44305" w:rsidRPr="00D26599" w:rsidRDefault="00DF458E" w:rsidP="00C42A7D">
      <w:pPr>
        <w:pStyle w:val="Paragraph"/>
      </w:pPr>
      <w:r w:rsidRPr="00D26599">
        <w:t xml:space="preserve">This study </w:t>
      </w:r>
      <w:r w:rsidR="00115455" w:rsidRPr="00D26599">
        <w:t>proposes a time-space optimal feature selection algorithm, namely</w:t>
      </w:r>
      <w:r w:rsidR="00D44305" w:rsidRPr="00D26599">
        <w:t xml:space="preserve">, the </w:t>
      </w:r>
      <w:r w:rsidR="00D44305" w:rsidRPr="00D26599">
        <w:rPr>
          <w:noProof/>
        </w:rPr>
        <w:t>s</w:t>
      </w:r>
      <w:r w:rsidR="00115455" w:rsidRPr="00D26599">
        <w:rPr>
          <w:noProof/>
        </w:rPr>
        <w:t>pati</w:t>
      </w:r>
      <w:r w:rsidR="00D44305" w:rsidRPr="00D26599">
        <w:rPr>
          <w:noProof/>
        </w:rPr>
        <w:t>o</w:t>
      </w:r>
      <w:r w:rsidR="00115455" w:rsidRPr="00D26599">
        <w:rPr>
          <w:noProof/>
        </w:rPr>
        <w:t>-temporal</w:t>
      </w:r>
      <w:r w:rsidR="00115455" w:rsidRPr="00D26599">
        <w:t xml:space="preserve"> feature select</w:t>
      </w:r>
      <w:r w:rsidR="0000153F" w:rsidRPr="00D26599">
        <w:t>ion</w:t>
      </w:r>
      <w:r w:rsidR="00115455" w:rsidRPr="00D26599">
        <w:t xml:space="preserve"> algorithm, which is</w:t>
      </w:r>
      <w:r w:rsidRPr="00D26599">
        <w:t xml:space="preserve"> based on </w:t>
      </w:r>
      <w:r w:rsidR="00D44305" w:rsidRPr="00D26599">
        <w:t xml:space="preserve">the </w:t>
      </w:r>
      <w:r w:rsidRPr="00D26599">
        <w:t>Las Vegas Wrapper (</w:t>
      </w:r>
      <w:r w:rsidRPr="00D26599">
        <w:rPr>
          <w:noProof/>
        </w:rPr>
        <w:t>LVW</w:t>
      </w:r>
      <w:r w:rsidR="00D44305" w:rsidRPr="00D26599">
        <w:t xml:space="preserve">; </w:t>
      </w:r>
      <w:r w:rsidRPr="00D26599">
        <w:t xml:space="preserve">Liu and </w:t>
      </w:r>
      <w:proofErr w:type="spellStart"/>
      <w:r w:rsidRPr="00D26599">
        <w:t>Setiono</w:t>
      </w:r>
      <w:proofErr w:type="spellEnd"/>
      <w:r w:rsidRPr="00D26599">
        <w:t>, 1996). The traditional prediction model does not give the appropriate data selection criterion for the input data in most cases and</w:t>
      </w:r>
      <w:r w:rsidR="00D44305" w:rsidRPr="00D26599">
        <w:t>,</w:t>
      </w:r>
      <w:r w:rsidRPr="00D26599">
        <w:t xml:space="preserve"> sometimes</w:t>
      </w:r>
      <w:r w:rsidR="00D44305" w:rsidRPr="00D26599">
        <w:t>,</w:t>
      </w:r>
      <w:r w:rsidRPr="00D26599">
        <w:t xml:space="preserve"> it will </w:t>
      </w:r>
      <w:r w:rsidR="00D44305" w:rsidRPr="00D26599">
        <w:t xml:space="preserve">provide </w:t>
      </w:r>
      <w:r w:rsidRPr="00D26599">
        <w:t>useless data input. The addition of useless data increases the complexity of the system model</w:t>
      </w:r>
      <w:r w:rsidR="00D44305" w:rsidRPr="00D26599">
        <w:t>,</w:t>
      </w:r>
      <w:r w:rsidRPr="00D26599">
        <w:t xml:space="preserve"> </w:t>
      </w:r>
      <w:r w:rsidR="00D44305" w:rsidRPr="00D26599">
        <w:t>and</w:t>
      </w:r>
      <w:r w:rsidRPr="00D26599">
        <w:t xml:space="preserve"> excessive data input do</w:t>
      </w:r>
      <w:r w:rsidR="00D44305" w:rsidRPr="00D26599">
        <w:t>es</w:t>
      </w:r>
      <w:r w:rsidRPr="00D26599">
        <w:t xml:space="preserve"> not </w:t>
      </w:r>
      <w:r w:rsidR="00D44305" w:rsidRPr="00D26599">
        <w:t>always</w:t>
      </w:r>
      <w:r w:rsidRPr="00D26599">
        <w:t xml:space="preserve"> improve prediction accuracy </w:t>
      </w:r>
      <w:r w:rsidR="00D44305" w:rsidRPr="00D26599">
        <w:t xml:space="preserve">but may in fact </w:t>
      </w:r>
      <w:r w:rsidRPr="00D26599">
        <w:t>decrease</w:t>
      </w:r>
      <w:r w:rsidR="00D44305" w:rsidRPr="00D26599">
        <w:t xml:space="preserve"> it</w:t>
      </w:r>
      <w:r w:rsidRPr="00D26599">
        <w:t xml:space="preserve">. </w:t>
      </w:r>
      <w:r w:rsidR="00D44305" w:rsidRPr="00D26599">
        <w:t>D</w:t>
      </w:r>
      <w:r w:rsidRPr="00D26599">
        <w:t xml:space="preserve">ata selection </w:t>
      </w:r>
      <w:r w:rsidR="00D44305" w:rsidRPr="00D26599">
        <w:t xml:space="preserve">for </w:t>
      </w:r>
      <w:r w:rsidRPr="00D26599">
        <w:t xml:space="preserve">the predictive model </w:t>
      </w:r>
      <w:r w:rsidR="00D44305" w:rsidRPr="00D26599">
        <w:t xml:space="preserve">used </w:t>
      </w:r>
      <w:r w:rsidRPr="00D26599">
        <w:t>in this paper is based on the minimization of predictive error and is determined by the data search</w:t>
      </w:r>
      <w:r w:rsidR="00D44305" w:rsidRPr="00D26599">
        <w:t xml:space="preserve"> method</w:t>
      </w:r>
      <w:r w:rsidRPr="00D26599">
        <w:t>.</w:t>
      </w:r>
      <w:r w:rsidR="00D44305" w:rsidRPr="00D26599">
        <w:t xml:space="preserve"> </w:t>
      </w:r>
    </w:p>
    <w:p w14:paraId="60C83331" w14:textId="790EE7C1" w:rsidR="00DF458E" w:rsidRPr="00D26599" w:rsidRDefault="00D44305" w:rsidP="00C42A7D">
      <w:pPr>
        <w:pStyle w:val="Newparagraph"/>
      </w:pPr>
      <w:r w:rsidRPr="00D26599">
        <w:t>We must</w:t>
      </w:r>
      <w:r w:rsidR="00DF458E" w:rsidRPr="00D26599">
        <w:t xml:space="preserve"> determine the optimal input data size that </w:t>
      </w:r>
      <w:r w:rsidRPr="00D26599">
        <w:t>provides the</w:t>
      </w:r>
      <w:r w:rsidR="00DF458E" w:rsidRPr="00D26599">
        <w:t xml:space="preserve"> best prediction performance. We assume </w:t>
      </w:r>
      <w:r w:rsidRPr="00D26599">
        <w:t xml:space="preserve">that </w:t>
      </w:r>
      <w:r w:rsidR="00DF458E" w:rsidRPr="00D26599">
        <w:t>the combination of relevant time</w:t>
      </w:r>
      <w:r w:rsidRPr="00D26599">
        <w:t>-</w:t>
      </w:r>
      <w:r w:rsidR="00DF458E" w:rsidRPr="00D26599">
        <w:t xml:space="preserve">interval data and road section data </w:t>
      </w:r>
      <w:r w:rsidR="00DF458E" w:rsidRPr="00D26599">
        <w:rPr>
          <w:noProof/>
        </w:rPr>
        <w:t>form</w:t>
      </w:r>
      <w:r w:rsidR="00DF458E" w:rsidRPr="00D26599">
        <w:t xml:space="preserve"> an input data </w:t>
      </w:r>
      <w:proofErr w:type="gramStart"/>
      <w:r w:rsidR="00DF458E" w:rsidRPr="00D26599">
        <w:t>space</w:t>
      </w:r>
      <w:r w:rsidR="00A12ACB" w:rsidRPr="00D26599">
        <w:t xml:space="preserve"> </w:t>
      </w:r>
      <w:proofErr w:type="gramEnd"/>
      <w:r w:rsidR="00A12ACB" w:rsidRPr="00D26599">
        <w:rPr>
          <w:position w:val="-4"/>
        </w:rPr>
        <w:object w:dxaOrig="200" w:dyaOrig="260" w14:anchorId="0474AB00">
          <v:shape id="_x0000_i1092" type="#_x0000_t75" style="width:12pt;height:12.75pt" o:ole="">
            <v:imagedata r:id="rId144" o:title=""/>
          </v:shape>
          <o:OLEObject Type="Embed" ProgID="Equation.DSMT4" ShapeID="_x0000_i1092" DrawAspect="Content" ObjectID="_1602530894" r:id="rId145"/>
        </w:object>
      </w:r>
      <w:r w:rsidR="00DF458E" w:rsidRPr="00D26599">
        <w:t xml:space="preserve">. Each element </w:t>
      </w:r>
      <w:r w:rsidR="00D1364F" w:rsidRPr="00D26599">
        <w:rPr>
          <w:position w:val="-4"/>
        </w:rPr>
        <w:object w:dxaOrig="240" w:dyaOrig="260" w14:anchorId="0AD0D015">
          <v:shape id="_x0000_i1093" type="#_x0000_t75" style="width:12pt;height:12.75pt" o:ole="">
            <v:imagedata r:id="rId146" o:title=""/>
          </v:shape>
          <o:OLEObject Type="Embed" ProgID="Equation.DSMT4" ShapeID="_x0000_i1093" DrawAspect="Content" ObjectID="_1602530895" r:id="rId147"/>
        </w:object>
      </w:r>
      <w:r w:rsidR="00D1364F" w:rsidRPr="00D26599">
        <w:t xml:space="preserve"> </w:t>
      </w:r>
      <w:r w:rsidR="00DF458E" w:rsidRPr="00D26599">
        <w:t>of the input data space is a specific length of time-space data combination.</w:t>
      </w:r>
      <w:r w:rsidR="0061786B" w:rsidRPr="00D26599">
        <w:t xml:space="preserve"> The STFSA can be formula</w:t>
      </w:r>
      <w:r w:rsidRPr="00D26599">
        <w:t>ted</w:t>
      </w:r>
      <w:r w:rsidR="0061786B" w:rsidRPr="00D26599">
        <w:t xml:space="preserve"> as</w:t>
      </w:r>
      <w:r w:rsidR="00322E37" w:rsidRPr="00D26599">
        <w:t xml:space="preserve"> below:</w:t>
      </w:r>
    </w:p>
    <w:p w14:paraId="7B60C839" w14:textId="77777777" w:rsidR="00E00B11" w:rsidRPr="00D26599" w:rsidRDefault="00E00B11" w:rsidP="00E00B11">
      <w:pPr>
        <w:pStyle w:val="MTDisplayEquation"/>
      </w:pPr>
      <w:r w:rsidRPr="00D26599">
        <w:tab/>
      </w:r>
      <w:r w:rsidR="002052C0" w:rsidRPr="00D26599">
        <w:rPr>
          <w:position w:val="-30"/>
        </w:rPr>
        <w:object w:dxaOrig="4099" w:dyaOrig="580" w14:anchorId="07CB6822">
          <v:shape id="_x0000_i1094" type="#_x0000_t75" style="width:207pt;height:30pt" o:ole="">
            <v:imagedata r:id="rId148" o:title=""/>
          </v:shape>
          <o:OLEObject Type="Embed" ProgID="Equation.DSMT4" ShapeID="_x0000_i1094" DrawAspect="Content" ObjectID="_1602530896" r:id="rId149"/>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21</w:instrText>
      </w:r>
      <w:r w:rsidR="00044D4B">
        <w:fldChar w:fldCharType="end"/>
      </w:r>
      <w:r w:rsidRPr="00D26599">
        <w:instrText>)</w:instrText>
      </w:r>
      <w:r w:rsidRPr="00D26599">
        <w:fldChar w:fldCharType="end"/>
      </w:r>
    </w:p>
    <w:p w14:paraId="4AEE225A" w14:textId="0E63CF86" w:rsidR="00DF458E" w:rsidRPr="00D26599" w:rsidRDefault="00103395" w:rsidP="00C42A7D">
      <w:pPr>
        <w:pStyle w:val="Newparagraph"/>
      </w:pPr>
      <w:r w:rsidRPr="00D26599">
        <w:t xml:space="preserve">STFSA is an algorithm used to find the network input </w:t>
      </w:r>
      <w:r w:rsidR="00D44305" w:rsidRPr="00D26599">
        <w:t xml:space="preserve">that provides </w:t>
      </w:r>
      <w:r w:rsidRPr="00D26599">
        <w:t xml:space="preserve">the highest prediction accuracy on the verification data set. Its mathematical expression is shown in Equation 21, </w:t>
      </w:r>
      <w:r w:rsidR="00D44305" w:rsidRPr="00D26599">
        <w:t xml:space="preserve">and </w:t>
      </w:r>
      <w:r w:rsidR="002247B3" w:rsidRPr="00D26599">
        <w:t xml:space="preserve">the addition of </w:t>
      </w:r>
      <w:r w:rsidR="002247B3" w:rsidRPr="00D26599">
        <w:rPr>
          <w:position w:val="-14"/>
        </w:rPr>
        <w:object w:dxaOrig="480" w:dyaOrig="400" w14:anchorId="2166A42A">
          <v:shape id="_x0000_i1095" type="#_x0000_t75" style="width:24pt;height:20.25pt" o:ole="">
            <v:imagedata r:id="rId150" o:title=""/>
          </v:shape>
          <o:OLEObject Type="Embed" ProgID="Equation.DSMT4" ShapeID="_x0000_i1095" DrawAspect="Content" ObjectID="_1602530897" r:id="rId151"/>
        </w:object>
      </w:r>
      <w:r w:rsidR="002247B3" w:rsidRPr="00D26599">
        <w:t xml:space="preserve"> is a trade-off between prediction accuracy and </w:t>
      </w:r>
      <w:r w:rsidR="00D44305" w:rsidRPr="00D26599">
        <w:t xml:space="preserve">model </w:t>
      </w:r>
      <w:r w:rsidR="002247B3" w:rsidRPr="00D26599">
        <w:t>complexity.</w:t>
      </w:r>
      <w:r w:rsidRPr="00D26599">
        <w:t xml:space="preserve"> </w:t>
      </w:r>
      <w:r w:rsidR="002247B3" w:rsidRPr="00D26599">
        <w:t>T</w:t>
      </w:r>
      <w:r w:rsidRPr="00D26599">
        <w:t>he specific calculation process is as follows</w:t>
      </w:r>
      <w:r w:rsidR="00D44305" w:rsidRPr="00D26599">
        <w:t>.</w:t>
      </w:r>
    </w:p>
    <w:p w14:paraId="2CA8A30C" w14:textId="77777777" w:rsidR="00DF458E" w:rsidRPr="00D26599" w:rsidRDefault="00DF458E" w:rsidP="00DF458E">
      <w:pPr>
        <w:jc w:val="center"/>
      </w:pPr>
    </w:p>
    <w:tbl>
      <w:tblPr>
        <w:tblStyle w:val="aa"/>
        <w:tblW w:w="0" w:type="auto"/>
        <w:tblBorders>
          <w:left w:val="none" w:sz="0" w:space="0" w:color="auto"/>
          <w:right w:val="none" w:sz="0" w:space="0" w:color="auto"/>
        </w:tblBorders>
        <w:tblLook w:val="04A0" w:firstRow="1" w:lastRow="0" w:firstColumn="1" w:lastColumn="0" w:noHBand="0" w:noVBand="1"/>
      </w:tblPr>
      <w:tblGrid>
        <w:gridCol w:w="8522"/>
      </w:tblGrid>
      <w:tr w:rsidR="00D26599" w:rsidRPr="00000C02" w14:paraId="4A50D91F" w14:textId="77777777" w:rsidTr="00C953DF">
        <w:tc>
          <w:tcPr>
            <w:tcW w:w="8522" w:type="dxa"/>
          </w:tcPr>
          <w:p w14:paraId="5C83E0B8" w14:textId="261D0712" w:rsidR="00DF458E" w:rsidRPr="00000C02" w:rsidRDefault="00DF458E" w:rsidP="00000C02">
            <w:pPr>
              <w:spacing w:line="240" w:lineRule="auto"/>
            </w:pPr>
            <w:r w:rsidRPr="00000C02">
              <w:rPr>
                <w:b/>
              </w:rPr>
              <w:t>Algorithm 1:</w:t>
            </w:r>
            <w:r w:rsidRPr="00000C02">
              <w:t xml:space="preserve"> </w:t>
            </w:r>
            <w:proofErr w:type="spellStart"/>
            <w:r w:rsidRPr="00000C02">
              <w:t>Spati</w:t>
            </w:r>
            <w:r w:rsidR="00D44305" w:rsidRPr="00000C02">
              <w:t>o</w:t>
            </w:r>
            <w:proofErr w:type="spellEnd"/>
            <w:r w:rsidRPr="00000C02">
              <w:t>-temporal feature select</w:t>
            </w:r>
            <w:r w:rsidR="0000153F" w:rsidRPr="00000C02">
              <w:t>ion</w:t>
            </w:r>
            <w:r w:rsidRPr="00000C02">
              <w:t xml:space="preserve"> algorithm</w:t>
            </w:r>
            <w:r w:rsidR="00D773DE" w:rsidRPr="00000C02">
              <w:t xml:space="preserve"> (STFSA)</w:t>
            </w:r>
            <w:r w:rsidRPr="00000C02">
              <w:t>, our proposed algorithm to determine the optimal input data size.</w:t>
            </w:r>
          </w:p>
        </w:tc>
      </w:tr>
      <w:tr w:rsidR="00DF458E" w:rsidRPr="00000C02" w14:paraId="68E156A4" w14:textId="77777777" w:rsidTr="00C953DF">
        <w:tc>
          <w:tcPr>
            <w:tcW w:w="8522" w:type="dxa"/>
          </w:tcPr>
          <w:p w14:paraId="1AA651C8" w14:textId="3F33BD8E" w:rsidR="00DF458E" w:rsidRPr="00000C02" w:rsidRDefault="00DF458E" w:rsidP="00000C02">
            <w:pPr>
              <w:spacing w:line="240" w:lineRule="auto"/>
            </w:pPr>
            <w:r w:rsidRPr="00000C02">
              <w:rPr>
                <w:b/>
              </w:rPr>
              <w:lastRenderedPageBreak/>
              <w:t>Require:</w:t>
            </w:r>
            <w:r w:rsidR="00015534" w:rsidRPr="00000C02">
              <w:rPr>
                <w:b/>
              </w:rPr>
              <w:t xml:space="preserve"> </w:t>
            </w:r>
            <w:r w:rsidRPr="00000C02">
              <w:t xml:space="preserve">d: </w:t>
            </w:r>
            <w:r w:rsidR="00FF244D" w:rsidRPr="00000C02">
              <w:t>The sum of the time-related length and the spatially related quantit</w:t>
            </w:r>
            <w:r w:rsidR="00E14962" w:rsidRPr="00000C02">
              <w:t>y</w:t>
            </w:r>
          </w:p>
          <w:p w14:paraId="799C1F20" w14:textId="77777777" w:rsidR="00823251" w:rsidRPr="00000C02" w:rsidRDefault="00823251" w:rsidP="00000C02">
            <w:pPr>
              <w:spacing w:line="240" w:lineRule="auto"/>
            </w:pPr>
            <w:r w:rsidRPr="00000C02">
              <w:rPr>
                <w:b/>
              </w:rPr>
              <w:t xml:space="preserve">Require: </w:t>
            </w:r>
            <m:oMath>
              <m:sSub>
                <m:sSubPr>
                  <m:ctrlPr>
                    <w:rPr>
                      <w:rFonts w:ascii="Cambria Math" w:hAnsi="Cambria Math"/>
                    </w:rPr>
                  </m:ctrlPr>
                </m:sSubPr>
                <m:e>
                  <m:r>
                    <w:rPr>
                      <w:rFonts w:ascii="Cambria Math" w:hAnsi="Cambria Math"/>
                    </w:rPr>
                    <m:t>R</m:t>
                  </m:r>
                </m:e>
                <m:sub>
                  <m:r>
                    <w:rPr>
                      <w:rFonts w:ascii="Cambria Math" w:hAnsi="Cambria Math"/>
                    </w:rPr>
                    <m:t>initial</m:t>
                  </m:r>
                </m:sub>
              </m:sSub>
            </m:oMath>
            <w:r w:rsidRPr="00000C02">
              <w:t>: The initialized time-related length and the spatially related quantity</w:t>
            </w:r>
          </w:p>
          <w:p w14:paraId="7562F4AD" w14:textId="42A50AA4" w:rsidR="00FA7DC8" w:rsidRPr="00000C02" w:rsidRDefault="00FA7DC8" w:rsidP="00000C02">
            <w:pPr>
              <w:spacing w:line="240" w:lineRule="auto"/>
            </w:pPr>
            <w:r w:rsidRPr="00000C02">
              <w:rPr>
                <w:b/>
              </w:rPr>
              <w:t xml:space="preserve">Require: </w:t>
            </w:r>
            <m:oMath>
              <m:r>
                <m:rPr>
                  <m:sty m:val="p"/>
                </m:rPr>
                <w:rPr>
                  <w:rFonts w:ascii="Cambria Math" w:hAnsi="Cambria Math"/>
                </w:rPr>
                <m:t>E</m:t>
              </m:r>
            </m:oMath>
            <w:r w:rsidRPr="00000C02">
              <w:t xml:space="preserve">: </w:t>
            </w:r>
            <w:r w:rsidR="002C2505" w:rsidRPr="00000C02">
              <w:t xml:space="preserve">The </w:t>
            </w:r>
            <w:r w:rsidR="0082216D" w:rsidRPr="00000C02">
              <w:t xml:space="preserve">prediction error </w:t>
            </w:r>
            <w:r w:rsidR="008A1745" w:rsidRPr="00000C02">
              <w:t>us</w:t>
            </w:r>
            <w:r w:rsidR="00D44305" w:rsidRPr="00000C02">
              <w:t>ing</w:t>
            </w:r>
            <w:r w:rsidR="008A1745" w:rsidRPr="00000C02">
              <w:t xml:space="preserve"> MAPE</w:t>
            </w:r>
          </w:p>
          <w:p w14:paraId="705179F8" w14:textId="78D6F42C" w:rsidR="00DF458E" w:rsidRPr="00000C02" w:rsidRDefault="00DF458E" w:rsidP="00000C02">
            <w:pPr>
              <w:spacing w:line="240" w:lineRule="auto"/>
            </w:pPr>
            <w:r w:rsidRPr="00000C02">
              <w:rPr>
                <w:b/>
              </w:rPr>
              <w:t>Require:</w:t>
            </w:r>
            <w:r w:rsidRPr="00000C02">
              <w:t xml:space="preserve"> </w:t>
            </w:r>
            <m:oMath>
              <m:r>
                <m:rPr>
                  <m:sty m:val="p"/>
                </m:rPr>
                <w:rPr>
                  <w:rFonts w:ascii="Cambria Math" w:hAnsi="Cambria Math"/>
                </w:rPr>
                <m:t>α</m:t>
              </m:r>
            </m:oMath>
            <w:r w:rsidRPr="00000C02">
              <w:t>：</w:t>
            </w:r>
            <w:r w:rsidR="003A55CA" w:rsidRPr="00000C02">
              <w:t>Regularization item</w:t>
            </w:r>
          </w:p>
          <w:p w14:paraId="00C1194E" w14:textId="462CD4A0" w:rsidR="00DF458E" w:rsidRPr="00000C02" w:rsidRDefault="00DF458E" w:rsidP="00000C02">
            <w:pPr>
              <w:spacing w:line="240" w:lineRule="auto"/>
            </w:pPr>
            <w:r w:rsidRPr="00000C02">
              <w:rPr>
                <w:b/>
              </w:rPr>
              <w:t xml:space="preserve">Input: </w:t>
            </w:r>
            <w:r w:rsidRPr="00000C02">
              <w:rPr>
                <w:noProof/>
              </w:rPr>
              <w:t>Data set</w:t>
            </w:r>
            <w:r w:rsidR="00793250" w:rsidRPr="00000C02">
              <w:rPr>
                <w:noProof/>
              </w:rPr>
              <w:t xml:space="preserve"> </w:t>
            </w:r>
            <w:r w:rsidR="00793250" w:rsidRPr="00000C02">
              <w:rPr>
                <w:noProof/>
                <w:position w:val="-4"/>
              </w:rPr>
              <w:object w:dxaOrig="200" w:dyaOrig="260" w14:anchorId="79B4A17E">
                <v:shape id="_x0000_i1096" type="#_x0000_t75" style="width:12pt;height:12.75pt" o:ole="">
                  <v:imagedata r:id="rId152" o:title=""/>
                </v:shape>
                <o:OLEObject Type="Embed" ProgID="Equation.DSMT4" ShapeID="_x0000_i1096" DrawAspect="Content" ObjectID="_1602530898" r:id="rId153"/>
              </w:object>
            </w:r>
            <w:r w:rsidR="00793250" w:rsidRPr="00000C02">
              <w:rPr>
                <w:noProof/>
              </w:rPr>
              <w:t xml:space="preserve"> </w:t>
            </w:r>
            <w:r w:rsidRPr="00000C02">
              <w:rPr>
                <w:noProof/>
              </w:rPr>
              <w:t>;</w:t>
            </w:r>
            <w:r w:rsidRPr="00000C02">
              <w:t xml:space="preserve"> </w:t>
            </w:r>
            <w:r w:rsidR="00793250" w:rsidRPr="00000C02">
              <w:t xml:space="preserve">An element of data </w:t>
            </w:r>
            <w:r w:rsidR="00793250" w:rsidRPr="00000C02">
              <w:rPr>
                <w:noProof/>
              </w:rPr>
              <w:t xml:space="preserve">set </w:t>
            </w:r>
            <w:r w:rsidR="00793250" w:rsidRPr="00000C02">
              <w:rPr>
                <w:noProof/>
                <w:position w:val="-4"/>
              </w:rPr>
              <w:object w:dxaOrig="240" w:dyaOrig="260" w14:anchorId="21A44E7E">
                <v:shape id="_x0000_i1097" type="#_x0000_t75" style="width:12pt;height:12.75pt" o:ole="">
                  <v:imagedata r:id="rId154" o:title=""/>
                </v:shape>
                <o:OLEObject Type="Embed" ProgID="Equation.DSMT4" ShapeID="_x0000_i1097" DrawAspect="Content" ObjectID="_1602530899" r:id="rId155"/>
              </w:object>
            </w:r>
            <w:r w:rsidR="00793250" w:rsidRPr="00000C02">
              <w:rPr>
                <w:noProof/>
              </w:rPr>
              <w:t xml:space="preserve"> </w:t>
            </w:r>
            <w:r w:rsidRPr="00000C02">
              <w:rPr>
                <w:noProof/>
              </w:rPr>
              <w:t>;</w:t>
            </w:r>
            <w:r w:rsidRPr="00000C02">
              <w:t xml:space="preserve"> </w:t>
            </w:r>
            <w:r w:rsidR="00951D2B" w:rsidRPr="00000C02">
              <w:t>Prediction</w:t>
            </w:r>
            <w:r w:rsidRPr="00000C02">
              <w:t xml:space="preserve"> </w:t>
            </w:r>
            <w:r w:rsidRPr="00000C02">
              <w:rPr>
                <w:noProof/>
              </w:rPr>
              <w:t>algorithm</w:t>
            </w:r>
            <w:r w:rsidR="00951D2B" w:rsidRPr="00000C02">
              <w:rPr>
                <w:noProof/>
              </w:rPr>
              <w:t xml:space="preserve"> </w:t>
            </w:r>
            <w:r w:rsidR="00951D2B" w:rsidRPr="00000C02">
              <w:rPr>
                <w:noProof/>
                <w:position w:val="-10"/>
              </w:rPr>
              <w:object w:dxaOrig="240" w:dyaOrig="320" w14:anchorId="37640B05">
                <v:shape id="_x0000_i1098" type="#_x0000_t75" style="width:12pt;height:15.75pt" o:ole="">
                  <v:imagedata r:id="rId156" o:title=""/>
                </v:shape>
                <o:OLEObject Type="Embed" ProgID="Equation.DSMT4" ShapeID="_x0000_i1098" DrawAspect="Content" ObjectID="_1602530900" r:id="rId157"/>
              </w:object>
            </w:r>
            <w:r w:rsidR="00951D2B" w:rsidRPr="00000C02">
              <w:rPr>
                <w:noProof/>
              </w:rPr>
              <w:t xml:space="preserve"> </w:t>
            </w:r>
            <w:r w:rsidRPr="00000C02">
              <w:rPr>
                <w:noProof/>
              </w:rPr>
              <w:t>;</w:t>
            </w:r>
            <w:r w:rsidRPr="00000C02">
              <w:t xml:space="preserve"> Stop search control parameter T</w:t>
            </w:r>
            <w:r w:rsidR="00FC1170" w:rsidRPr="00000C02">
              <w:t>, S</w:t>
            </w:r>
            <w:r w:rsidR="00EF60DA" w:rsidRPr="00000C02">
              <w:t>,</w:t>
            </w:r>
            <w:r w:rsidR="00000C02">
              <w:rPr>
                <w:rFonts w:hint="eastAsia"/>
                <w:lang w:eastAsia="zh-CN"/>
              </w:rPr>
              <w:t xml:space="preserve"> </w:t>
            </w:r>
            <w:r w:rsidR="00EF60DA" w:rsidRPr="00000C02">
              <w:t>Q</w:t>
            </w:r>
          </w:p>
          <w:p w14:paraId="0AF482B5" w14:textId="77777777" w:rsidR="00DF458E" w:rsidRPr="00000C02" w:rsidRDefault="00DF458E" w:rsidP="00000C02">
            <w:pPr>
              <w:spacing w:line="240" w:lineRule="auto"/>
            </w:pPr>
            <w:r w:rsidRPr="00000C02">
              <w:rPr>
                <w:b/>
              </w:rPr>
              <w:t>Output:</w:t>
            </w:r>
            <w:r w:rsidRPr="00000C02">
              <w:t xml:space="preserve"> The optimal input data </w:t>
            </w:r>
            <m:oMath>
              <m:sSup>
                <m:sSupPr>
                  <m:ctrlPr>
                    <w:rPr>
                      <w:rFonts w:ascii="Cambria Math" w:hAnsi="Cambria Math"/>
                    </w:rPr>
                  </m:ctrlPr>
                </m:sSupPr>
                <m:e>
                  <m:r>
                    <w:rPr>
                      <w:rFonts w:ascii="Cambria Math" w:hAnsi="Cambria Math"/>
                    </w:rPr>
                    <m:t>R</m:t>
                  </m:r>
                </m:e>
                <m:sup>
                  <m:r>
                    <w:rPr>
                      <w:rFonts w:ascii="Cambria Math" w:hAnsi="Cambria Math"/>
                    </w:rPr>
                    <m:t>*</m:t>
                  </m:r>
                </m:sup>
              </m:sSup>
            </m:oMath>
          </w:p>
          <w:p w14:paraId="6147042A" w14:textId="77777777" w:rsidR="00DF458E" w:rsidRPr="00000C02" w:rsidRDefault="00DF458E" w:rsidP="00000C02">
            <w:pPr>
              <w:spacing w:line="240" w:lineRule="auto"/>
              <w:rPr>
                <w:b/>
              </w:rPr>
            </w:pPr>
            <w:r w:rsidRPr="00000C02">
              <w:rPr>
                <w:b/>
              </w:rPr>
              <w:t>Process:</w:t>
            </w:r>
          </w:p>
          <w:p w14:paraId="7C779D41" w14:textId="5E82F938" w:rsidR="00DF458E" w:rsidRPr="00000C02" w:rsidRDefault="00DF458E" w:rsidP="00000C02">
            <w:pPr>
              <w:spacing w:line="240" w:lineRule="auto"/>
            </w:pPr>
            <w:r w:rsidRPr="00000C02">
              <w:t xml:space="preserve">1: </w:t>
            </w:r>
            <m:oMath>
              <m:r>
                <m:rPr>
                  <m:sty m:val="p"/>
                </m:rPr>
                <w:rPr>
                  <w:rFonts w:ascii="Cambria Math" w:hAnsi="Cambria Math"/>
                </w:rPr>
                <m:t>E←</m:t>
              </m:r>
              <m:r>
                <w:rPr>
                  <w:rFonts w:ascii="Cambria Math" w:hAnsi="Cambria Math"/>
                </w:rPr>
                <m:t>Validation(f(</m:t>
              </m:r>
              <m:sSub>
                <m:sSubPr>
                  <m:ctrlPr>
                    <w:rPr>
                      <w:rFonts w:ascii="Cambria Math" w:hAnsi="Cambria Math"/>
                    </w:rPr>
                  </m:ctrlPr>
                </m:sSubPr>
                <m:e>
                  <m:r>
                    <w:rPr>
                      <w:rFonts w:ascii="Cambria Math" w:hAnsi="Cambria Math"/>
                    </w:rPr>
                    <m:t>R</m:t>
                  </m:r>
                </m:e>
                <m:sub>
                  <m:r>
                    <w:rPr>
                      <w:rFonts w:ascii="Cambria Math" w:hAnsi="Cambria Math"/>
                    </w:rPr>
                    <m:t>initial</m:t>
                  </m:r>
                </m:sub>
              </m:sSub>
              <m:r>
                <w:rPr>
                  <w:rFonts w:ascii="Cambria Math" w:hAnsi="Cambria Math"/>
                </w:rPr>
                <m:t>))</m:t>
              </m:r>
            </m:oMath>
          </w:p>
          <w:p w14:paraId="13D8AE9E" w14:textId="2BBD0706" w:rsidR="00DF458E" w:rsidRPr="00000C02" w:rsidRDefault="00DF458E" w:rsidP="00000C02">
            <w:pPr>
              <w:spacing w:line="240" w:lineRule="auto"/>
            </w:pPr>
            <w:r w:rsidRPr="00000C02">
              <w:t xml:space="preserve">2: </w:t>
            </w:r>
            <m:oMath>
              <m:r>
                <m:rPr>
                  <m:sty m:val="p"/>
                </m:rPr>
                <w:rPr>
                  <w:rFonts w:ascii="Cambria Math" w:hAnsi="Cambria Math"/>
                </w:rPr>
                <m:t>d←</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initial</m:t>
                      </m:r>
                    </m:sub>
                  </m:sSub>
                </m:e>
              </m:d>
              <m:r>
                <w:rPr>
                  <w:rFonts w:ascii="Cambria Math" w:hAnsi="Cambria Math"/>
                </w:rPr>
                <m:t>;</m:t>
              </m:r>
            </m:oMath>
          </w:p>
          <w:p w14:paraId="7AAF9B5E" w14:textId="1433BDC1" w:rsidR="00DF458E" w:rsidRPr="00000C02" w:rsidRDefault="00DF458E" w:rsidP="00000C02">
            <w:pPr>
              <w:spacing w:line="240" w:lineRule="auto"/>
            </w:pPr>
            <w:r w:rsidRPr="00000C02">
              <w:t xml:space="preserve">3: </w:t>
            </w:r>
            <m:oMath>
              <m:sSup>
                <m:sSupPr>
                  <m:ctrlPr>
                    <w:rPr>
                      <w:rFonts w:ascii="Cambria Math" w:hAnsi="Cambria Math"/>
                    </w:rPr>
                  </m:ctrlPr>
                </m:sSupPr>
                <m:e>
                  <m:r>
                    <w:rPr>
                      <w:rFonts w:ascii="Cambria Math" w:hAnsi="Cambria Math"/>
                    </w:rPr>
                    <m:t>R</m:t>
                  </m:r>
                </m:e>
                <m:sup>
                  <m: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initial</m:t>
                  </m:r>
                </m:sub>
              </m:sSub>
              <m:r>
                <w:rPr>
                  <w:rFonts w:ascii="Cambria Math" w:hAnsi="Cambria Math"/>
                </w:rPr>
                <m:t>;</m:t>
              </m:r>
            </m:oMath>
          </w:p>
          <w:p w14:paraId="3DE8594A" w14:textId="3C62F3BB" w:rsidR="00DF458E" w:rsidRPr="00000C02" w:rsidRDefault="00DF458E" w:rsidP="00000C02">
            <w:pPr>
              <w:spacing w:line="240" w:lineRule="auto"/>
            </w:pPr>
            <w:r w:rsidRPr="00000C02">
              <w:t xml:space="preserve">4: </w:t>
            </w:r>
            <m:oMath>
              <m:r>
                <m:rPr>
                  <m:sty m:val="p"/>
                </m:rPr>
                <w:rPr>
                  <w:rFonts w:ascii="Cambria Math" w:hAnsi="Cambria Math"/>
                </w:rPr>
                <m:t>t←0;</m:t>
              </m:r>
            </m:oMath>
          </w:p>
          <w:p w14:paraId="09A8B041" w14:textId="3BD76BEE" w:rsidR="00F554E6" w:rsidRPr="00000C02" w:rsidRDefault="00F554E6" w:rsidP="00000C02">
            <w:pPr>
              <w:spacing w:line="240" w:lineRule="auto"/>
            </w:pPr>
            <w:r w:rsidRPr="00000C02">
              <w:t>5:</w:t>
            </w:r>
            <w:r w:rsidRPr="00000C02">
              <w:rPr>
                <w:b/>
              </w:rPr>
              <w:t>while</w:t>
            </w:r>
            <w:r w:rsidRPr="00000C02">
              <w:t xml:space="preserve"> </w:t>
            </w:r>
            <m:oMath>
              <m:r>
                <m:rPr>
                  <m:sty m:val="p"/>
                </m:rPr>
                <w:rPr>
                  <w:rFonts w:ascii="Cambria Math" w:hAnsi="Cambria Math"/>
                </w:rPr>
                <m:t>t&lt;T</m:t>
              </m:r>
            </m:oMath>
            <w:r w:rsidR="0055744F" w:rsidRPr="00000C02">
              <w:t xml:space="preserve"> </w:t>
            </w:r>
            <w:r w:rsidR="0055744F" w:rsidRPr="00000C02">
              <w:rPr>
                <w:b/>
              </w:rPr>
              <w:t>do</w:t>
            </w:r>
          </w:p>
          <w:p w14:paraId="6F136F95" w14:textId="6540FFA8" w:rsidR="00EF60DA" w:rsidRPr="00000C02" w:rsidRDefault="0055744F" w:rsidP="00000C02">
            <w:pPr>
              <w:spacing w:line="240" w:lineRule="auto"/>
            </w:pPr>
            <w:r w:rsidRPr="00000C02">
              <w:t>6</w:t>
            </w:r>
            <w:r w:rsidR="00EF60DA" w:rsidRPr="00000C02">
              <w:t xml:space="preserve">: </w:t>
            </w:r>
            <w:r w:rsidR="002440DB" w:rsidRPr="00000C02">
              <w:t xml:space="preserve"> </w:t>
            </w:r>
            <m:oMath>
              <m:r>
                <m:rPr>
                  <m:sty m:val="p"/>
                </m:rPr>
                <w:rPr>
                  <w:rFonts w:ascii="Cambria Math" w:hAnsi="Cambria Math"/>
                </w:rPr>
                <m:t>p←0;</m:t>
              </m:r>
            </m:oMath>
          </w:p>
          <w:p w14:paraId="15B63457" w14:textId="7854B8C3" w:rsidR="00DF458E" w:rsidRPr="00000C02" w:rsidRDefault="0055744F" w:rsidP="00000C02">
            <w:pPr>
              <w:spacing w:line="240" w:lineRule="auto"/>
              <w:rPr>
                <w:b/>
              </w:rPr>
            </w:pPr>
            <w:r w:rsidRPr="00000C02">
              <w:t>7</w:t>
            </w:r>
            <w:r w:rsidR="00DF458E" w:rsidRPr="00000C02">
              <w:t>:</w:t>
            </w:r>
            <w:r w:rsidR="002440DB" w:rsidRPr="00000C02">
              <w:t xml:space="preserve"> </w:t>
            </w:r>
            <w:r w:rsidR="00DF458E" w:rsidRPr="00000C02">
              <w:t xml:space="preserve"> </w:t>
            </w:r>
            <w:r w:rsidR="00DF458E" w:rsidRPr="00000C02">
              <w:rPr>
                <w:b/>
              </w:rPr>
              <w:t xml:space="preserve">while </w:t>
            </w:r>
            <m:oMath>
              <m:r>
                <m:rPr>
                  <m:sty m:val="p"/>
                </m:rPr>
                <w:rPr>
                  <w:rFonts w:ascii="Cambria Math" w:hAnsi="Cambria Math"/>
                </w:rPr>
                <m:t>p&lt;P</m:t>
              </m:r>
            </m:oMath>
            <w:r w:rsidR="00DF458E" w:rsidRPr="00000C02">
              <w:t xml:space="preserve"> </w:t>
            </w:r>
            <w:r w:rsidR="00DF458E" w:rsidRPr="00000C02">
              <w:rPr>
                <w:b/>
              </w:rPr>
              <w:t>do</w:t>
            </w:r>
          </w:p>
          <w:p w14:paraId="0A02B9E3" w14:textId="099CC2C0" w:rsidR="00DF458E" w:rsidRPr="00000C02" w:rsidRDefault="0055744F" w:rsidP="00000C02">
            <w:pPr>
              <w:spacing w:line="240" w:lineRule="auto"/>
            </w:pPr>
            <w:r w:rsidRPr="00000C02">
              <w:t>8</w:t>
            </w:r>
            <w:r w:rsidR="00DF458E" w:rsidRPr="00000C02">
              <w:t xml:space="preserve">:  </w:t>
            </w:r>
            <w:r w:rsidR="002440DB" w:rsidRPr="00000C02">
              <w:t xml:space="preserve"> </w:t>
            </w:r>
            <w:r w:rsidR="00DF458E" w:rsidRPr="00000C02">
              <w:t xml:space="preserve"> </w:t>
            </w:r>
            <w:r w:rsidR="008C537E" w:rsidRPr="00000C02">
              <w:t>Change</w:t>
            </w:r>
            <w:r w:rsidR="00D35564" w:rsidRPr="00000C02">
              <w:t xml:space="preserve"> </w:t>
            </w:r>
            <w:r w:rsidR="008C537E" w:rsidRPr="00000C02">
              <w:t xml:space="preserve">time lags find </w:t>
            </w:r>
            <m:oMath>
              <m:sSup>
                <m:sSupPr>
                  <m:ctrlPr>
                    <w:rPr>
                      <w:rFonts w:ascii="Cambria Math" w:hAnsi="Cambria Math"/>
                    </w:rPr>
                  </m:ctrlPr>
                </m:sSupPr>
                <m:e>
                  <m:r>
                    <w:rPr>
                      <w:rFonts w:ascii="Cambria Math" w:hAnsi="Cambria Math"/>
                    </w:rPr>
                    <m:t>R</m:t>
                  </m:r>
                </m:e>
                <m:sup>
                  <m:r>
                    <w:rPr>
                      <w:rFonts w:ascii="Cambria Math" w:hAnsi="Cambria Math"/>
                    </w:rPr>
                    <m:t>'</m:t>
                  </m:r>
                </m:sup>
              </m:sSup>
            </m:oMath>
            <w:r w:rsidR="00D35564" w:rsidRPr="00000C02">
              <w:t xml:space="preserve"> from data set </w:t>
            </w:r>
            <w:r w:rsidR="00D35564" w:rsidRPr="00000C02">
              <w:rPr>
                <w:position w:val="-4"/>
              </w:rPr>
              <w:object w:dxaOrig="200" w:dyaOrig="260" w14:anchorId="14079117">
                <v:shape id="_x0000_i1099" type="#_x0000_t75" style="width:12pt;height:12.75pt" o:ole="">
                  <v:imagedata r:id="rId152" o:title=""/>
                </v:shape>
                <o:OLEObject Type="Embed" ProgID="Equation.DSMT4" ShapeID="_x0000_i1099" DrawAspect="Content" ObjectID="_1602530901" r:id="rId158"/>
              </w:object>
            </w:r>
            <w:r w:rsidR="00D35564" w:rsidRPr="00000C02">
              <w:t>;</w:t>
            </w:r>
          </w:p>
          <w:p w14:paraId="25A1E97F" w14:textId="5DE7F6BF" w:rsidR="00DF458E" w:rsidRPr="00000C02" w:rsidRDefault="0055744F" w:rsidP="00000C02">
            <w:pPr>
              <w:spacing w:line="240" w:lineRule="auto"/>
            </w:pPr>
            <w:r w:rsidRPr="00000C02">
              <w:t>9</w:t>
            </w:r>
            <w:r w:rsidR="00DF458E" w:rsidRPr="00000C02">
              <w:t xml:space="preserve">:   </w:t>
            </w:r>
            <w:r w:rsidR="002440DB" w:rsidRPr="00000C02">
              <w:t xml:space="preserve"> </w:t>
            </w:r>
            <m:oMath>
              <m:sSup>
                <m:sSupPr>
                  <m:ctrlPr>
                    <w:rPr>
                      <w:rFonts w:ascii="Cambria Math" w:hAnsi="Cambria Math"/>
                    </w:rPr>
                  </m:ctrlPr>
                </m:sSupPr>
                <m:e>
                  <m:r>
                    <w:rPr>
                      <w:rFonts w:ascii="Cambria Math" w:hAnsi="Cambria Math"/>
                    </w:rPr>
                    <m:t>d</m:t>
                  </m:r>
                </m:e>
                <m:sup>
                  <m:r>
                    <w:rPr>
                      <w:rFonts w:ascii="Cambria Math" w:hAnsi="Cambria Math"/>
                    </w:rPr>
                    <m:t>'</m:t>
                  </m:r>
                </m:sup>
              </m:sSup>
              <m:r>
                <m:rPr>
                  <m:sty m:val="p"/>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rPr>
                <m:t>;</m:t>
              </m:r>
            </m:oMath>
          </w:p>
          <w:p w14:paraId="4F87712C" w14:textId="26F1E3AA" w:rsidR="00DF458E" w:rsidRPr="00000C02" w:rsidRDefault="0055744F" w:rsidP="00000C02">
            <w:pPr>
              <w:spacing w:line="240" w:lineRule="auto"/>
            </w:pPr>
            <w:r w:rsidRPr="00000C02">
              <w:t>10</w:t>
            </w:r>
            <w:r w:rsidR="00DF458E" w:rsidRPr="00000C02">
              <w:t xml:space="preserve">:   </w:t>
            </w:r>
            <w:r w:rsidR="002440DB" w:rsidRPr="00000C02">
              <w:t xml:space="preserve"> </w:t>
            </w:r>
            <m:oMath>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r>
                <w:rPr>
                  <w:rFonts w:ascii="Cambria Math" w:hAnsi="Cambria Math"/>
                </w:rPr>
                <m:t>Validation(f(</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1A0D7C21" w14:textId="2D78FC5F" w:rsidR="00DF458E" w:rsidRPr="00000C02" w:rsidRDefault="0055744F" w:rsidP="00000C02">
            <w:pPr>
              <w:spacing w:line="240" w:lineRule="auto"/>
              <w:rPr>
                <w:b/>
              </w:rPr>
            </w:pPr>
            <w:r w:rsidRPr="00000C02">
              <w:t>11</w:t>
            </w:r>
            <w:r w:rsidR="00DF458E" w:rsidRPr="00000C02">
              <w:t xml:space="preserve">:   </w:t>
            </w:r>
            <w:r w:rsidR="00DF458E" w:rsidRPr="00000C02">
              <w:rPr>
                <w:b/>
              </w:rPr>
              <w:t>if</w:t>
            </w:r>
            <w:r w:rsidR="00DF458E" w:rsidRPr="00000C02">
              <w:t xml:space="preserve"> </w:t>
            </w:r>
            <m:oMath>
              <m:d>
                <m:dPr>
                  <m:ctrlPr>
                    <w:rPr>
                      <w:rFonts w:ascii="Cambria Math" w:hAnsi="Cambria Math"/>
                    </w:rPr>
                  </m:ctrlPr>
                </m:dPr>
                <m:e>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&lt;E+α</m:t>
                  </m:r>
                  <m:d>
                    <m:dPr>
                      <m:begChr m:val="|"/>
                      <m:endChr m:val="|"/>
                      <m:ctrlPr>
                        <w:rPr>
                          <w:rFonts w:ascii="Cambria Math" w:hAnsi="Cambria Math"/>
                          <w:i/>
                        </w:rPr>
                      </m:ctrlPr>
                    </m:dPr>
                    <m:e>
                      <m:r>
                        <w:rPr>
                          <w:rFonts w:ascii="Cambria Math" w:hAnsi="Cambria Math"/>
                        </w:rPr>
                        <m:t>d</m:t>
                      </m:r>
                    </m:e>
                  </m:d>
                </m:e>
              </m:d>
            </m:oMath>
            <w:r w:rsidR="00DF458E" w:rsidRPr="00000C02">
              <w:rPr>
                <w:b/>
              </w:rPr>
              <w:t xml:space="preserve"> then</w:t>
            </w:r>
          </w:p>
          <w:p w14:paraId="125FBAFC" w14:textId="03B50312" w:rsidR="00DF458E" w:rsidRPr="00000C02" w:rsidRDefault="00DF458E" w:rsidP="00000C02">
            <w:pPr>
              <w:spacing w:line="240" w:lineRule="auto"/>
              <w:rPr>
                <w:b/>
              </w:rPr>
            </w:pPr>
            <w:r w:rsidRPr="00000C02">
              <w:t>1</w:t>
            </w:r>
            <w:r w:rsidR="0055744F" w:rsidRPr="00000C02">
              <w:t>2</w:t>
            </w:r>
            <w:r w:rsidRPr="00000C02">
              <w:t xml:space="preserve">:  </w:t>
            </w:r>
            <w:r w:rsidRPr="00000C02">
              <w:rPr>
                <w:b/>
              </w:rPr>
              <w:t xml:space="preserve">  </w:t>
            </w:r>
            <m:oMath>
              <m:r>
                <m:rPr>
                  <m:sty m:val="p"/>
                </m:rPr>
                <w:rPr>
                  <w:rFonts w:ascii="Cambria Math" w:hAnsi="Cambria Math"/>
                </w:rPr>
                <m:t>p←0;</m:t>
              </m:r>
            </m:oMath>
          </w:p>
          <w:p w14:paraId="7D950379" w14:textId="7FBB8FAB" w:rsidR="00DF458E" w:rsidRPr="00000C02" w:rsidRDefault="00DF458E" w:rsidP="00000C02">
            <w:pPr>
              <w:spacing w:line="240" w:lineRule="auto"/>
            </w:pPr>
            <w:r w:rsidRPr="00000C02">
              <w:t>1</w:t>
            </w:r>
            <w:r w:rsidR="0055744F" w:rsidRPr="00000C02">
              <w:t>3</w:t>
            </w:r>
            <w:r w:rsidRPr="00000C02">
              <w:t xml:space="preserve">:    </w:t>
            </w:r>
            <m:oMath>
              <m:r>
                <m:rPr>
                  <m:sty m:val="p"/>
                </m:rP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rPr>
                <m:t>;</m:t>
              </m:r>
            </m:oMath>
          </w:p>
          <w:p w14:paraId="58B3466C" w14:textId="26F7117E" w:rsidR="00DF458E" w:rsidRPr="00000C02" w:rsidRDefault="00DF458E" w:rsidP="00000C02">
            <w:pPr>
              <w:spacing w:line="240" w:lineRule="auto"/>
            </w:pPr>
            <w:r w:rsidRPr="00000C02">
              <w:t>1</w:t>
            </w:r>
            <w:r w:rsidR="0055744F" w:rsidRPr="00000C02">
              <w:t>4</w:t>
            </w:r>
            <w:r w:rsidRPr="00000C02">
              <w:t xml:space="preserve">:    </w:t>
            </w:r>
            <m:oMath>
              <m:sSup>
                <m:sSupPr>
                  <m:ctrlPr>
                    <w:rPr>
                      <w:rFonts w:ascii="Cambria Math" w:hAnsi="Cambria Math"/>
                    </w:rPr>
                  </m:ctrlPr>
                </m:sSupPr>
                <m:e>
                  <m:r>
                    <w:rPr>
                      <w:rFonts w:ascii="Cambria Math" w:hAnsi="Cambria Math"/>
                    </w:rPr>
                    <m:t>d</m:t>
                  </m:r>
                  <m:r>
                    <m:rPr>
                      <m:sty m:val="p"/>
                    </m:rPr>
                    <w:rPr>
                      <w:rFonts w:ascii="Cambria Math" w:hAnsi="Cambria Math"/>
                    </w:rPr>
                    <m:t>←</m:t>
                  </m:r>
                  <m:r>
                    <w:rPr>
                      <w:rFonts w:ascii="Cambria Math" w:hAnsi="Cambria Math"/>
                    </w:rPr>
                    <m:t>d</m:t>
                  </m:r>
                </m:e>
                <m:sup>
                  <m:r>
                    <w:rPr>
                      <w:rFonts w:ascii="Cambria Math" w:hAnsi="Cambria Math"/>
                    </w:rPr>
                    <m:t>'</m:t>
                  </m:r>
                </m:sup>
              </m:sSup>
              <m:r>
                <m:rPr>
                  <m:sty m:val="p"/>
                </m:rPr>
                <w:rPr>
                  <w:rFonts w:ascii="Cambria Math" w:hAnsi="Cambria Math"/>
                </w:rPr>
                <m:t>;</m:t>
              </m:r>
            </m:oMath>
          </w:p>
          <w:p w14:paraId="70A174AC" w14:textId="5547F6A3" w:rsidR="00DF458E" w:rsidRPr="00000C02" w:rsidRDefault="00DF458E" w:rsidP="00000C02">
            <w:pPr>
              <w:spacing w:line="240" w:lineRule="auto"/>
            </w:pPr>
            <w:r w:rsidRPr="00000C02">
              <w:t>1</w:t>
            </w:r>
            <w:r w:rsidR="0055744F" w:rsidRPr="00000C02">
              <w:t>5</w:t>
            </w:r>
            <w:r w:rsidRPr="00000C02">
              <w:t xml:space="preserve">:    </w:t>
            </w:r>
            <m:oMath>
              <m:sSup>
                <m:sSupPr>
                  <m:ctrlPr>
                    <w:rPr>
                      <w:rFonts w:ascii="Cambria Math" w:hAnsi="Cambria Math"/>
                    </w:rPr>
                  </m:ctrlPr>
                </m:sSupPr>
                <m:e>
                  <m:r>
                    <w:rPr>
                      <w:rFonts w:ascii="Cambria Math" w:hAnsi="Cambria Math"/>
                    </w:rPr>
                    <m:t>R</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7D05E9B6" w14:textId="28B7C847" w:rsidR="00DF458E" w:rsidRPr="00000C02" w:rsidRDefault="00DF458E" w:rsidP="00000C02">
            <w:pPr>
              <w:spacing w:line="240" w:lineRule="auto"/>
            </w:pPr>
            <w:r w:rsidRPr="00000C02">
              <w:t>1</w:t>
            </w:r>
            <w:r w:rsidR="0055744F" w:rsidRPr="00000C02">
              <w:t>6</w:t>
            </w:r>
            <w:r w:rsidRPr="00000C02">
              <w:t xml:space="preserve">:  </w:t>
            </w:r>
            <w:r w:rsidR="002440DB" w:rsidRPr="00000C02">
              <w:t xml:space="preserve"> </w:t>
            </w:r>
            <w:r w:rsidRPr="00000C02">
              <w:rPr>
                <w:b/>
              </w:rPr>
              <w:t>else</w:t>
            </w:r>
          </w:p>
          <w:p w14:paraId="66E3D570" w14:textId="1EE3EE92" w:rsidR="00DF458E" w:rsidRPr="00000C02" w:rsidRDefault="00DF458E" w:rsidP="00000C02">
            <w:pPr>
              <w:spacing w:line="240" w:lineRule="auto"/>
            </w:pPr>
            <w:r w:rsidRPr="00000C02">
              <w:t>1</w:t>
            </w:r>
            <w:r w:rsidR="0055744F" w:rsidRPr="00000C02">
              <w:t>7</w:t>
            </w:r>
            <w:r w:rsidRPr="00000C02">
              <w:t xml:space="preserve">:    </w:t>
            </w:r>
            <m:oMath>
              <m:r>
                <m:rPr>
                  <m:sty m:val="p"/>
                </m:rPr>
                <w:rPr>
                  <w:rFonts w:ascii="Cambria Math" w:hAnsi="Cambria Math"/>
                </w:rPr>
                <m:t>p←p+1;</m:t>
              </m:r>
            </m:oMath>
          </w:p>
          <w:p w14:paraId="4D80204C" w14:textId="4955C164" w:rsidR="00DF458E" w:rsidRPr="00000C02" w:rsidRDefault="00DF458E" w:rsidP="00000C02">
            <w:pPr>
              <w:spacing w:line="240" w:lineRule="auto"/>
              <w:rPr>
                <w:b/>
              </w:rPr>
            </w:pPr>
            <w:r w:rsidRPr="00000C02">
              <w:t>1</w:t>
            </w:r>
            <w:r w:rsidR="0055744F" w:rsidRPr="00000C02">
              <w:t>8</w:t>
            </w:r>
            <w:r w:rsidRPr="00000C02">
              <w:t xml:space="preserve">:  </w:t>
            </w:r>
            <w:r w:rsidR="002440DB" w:rsidRPr="00000C02">
              <w:t xml:space="preserve"> </w:t>
            </w:r>
            <w:r w:rsidRPr="00000C02">
              <w:rPr>
                <w:b/>
              </w:rPr>
              <w:t>end if</w:t>
            </w:r>
          </w:p>
          <w:p w14:paraId="0EE1C732" w14:textId="2D8B0544" w:rsidR="00F554E6" w:rsidRPr="00000C02" w:rsidRDefault="00F554E6" w:rsidP="00000C02">
            <w:pPr>
              <w:spacing w:line="240" w:lineRule="auto"/>
              <w:rPr>
                <w:b/>
              </w:rPr>
            </w:pPr>
            <w:r w:rsidRPr="00000C02">
              <w:t>1</w:t>
            </w:r>
            <w:r w:rsidR="0055744F" w:rsidRPr="00000C02">
              <w:t>9</w:t>
            </w:r>
            <w:r w:rsidRPr="00000C02">
              <w:t>:</w:t>
            </w:r>
            <w:r w:rsidRPr="00000C02">
              <w:rPr>
                <w:b/>
              </w:rPr>
              <w:t xml:space="preserve"> </w:t>
            </w:r>
            <w:r w:rsidR="002440DB" w:rsidRPr="00000C02">
              <w:rPr>
                <w:b/>
              </w:rPr>
              <w:t xml:space="preserve"> </w:t>
            </w:r>
            <w:r w:rsidRPr="00000C02">
              <w:rPr>
                <w:b/>
              </w:rPr>
              <w:t>end while</w:t>
            </w:r>
          </w:p>
          <w:p w14:paraId="4763F20E" w14:textId="79E9024D" w:rsidR="00302A26" w:rsidRPr="00000C02" w:rsidRDefault="0055744F" w:rsidP="00000C02">
            <w:pPr>
              <w:spacing w:line="240" w:lineRule="auto"/>
            </w:pPr>
            <w:r w:rsidRPr="00000C02">
              <w:t>20</w:t>
            </w:r>
            <w:r w:rsidR="00302A26" w:rsidRPr="00000C02">
              <w:t xml:space="preserve">: </w:t>
            </w:r>
            <w:r w:rsidR="002440DB" w:rsidRPr="00000C02">
              <w:t xml:space="preserve"> </w:t>
            </w:r>
            <w:r w:rsidR="00EF60DA" w:rsidRPr="00000C02">
              <w:t>q</w:t>
            </w:r>
            <m:oMath>
              <m:r>
                <m:rPr>
                  <m:sty m:val="p"/>
                </m:rPr>
                <w:rPr>
                  <w:rFonts w:ascii="Cambria Math" w:hAnsi="Cambria Math"/>
                </w:rPr>
                <m:t>←</m:t>
              </m:r>
            </m:oMath>
            <w:r w:rsidR="00302A26" w:rsidRPr="00000C02">
              <w:t>0;</w:t>
            </w:r>
          </w:p>
          <w:p w14:paraId="6049D2E2" w14:textId="7B0A302A" w:rsidR="008C537E" w:rsidRPr="00000C02" w:rsidRDefault="0055744F" w:rsidP="00000C02">
            <w:pPr>
              <w:spacing w:line="240" w:lineRule="auto"/>
              <w:rPr>
                <w:b/>
              </w:rPr>
            </w:pPr>
            <w:r w:rsidRPr="00000C02">
              <w:t>21</w:t>
            </w:r>
            <w:r w:rsidR="008C537E" w:rsidRPr="00000C02">
              <w:t>:</w:t>
            </w:r>
            <w:r w:rsidR="002440DB" w:rsidRPr="00000C02">
              <w:t xml:space="preserve"> </w:t>
            </w:r>
            <w:r w:rsidR="008C537E" w:rsidRPr="00000C02">
              <w:t xml:space="preserve"> </w:t>
            </w:r>
            <w:r w:rsidR="008C537E" w:rsidRPr="00000C02">
              <w:rPr>
                <w:b/>
              </w:rPr>
              <w:t xml:space="preserve">while </w:t>
            </w:r>
            <m:oMath>
              <m:r>
                <m:rPr>
                  <m:sty m:val="p"/>
                </m:rPr>
                <w:rPr>
                  <w:rFonts w:ascii="Cambria Math" w:hAnsi="Cambria Math"/>
                </w:rPr>
                <m:t>q&lt;Q</m:t>
              </m:r>
            </m:oMath>
            <w:r w:rsidR="008C537E" w:rsidRPr="00000C02">
              <w:t xml:space="preserve"> </w:t>
            </w:r>
            <w:r w:rsidR="008C537E" w:rsidRPr="00000C02">
              <w:rPr>
                <w:b/>
              </w:rPr>
              <w:t>do</w:t>
            </w:r>
          </w:p>
          <w:p w14:paraId="0B2C131A" w14:textId="544B4172" w:rsidR="008C537E" w:rsidRPr="00000C02" w:rsidRDefault="0055744F" w:rsidP="00000C02">
            <w:pPr>
              <w:spacing w:line="240" w:lineRule="auto"/>
            </w:pPr>
            <w:r w:rsidRPr="00000C02">
              <w:t>22</w:t>
            </w:r>
            <w:r w:rsidR="008C537E" w:rsidRPr="00000C02">
              <w:t xml:space="preserve">:   Change section number find </w:t>
            </w:r>
            <m:oMath>
              <m:sSup>
                <m:sSupPr>
                  <m:ctrlPr>
                    <w:rPr>
                      <w:rFonts w:ascii="Cambria Math" w:hAnsi="Cambria Math"/>
                    </w:rPr>
                  </m:ctrlPr>
                </m:sSupPr>
                <m:e>
                  <m:r>
                    <w:rPr>
                      <w:rFonts w:ascii="Cambria Math" w:hAnsi="Cambria Math"/>
                    </w:rPr>
                    <m:t>R</m:t>
                  </m:r>
                </m:e>
                <m:sup>
                  <m:r>
                    <w:rPr>
                      <w:rFonts w:ascii="Cambria Math" w:hAnsi="Cambria Math"/>
                    </w:rPr>
                    <m:t>'</m:t>
                  </m:r>
                </m:sup>
              </m:sSup>
            </m:oMath>
            <w:r w:rsidR="008C537E" w:rsidRPr="00000C02">
              <w:t xml:space="preserve"> from data set </w:t>
            </w:r>
            <w:r w:rsidR="008C537E" w:rsidRPr="00000C02">
              <w:rPr>
                <w:position w:val="-4"/>
              </w:rPr>
              <w:object w:dxaOrig="200" w:dyaOrig="260" w14:anchorId="0155E3C5">
                <v:shape id="_x0000_i1100" type="#_x0000_t75" style="width:12pt;height:12.75pt" o:ole="">
                  <v:imagedata r:id="rId152" o:title=""/>
                </v:shape>
                <o:OLEObject Type="Embed" ProgID="Equation.DSMT4" ShapeID="_x0000_i1100" DrawAspect="Content" ObjectID="_1602530902" r:id="rId159"/>
              </w:object>
            </w:r>
            <w:r w:rsidR="008C537E" w:rsidRPr="00000C02">
              <w:t>;</w:t>
            </w:r>
          </w:p>
          <w:p w14:paraId="34E58E9C" w14:textId="222A7ACE" w:rsidR="008C537E" w:rsidRPr="00000C02" w:rsidRDefault="00302A26" w:rsidP="00000C02">
            <w:pPr>
              <w:spacing w:line="240" w:lineRule="auto"/>
            </w:pPr>
            <w:r w:rsidRPr="00000C02">
              <w:t>2</w:t>
            </w:r>
            <w:r w:rsidR="0055744F" w:rsidRPr="00000C02">
              <w:t>3</w:t>
            </w:r>
            <w:r w:rsidR="008C537E" w:rsidRPr="00000C02">
              <w:t xml:space="preserve">:   </w:t>
            </w:r>
            <m:oMath>
              <m:sSup>
                <m:sSupPr>
                  <m:ctrlPr>
                    <w:rPr>
                      <w:rFonts w:ascii="Cambria Math" w:hAnsi="Cambria Math"/>
                    </w:rPr>
                  </m:ctrlPr>
                </m:sSupPr>
                <m:e>
                  <m:r>
                    <w:rPr>
                      <w:rFonts w:ascii="Cambria Math" w:hAnsi="Cambria Math"/>
                    </w:rPr>
                    <m:t>d</m:t>
                  </m:r>
                </m:e>
                <m:sup>
                  <m:r>
                    <w:rPr>
                      <w:rFonts w:ascii="Cambria Math" w:hAnsi="Cambria Math"/>
                    </w:rPr>
                    <m:t>'</m:t>
                  </m:r>
                </m:sup>
              </m:sSup>
              <m:r>
                <m:rPr>
                  <m:sty m:val="p"/>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rPr>
                <m:t>;</m:t>
              </m:r>
            </m:oMath>
          </w:p>
          <w:p w14:paraId="659CB90E" w14:textId="2C12288A" w:rsidR="008C537E" w:rsidRPr="00000C02" w:rsidRDefault="008C537E" w:rsidP="00000C02">
            <w:pPr>
              <w:spacing w:line="240" w:lineRule="auto"/>
            </w:pPr>
            <w:r w:rsidRPr="00000C02">
              <w:t>2</w:t>
            </w:r>
            <w:r w:rsidR="0055744F" w:rsidRPr="00000C02">
              <w:t>4</w:t>
            </w:r>
            <w:r w:rsidRPr="00000C02">
              <w:t xml:space="preserve">:   </w:t>
            </w:r>
            <m:oMath>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r>
                <w:rPr>
                  <w:rFonts w:ascii="Cambria Math" w:hAnsi="Cambria Math"/>
                </w:rPr>
                <m:t>Validation(f(</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48744BBE" w14:textId="482E2C68" w:rsidR="008C537E" w:rsidRPr="00000C02" w:rsidRDefault="008C537E" w:rsidP="00000C02">
            <w:pPr>
              <w:spacing w:line="240" w:lineRule="auto"/>
              <w:rPr>
                <w:b/>
              </w:rPr>
            </w:pPr>
            <w:r w:rsidRPr="00000C02">
              <w:t>2</w:t>
            </w:r>
            <w:r w:rsidR="0055744F" w:rsidRPr="00000C02">
              <w:t>5</w:t>
            </w:r>
            <w:r w:rsidRPr="00000C02">
              <w:t xml:space="preserve">:   </w:t>
            </w:r>
            <w:r w:rsidRPr="00000C02">
              <w:rPr>
                <w:b/>
              </w:rPr>
              <w:t>if</w:t>
            </w:r>
            <w:r w:rsidRPr="00000C02">
              <w:t xml:space="preserve"> </w:t>
            </w:r>
            <m:oMath>
              <m:d>
                <m:dPr>
                  <m:ctrlPr>
                    <w:rPr>
                      <w:rFonts w:ascii="Cambria Math" w:hAnsi="Cambria Math"/>
                    </w:rPr>
                  </m:ctrlPr>
                </m:dPr>
                <m:e>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&lt;E+α</m:t>
                  </m:r>
                  <m:d>
                    <m:dPr>
                      <m:begChr m:val="|"/>
                      <m:endChr m:val="|"/>
                      <m:ctrlPr>
                        <w:rPr>
                          <w:rFonts w:ascii="Cambria Math" w:hAnsi="Cambria Math"/>
                          <w:i/>
                        </w:rPr>
                      </m:ctrlPr>
                    </m:dPr>
                    <m:e>
                      <m:r>
                        <w:rPr>
                          <w:rFonts w:ascii="Cambria Math" w:hAnsi="Cambria Math"/>
                        </w:rPr>
                        <m:t>d</m:t>
                      </m:r>
                    </m:e>
                  </m:d>
                </m:e>
              </m:d>
            </m:oMath>
            <w:r w:rsidRPr="00000C02">
              <w:rPr>
                <w:b/>
              </w:rPr>
              <w:t xml:space="preserve"> then</w:t>
            </w:r>
          </w:p>
          <w:p w14:paraId="308A82F4" w14:textId="458CAEF7" w:rsidR="008C537E" w:rsidRPr="00000C02" w:rsidRDefault="008C537E" w:rsidP="00000C02">
            <w:pPr>
              <w:spacing w:line="240" w:lineRule="auto"/>
              <w:rPr>
                <w:b/>
              </w:rPr>
            </w:pPr>
            <w:r w:rsidRPr="00000C02">
              <w:t>2</w:t>
            </w:r>
            <w:r w:rsidR="0055744F" w:rsidRPr="00000C02">
              <w:t>6</w:t>
            </w:r>
            <w:r w:rsidRPr="00000C02">
              <w:t xml:space="preserve">:  </w:t>
            </w:r>
            <w:r w:rsidRPr="00000C02">
              <w:rPr>
                <w:b/>
              </w:rPr>
              <w:t xml:space="preserve">  </w:t>
            </w:r>
            <m:oMath>
              <m:r>
                <m:rPr>
                  <m:sty m:val="p"/>
                </m:rPr>
                <w:rPr>
                  <w:rFonts w:ascii="Cambria Math" w:hAnsi="Cambria Math"/>
                </w:rPr>
                <m:t>q←0;</m:t>
              </m:r>
            </m:oMath>
          </w:p>
          <w:p w14:paraId="4CCE96B1" w14:textId="2DDE8F5E" w:rsidR="008C537E" w:rsidRPr="00000C02" w:rsidRDefault="008C537E" w:rsidP="00000C02">
            <w:pPr>
              <w:spacing w:line="240" w:lineRule="auto"/>
            </w:pPr>
            <w:r w:rsidRPr="00000C02">
              <w:t>2</w:t>
            </w:r>
            <w:r w:rsidR="0055744F" w:rsidRPr="00000C02">
              <w:t>7</w:t>
            </w:r>
            <w:r w:rsidRPr="00000C02">
              <w:t xml:space="preserve">:    </w:t>
            </w:r>
            <m:oMath>
              <m:r>
                <m:rPr>
                  <m:sty m:val="p"/>
                </m:rP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rPr>
                <m:t>;</m:t>
              </m:r>
            </m:oMath>
          </w:p>
          <w:p w14:paraId="2C77EC27" w14:textId="744BBDAC" w:rsidR="008C537E" w:rsidRPr="00000C02" w:rsidRDefault="008C537E" w:rsidP="00000C02">
            <w:pPr>
              <w:spacing w:line="240" w:lineRule="auto"/>
            </w:pPr>
            <w:r w:rsidRPr="00000C02">
              <w:t>2</w:t>
            </w:r>
            <w:r w:rsidR="0055744F" w:rsidRPr="00000C02">
              <w:t>8</w:t>
            </w:r>
            <w:r w:rsidRPr="00000C02">
              <w:t xml:space="preserve">:    </w:t>
            </w:r>
            <m:oMath>
              <m:sSup>
                <m:sSupPr>
                  <m:ctrlPr>
                    <w:rPr>
                      <w:rFonts w:ascii="Cambria Math" w:hAnsi="Cambria Math"/>
                    </w:rPr>
                  </m:ctrlPr>
                </m:sSupPr>
                <m:e>
                  <m:r>
                    <w:rPr>
                      <w:rFonts w:ascii="Cambria Math" w:hAnsi="Cambria Math"/>
                    </w:rPr>
                    <m:t>d</m:t>
                  </m:r>
                  <m:r>
                    <m:rPr>
                      <m:sty m:val="p"/>
                    </m:rPr>
                    <w:rPr>
                      <w:rFonts w:ascii="Cambria Math" w:hAnsi="Cambria Math"/>
                    </w:rPr>
                    <m:t>←</m:t>
                  </m:r>
                  <m:r>
                    <w:rPr>
                      <w:rFonts w:ascii="Cambria Math" w:hAnsi="Cambria Math"/>
                    </w:rPr>
                    <m:t>d</m:t>
                  </m:r>
                </m:e>
                <m:sup>
                  <m:r>
                    <w:rPr>
                      <w:rFonts w:ascii="Cambria Math" w:hAnsi="Cambria Math"/>
                    </w:rPr>
                    <m:t>'</m:t>
                  </m:r>
                </m:sup>
              </m:sSup>
              <m:r>
                <m:rPr>
                  <m:sty m:val="p"/>
                </m:rPr>
                <w:rPr>
                  <w:rFonts w:ascii="Cambria Math" w:hAnsi="Cambria Math"/>
                </w:rPr>
                <m:t>;</m:t>
              </m:r>
            </m:oMath>
          </w:p>
          <w:p w14:paraId="0FAB6492" w14:textId="728B33C2" w:rsidR="008C537E" w:rsidRPr="00000C02" w:rsidRDefault="008C537E" w:rsidP="00000C02">
            <w:pPr>
              <w:spacing w:line="240" w:lineRule="auto"/>
            </w:pPr>
            <w:r w:rsidRPr="00000C02">
              <w:t>2</w:t>
            </w:r>
            <w:r w:rsidR="0055744F" w:rsidRPr="00000C02">
              <w:t>9</w:t>
            </w:r>
            <w:r w:rsidRPr="00000C02">
              <w:t xml:space="preserve">:    </w:t>
            </w:r>
            <w:bookmarkStart w:id="8" w:name="OLE_LINK1"/>
            <m:oMath>
              <m:sSup>
                <m:sSupPr>
                  <m:ctrlPr>
                    <w:rPr>
                      <w:rFonts w:ascii="Cambria Math" w:hAnsi="Cambria Math"/>
                    </w:rPr>
                  </m:ctrlPr>
                </m:sSupPr>
                <m:e>
                  <m:r>
                    <w:rPr>
                      <w:rFonts w:ascii="Cambria Math" w:hAnsi="Cambria Math"/>
                    </w:rPr>
                    <m:t>R</m:t>
                  </m:r>
                </m:e>
                <m:sup>
                  <m:r>
                    <w:rPr>
                      <w:rFonts w:ascii="Cambria Math" w:hAnsi="Cambria Math"/>
                    </w:rPr>
                    <m:t>*</m:t>
                  </m:r>
                </m:sup>
              </m:sSup>
              <w:bookmarkEnd w:id="8"/>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3D3DE4B2" w14:textId="7DE9FB1D" w:rsidR="008C537E" w:rsidRPr="00000C02" w:rsidRDefault="0055744F" w:rsidP="00000C02">
            <w:pPr>
              <w:spacing w:line="240" w:lineRule="auto"/>
            </w:pPr>
            <w:r w:rsidRPr="00000C02">
              <w:t>30</w:t>
            </w:r>
            <w:r w:rsidR="008C537E" w:rsidRPr="00000C02">
              <w:t xml:space="preserve">:  </w:t>
            </w:r>
            <w:r w:rsidR="00EF60DA" w:rsidRPr="00000C02">
              <w:t xml:space="preserve"> </w:t>
            </w:r>
            <w:r w:rsidR="008C537E" w:rsidRPr="00000C02">
              <w:rPr>
                <w:b/>
              </w:rPr>
              <w:t>else</w:t>
            </w:r>
          </w:p>
          <w:p w14:paraId="0A7B4839" w14:textId="1EE6663C" w:rsidR="008C537E" w:rsidRPr="00000C02" w:rsidRDefault="0055744F" w:rsidP="00000C02">
            <w:pPr>
              <w:spacing w:line="240" w:lineRule="auto"/>
            </w:pPr>
            <w:r w:rsidRPr="00000C02">
              <w:t>31</w:t>
            </w:r>
            <w:r w:rsidR="008C537E" w:rsidRPr="00000C02">
              <w:t xml:space="preserve">:    </w:t>
            </w:r>
            <m:oMath>
              <m:r>
                <m:rPr>
                  <m:sty m:val="p"/>
                </m:rPr>
                <w:rPr>
                  <w:rFonts w:ascii="Cambria Math" w:hAnsi="Cambria Math"/>
                </w:rPr>
                <m:t>q←q+1;</m:t>
              </m:r>
            </m:oMath>
          </w:p>
          <w:p w14:paraId="368E7817" w14:textId="50E6C68C" w:rsidR="008C537E" w:rsidRPr="00000C02" w:rsidRDefault="0055744F" w:rsidP="00000C02">
            <w:pPr>
              <w:spacing w:line="240" w:lineRule="auto"/>
            </w:pPr>
            <w:r w:rsidRPr="00000C02">
              <w:t>32</w:t>
            </w:r>
            <w:r w:rsidR="008C537E" w:rsidRPr="00000C02">
              <w:t xml:space="preserve">:  </w:t>
            </w:r>
            <w:r w:rsidR="002440DB" w:rsidRPr="00000C02">
              <w:t xml:space="preserve"> </w:t>
            </w:r>
            <w:r w:rsidR="008C537E" w:rsidRPr="00000C02">
              <w:rPr>
                <w:b/>
              </w:rPr>
              <w:t>end if</w:t>
            </w:r>
          </w:p>
          <w:p w14:paraId="4B653C67" w14:textId="405BDC79" w:rsidR="00DF458E" w:rsidRPr="00000C02" w:rsidRDefault="0055744F" w:rsidP="00000C02">
            <w:pPr>
              <w:spacing w:line="240" w:lineRule="auto"/>
              <w:rPr>
                <w:b/>
              </w:rPr>
            </w:pPr>
            <w:r w:rsidRPr="00000C02">
              <w:t>33</w:t>
            </w:r>
            <w:r w:rsidR="00DF458E" w:rsidRPr="00000C02">
              <w:t xml:space="preserve">: </w:t>
            </w:r>
            <w:r w:rsidR="002440DB" w:rsidRPr="00000C02">
              <w:t xml:space="preserve"> </w:t>
            </w:r>
            <w:r w:rsidR="00DF458E" w:rsidRPr="00000C02">
              <w:rPr>
                <w:b/>
              </w:rPr>
              <w:t>end while</w:t>
            </w:r>
          </w:p>
          <w:p w14:paraId="4A1FAD85" w14:textId="3C50A760" w:rsidR="00207881" w:rsidRPr="00000C02" w:rsidRDefault="00207881" w:rsidP="00000C02">
            <w:pPr>
              <w:spacing w:line="240" w:lineRule="auto"/>
              <w:rPr>
                <w:b/>
              </w:rPr>
            </w:pPr>
            <w:r w:rsidRPr="00000C02">
              <w:t>34:</w:t>
            </w:r>
            <w:r w:rsidRPr="00000C02">
              <w:rPr>
                <w:b/>
              </w:rPr>
              <w:t>t=t+1;</w:t>
            </w:r>
          </w:p>
          <w:p w14:paraId="4F044AA8" w14:textId="7DC9F234" w:rsidR="00F554E6" w:rsidRPr="00000C02" w:rsidRDefault="00F554E6" w:rsidP="00000C02">
            <w:pPr>
              <w:spacing w:line="240" w:lineRule="auto"/>
              <w:rPr>
                <w:b/>
              </w:rPr>
            </w:pPr>
            <w:r w:rsidRPr="00000C02">
              <w:lastRenderedPageBreak/>
              <w:t>3</w:t>
            </w:r>
            <w:r w:rsidR="00207881" w:rsidRPr="00000C02">
              <w:t>5</w:t>
            </w:r>
            <w:r w:rsidRPr="00000C02">
              <w:t>:</w:t>
            </w:r>
            <w:r w:rsidRPr="00000C02">
              <w:rPr>
                <w:b/>
              </w:rPr>
              <w:t>end while</w:t>
            </w:r>
          </w:p>
          <w:p w14:paraId="12A1EBD7" w14:textId="6E24CC0E" w:rsidR="00BC76EE" w:rsidRPr="00000C02" w:rsidRDefault="00BC76EE" w:rsidP="00000C02">
            <w:pPr>
              <w:spacing w:line="240" w:lineRule="auto"/>
              <w:rPr>
                <w:b/>
              </w:rPr>
            </w:pPr>
            <w:r w:rsidRPr="00000C02">
              <w:t>3</w:t>
            </w:r>
            <w:r w:rsidR="00207881" w:rsidRPr="00000C02">
              <w:t>6</w:t>
            </w:r>
            <w:r w:rsidRPr="00000C02">
              <w:t>:</w:t>
            </w:r>
            <w:r w:rsidRPr="00000C02">
              <w:rPr>
                <w:b/>
              </w:rPr>
              <w:t xml:space="preserve">Return </w:t>
            </w:r>
            <m:oMath>
              <m:sSup>
                <m:sSupPr>
                  <m:ctrlPr>
                    <w:rPr>
                      <w:rFonts w:ascii="Cambria Math" w:hAnsi="Cambria Math"/>
                    </w:rPr>
                  </m:ctrlPr>
                </m:sSupPr>
                <m:e>
                  <m:r>
                    <w:rPr>
                      <w:rFonts w:ascii="Cambria Math" w:hAnsi="Cambria Math"/>
                    </w:rPr>
                    <m:t>R</m:t>
                  </m:r>
                </m:e>
                <m:sup>
                  <m:r>
                    <w:rPr>
                      <w:rFonts w:ascii="Cambria Math" w:hAnsi="Cambria Math"/>
                    </w:rPr>
                    <m:t>*</m:t>
                  </m:r>
                </m:sup>
              </m:sSup>
            </m:oMath>
          </w:p>
        </w:tc>
      </w:tr>
    </w:tbl>
    <w:p w14:paraId="6B3BB542" w14:textId="5BBCE9C4" w:rsidR="00A12ACB" w:rsidRPr="00D26599" w:rsidRDefault="00D675F9" w:rsidP="00C42A7D">
      <w:pPr>
        <w:pStyle w:val="Newparagraph"/>
      </w:pPr>
      <w:r w:rsidRPr="00D26599">
        <w:lastRenderedPageBreak/>
        <w:t xml:space="preserve">For </w:t>
      </w:r>
      <w:r w:rsidR="00D44305" w:rsidRPr="00D26599">
        <w:t xml:space="preserve">a </w:t>
      </w:r>
      <w:r w:rsidRPr="00D26599">
        <w:t>f</w:t>
      </w:r>
      <w:r w:rsidR="002C2505" w:rsidRPr="00D26599">
        <w:t>ive-minute traffic flow prediction problem, the algorithm starts from the initially</w:t>
      </w:r>
      <w:r w:rsidR="00D44305" w:rsidRPr="00D26599">
        <w:t>-</w:t>
      </w:r>
      <w:r w:rsidR="002C2505" w:rsidRPr="00D26599">
        <w:t xml:space="preserve">determined space-time dimension. </w:t>
      </w:r>
      <w:r w:rsidR="00A12ACB" w:rsidRPr="00D26599">
        <w:t>In the time domain, we analyze different relevant time intervals, use</w:t>
      </w:r>
      <w:r w:rsidR="00612770" w:rsidRPr="00D26599">
        <w:rPr>
          <w:rFonts w:hint="eastAsia"/>
        </w:rPr>
        <w:t>s</w:t>
      </w:r>
      <w:r w:rsidR="00A12ACB" w:rsidRPr="00D26599">
        <w:t xml:space="preserve"> </w:t>
      </w:r>
      <w:r w:rsidR="00612770" w:rsidRPr="00D26599">
        <w:rPr>
          <w:rFonts w:hint="eastAsia"/>
        </w:rPr>
        <w:t>STFSA</w:t>
      </w:r>
      <w:r w:rsidR="00A12ACB" w:rsidRPr="00D26599">
        <w:t xml:space="preserve"> in the analysis process, predict traffic flow for different input time prediction results, and select the best input time interval by minimizing the prediction error. See Figure </w:t>
      </w:r>
      <w:r w:rsidR="00486780" w:rsidRPr="00D26599">
        <w:t>6</w:t>
      </w:r>
      <w:r w:rsidR="00A12ACB" w:rsidRPr="00D26599">
        <w:t xml:space="preserve">(a) for </w:t>
      </w:r>
      <w:r w:rsidR="00D44305" w:rsidRPr="00D26599">
        <w:t xml:space="preserve">a </w:t>
      </w:r>
      <w:r w:rsidR="00A12ACB" w:rsidRPr="00D26599">
        <w:t xml:space="preserve">curve </w:t>
      </w:r>
      <w:r w:rsidR="00D44305" w:rsidRPr="00D26599">
        <w:t xml:space="preserve">describing the relationship between </w:t>
      </w:r>
      <w:r w:rsidR="00A12ACB" w:rsidRPr="00D26599">
        <w:t xml:space="preserve">prediction accuracy </w:t>
      </w:r>
      <w:r w:rsidR="00D44305" w:rsidRPr="00D26599">
        <w:t>and</w:t>
      </w:r>
      <w:r w:rsidR="00A12ACB" w:rsidRPr="00D26599">
        <w:t xml:space="preserve"> </w:t>
      </w:r>
      <w:r w:rsidR="00D44305" w:rsidRPr="00D26599">
        <w:t xml:space="preserve">the </w:t>
      </w:r>
      <w:r w:rsidR="00A12ACB" w:rsidRPr="00D26599">
        <w:t xml:space="preserve">interval length of the </w:t>
      </w:r>
      <w:r w:rsidR="00D44305" w:rsidRPr="00D26599">
        <w:t xml:space="preserve">time domain </w:t>
      </w:r>
      <w:r w:rsidR="00C2372D" w:rsidRPr="00D26599">
        <w:t xml:space="preserve">of </w:t>
      </w:r>
      <w:r w:rsidR="004C6F3B" w:rsidRPr="00D26599">
        <w:t xml:space="preserve">the </w:t>
      </w:r>
      <w:r w:rsidR="00A12ACB" w:rsidRPr="00D26599">
        <w:t>input data.</w:t>
      </w:r>
      <w:r w:rsidR="00C2372D" w:rsidRPr="00D26599">
        <w:t xml:space="preserve"> </w:t>
      </w:r>
    </w:p>
    <w:p w14:paraId="6CA58927" w14:textId="55A0B6CC" w:rsidR="00A12ACB" w:rsidRPr="00D26599" w:rsidRDefault="00A12ACB" w:rsidP="00C42A7D">
      <w:pPr>
        <w:pStyle w:val="Newparagraph"/>
      </w:pPr>
      <w:r w:rsidRPr="00D26599">
        <w:t xml:space="preserve">In the spatial domain, an analysis is conducted between the spatially correlated quantities of road segments and the </w:t>
      </w:r>
      <w:r w:rsidR="00D44305" w:rsidRPr="00D26599">
        <w:t xml:space="preserve">traffic </w:t>
      </w:r>
      <w:r w:rsidRPr="00D26599">
        <w:t xml:space="preserve">prediction errors. On the premise of not changing the whole network structure, the established neural network structure is used to analyze the influence of changing the number of road sections on the prediction accuracy. The result is illustrated in Figure </w:t>
      </w:r>
      <w:r w:rsidR="00486780" w:rsidRPr="00D26599">
        <w:t>6</w:t>
      </w:r>
      <w:r w:rsidRPr="00D26599">
        <w:t>(b).</w:t>
      </w:r>
    </w:p>
    <w:p w14:paraId="258B97D4" w14:textId="4DE816E0" w:rsidR="00A12ACB" w:rsidRPr="00D26599" w:rsidRDefault="00A12ACB" w:rsidP="00AC4729">
      <w:pPr>
        <w:pStyle w:val="Heading4Paragraph"/>
      </w:pPr>
      <w:r w:rsidRPr="00D26599">
        <w:rPr>
          <w:noProof/>
          <w:lang w:val="en-US" w:eastAsia="zh-CN"/>
        </w:rPr>
        <w:drawing>
          <wp:inline distT="0" distB="0" distL="0" distR="0" wp14:anchorId="570FA9D2" wp14:editId="0EF2D268">
            <wp:extent cx="2523490" cy="2523490"/>
            <wp:effectExtent l="0" t="0" r="0" b="0"/>
            <wp:docPr id="10" name="图片 10" descr="D:\桌面\论文资料\文章用图\timeintervals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D:\桌面\论文资料\文章用图\timeintervalsinfection.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23490" cy="2523490"/>
                    </a:xfrm>
                    <a:prstGeom prst="rect">
                      <a:avLst/>
                    </a:prstGeom>
                    <a:noFill/>
                    <a:ln>
                      <a:noFill/>
                    </a:ln>
                  </pic:spPr>
                </pic:pic>
              </a:graphicData>
            </a:graphic>
          </wp:inline>
        </w:drawing>
      </w:r>
      <w:r w:rsidRPr="00D26599">
        <w:rPr>
          <w:noProof/>
          <w:lang w:val="en-US" w:eastAsia="zh-CN"/>
        </w:rPr>
        <w:drawing>
          <wp:inline distT="0" distB="0" distL="0" distR="0" wp14:anchorId="147E9B0D" wp14:editId="580F0F33">
            <wp:extent cx="2527300" cy="2527300"/>
            <wp:effectExtent l="0" t="0" r="0" b="0"/>
            <wp:docPr id="6" name="图片 6" descr="D:\桌面\论文资料\文章用图\number of detecto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桌面\论文资料\文章用图\number of detector analysi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p w14:paraId="774C60D3" w14:textId="77777777" w:rsidR="002313EA" w:rsidRPr="00D26599" w:rsidRDefault="002313EA" w:rsidP="002313EA">
      <w:pPr>
        <w:pStyle w:val="af"/>
        <w:numPr>
          <w:ilvl w:val="0"/>
          <w:numId w:val="5"/>
        </w:numPr>
        <w:ind w:firstLineChars="0"/>
      </w:pPr>
      <w:r w:rsidRPr="00D26599">
        <w:t xml:space="preserve">  </w:t>
      </w:r>
      <w:r w:rsidRPr="00D26599">
        <w:tab/>
      </w:r>
      <w:r w:rsidRPr="00D26599">
        <w:tab/>
      </w:r>
      <w:r w:rsidRPr="00D26599">
        <w:tab/>
      </w:r>
      <w:r w:rsidRPr="00D26599">
        <w:tab/>
      </w:r>
      <w:r w:rsidRPr="00D26599">
        <w:tab/>
      </w:r>
      <w:r w:rsidRPr="00D26599">
        <w:tab/>
      </w:r>
      <w:r w:rsidRPr="00D26599">
        <w:tab/>
      </w:r>
      <w:r w:rsidRPr="00D26599">
        <w:tab/>
      </w:r>
      <w:r w:rsidRPr="00D26599">
        <w:tab/>
        <w:t>(b)</w:t>
      </w:r>
    </w:p>
    <w:p w14:paraId="482B836D" w14:textId="0056A71F" w:rsidR="00A12ACB" w:rsidRPr="00D26599" w:rsidRDefault="00A12ACB" w:rsidP="00C42A7D">
      <w:pPr>
        <w:pStyle w:val="Figurecaption"/>
      </w:pPr>
      <w:r w:rsidRPr="00D26599">
        <w:t>Figure</w:t>
      </w:r>
      <w:r w:rsidR="002313EA" w:rsidRPr="00D26599">
        <w:t xml:space="preserve"> </w:t>
      </w:r>
      <w:r w:rsidR="00486780" w:rsidRPr="00D26599">
        <w:t>6</w:t>
      </w:r>
      <w:r w:rsidR="002313EA" w:rsidRPr="00D26599">
        <w:t>.</w:t>
      </w:r>
      <w:r w:rsidRPr="00D26599">
        <w:t xml:space="preserve"> </w:t>
      </w:r>
      <w:r w:rsidR="00D44305" w:rsidRPr="00D26599">
        <w:t xml:space="preserve">Effects of changing the </w:t>
      </w:r>
      <w:r w:rsidR="002313EA" w:rsidRPr="00D26599">
        <w:t xml:space="preserve">(a) </w:t>
      </w:r>
      <w:r w:rsidR="00D44305" w:rsidRPr="00D26599">
        <w:t xml:space="preserve">input </w:t>
      </w:r>
      <w:r w:rsidR="002313EA" w:rsidRPr="00D26599">
        <w:t>time length</w:t>
      </w:r>
      <w:r w:rsidR="00D44305" w:rsidRPr="00D26599">
        <w:t xml:space="preserve"> and</w:t>
      </w:r>
      <w:r w:rsidR="002313EA" w:rsidRPr="00D26599">
        <w:t xml:space="preserve"> (b) </w:t>
      </w:r>
      <w:r w:rsidRPr="00D26599">
        <w:t>number of road sections</w:t>
      </w:r>
    </w:p>
    <w:p w14:paraId="485DC157" w14:textId="77777777" w:rsidR="00404553" w:rsidRPr="00D26599" w:rsidRDefault="00404553" w:rsidP="00A558AF"/>
    <w:p w14:paraId="4FCF1127" w14:textId="5443AFE5" w:rsidR="004D00B9" w:rsidRPr="00D26599" w:rsidRDefault="00404553" w:rsidP="00C42A7D">
      <w:pPr>
        <w:pStyle w:val="Newparagraph"/>
      </w:pPr>
      <w:r w:rsidRPr="00D26599">
        <w:t xml:space="preserve">As can be seen in Figure </w:t>
      </w:r>
      <w:r w:rsidR="00486780" w:rsidRPr="00D26599">
        <w:t>6</w:t>
      </w:r>
      <w:r w:rsidRPr="00D26599">
        <w:t xml:space="preserve">(a), in the five-minute traffic flow prediction problem, increasing the </w:t>
      </w:r>
      <w:r w:rsidR="00677551" w:rsidRPr="00D26599">
        <w:t xml:space="preserve">traffic flow </w:t>
      </w:r>
      <w:r w:rsidRPr="00D26599">
        <w:t xml:space="preserve">time information </w:t>
      </w:r>
      <w:r w:rsidR="00677551" w:rsidRPr="00D26599">
        <w:t xml:space="preserve">does </w:t>
      </w:r>
      <w:r w:rsidRPr="00D26599">
        <w:t xml:space="preserve">not effectively improve the performance of </w:t>
      </w:r>
      <w:r w:rsidR="00677551" w:rsidRPr="00D26599">
        <w:t xml:space="preserve">our </w:t>
      </w:r>
      <w:r w:rsidRPr="00D26599">
        <w:t xml:space="preserve">model. </w:t>
      </w:r>
      <w:r w:rsidR="007739E3" w:rsidRPr="00D26599">
        <w:t xml:space="preserve">Using the past 20 minutes of traffic data yields the lowest prediction accuracy. </w:t>
      </w:r>
      <w:r w:rsidR="00DF458E" w:rsidRPr="00D26599">
        <w:t xml:space="preserve">From Figure </w:t>
      </w:r>
      <w:r w:rsidR="00486780" w:rsidRPr="00D26599">
        <w:t>6</w:t>
      </w:r>
      <w:r w:rsidRPr="00D26599">
        <w:t>(b)</w:t>
      </w:r>
      <w:r w:rsidR="00DF458E" w:rsidRPr="00D26599">
        <w:t xml:space="preserve">, the following conclusions can be drawn. </w:t>
      </w:r>
      <w:r w:rsidR="00677551" w:rsidRPr="00D26599">
        <w:t>W</w:t>
      </w:r>
      <w:r w:rsidR="00DF458E" w:rsidRPr="00D26599">
        <w:t>ith increas</w:t>
      </w:r>
      <w:r w:rsidR="00677551" w:rsidRPr="00D26599">
        <w:t>ing</w:t>
      </w:r>
      <w:r w:rsidR="00DF458E" w:rsidRPr="00D26599">
        <w:t xml:space="preserve"> </w:t>
      </w:r>
      <w:r w:rsidR="00677551" w:rsidRPr="00D26599">
        <w:t xml:space="preserve">amounts </w:t>
      </w:r>
      <w:r w:rsidR="00DF458E" w:rsidRPr="00D26599">
        <w:t xml:space="preserve">of road section data, the MAPE of </w:t>
      </w:r>
      <w:r w:rsidR="00677551" w:rsidRPr="00D26599">
        <w:t xml:space="preserve">the </w:t>
      </w:r>
      <w:r w:rsidR="00DF458E" w:rsidRPr="00D26599">
        <w:t xml:space="preserve">traffic flow forecast tends to decrease, which shows that more spatial information is conducive to prediction accuracy. </w:t>
      </w:r>
      <w:r w:rsidR="00677551" w:rsidRPr="00D26599">
        <w:t>However, after a certain point, more</w:t>
      </w:r>
      <w:r w:rsidR="00DF458E" w:rsidRPr="00D26599">
        <w:t xml:space="preserve"> spatial information does not significantly increase prediction accuracy. For example, the MAPE does not change significantly and its value </w:t>
      </w:r>
      <w:r w:rsidR="00677551" w:rsidRPr="00D26599">
        <w:t xml:space="preserve">remains in the range </w:t>
      </w:r>
      <w:r w:rsidR="00DF458E" w:rsidRPr="00D26599">
        <w:t>of 4.94%</w:t>
      </w:r>
      <w:r w:rsidR="00677551" w:rsidRPr="00D26599">
        <w:t xml:space="preserve"> to</w:t>
      </w:r>
      <w:r w:rsidR="00DF458E" w:rsidRPr="00D26599">
        <w:t xml:space="preserve"> 5.05% when the number of </w:t>
      </w:r>
      <w:r w:rsidR="00C2372D" w:rsidRPr="00D26599">
        <w:t>road sections</w:t>
      </w:r>
      <w:r w:rsidR="00DF458E" w:rsidRPr="00D26599">
        <w:t xml:space="preserve"> </w:t>
      </w:r>
      <w:r w:rsidR="00677551" w:rsidRPr="00D26599">
        <w:t xml:space="preserve">is </w:t>
      </w:r>
      <w:r w:rsidR="00DF458E" w:rsidRPr="00D26599">
        <w:t xml:space="preserve">increased from 20 to 28. This result also </w:t>
      </w:r>
      <w:r w:rsidR="0000111C" w:rsidRPr="00D26599">
        <w:t>demonstrates</w:t>
      </w:r>
      <w:r w:rsidR="00DF458E" w:rsidRPr="00D26599">
        <w:t xml:space="preserve"> that </w:t>
      </w:r>
      <w:r w:rsidR="00677551" w:rsidRPr="00D26599">
        <w:t>actual data should be considered when</w:t>
      </w:r>
      <w:r w:rsidR="00DF458E" w:rsidRPr="00D26599">
        <w:t xml:space="preserve"> determin</w:t>
      </w:r>
      <w:r w:rsidR="00677551" w:rsidRPr="00D26599">
        <w:t>ing</w:t>
      </w:r>
      <w:r w:rsidR="00DF458E" w:rsidRPr="00D26599">
        <w:t xml:space="preserve"> the best model structure.</w:t>
      </w:r>
    </w:p>
    <w:p w14:paraId="55D1EA3F" w14:textId="38938A66" w:rsidR="00A558AF" w:rsidRPr="00D26599" w:rsidRDefault="00282A32" w:rsidP="00C42A7D">
      <w:pPr>
        <w:pStyle w:val="1"/>
      </w:pPr>
      <w:r w:rsidRPr="00D26599">
        <w:t>5</w:t>
      </w:r>
      <w:r w:rsidR="00C05966" w:rsidRPr="00D26599">
        <w:t xml:space="preserve">. </w:t>
      </w:r>
      <w:r w:rsidR="00837723" w:rsidRPr="00D26599">
        <w:t>Validation</w:t>
      </w:r>
    </w:p>
    <w:p w14:paraId="71144DFF" w14:textId="77777777" w:rsidR="000202E0" w:rsidRPr="00D26599" w:rsidRDefault="00282A32" w:rsidP="00C42A7D">
      <w:pPr>
        <w:pStyle w:val="2"/>
      </w:pPr>
      <w:r w:rsidRPr="00D26599">
        <w:t>5</w:t>
      </w:r>
      <w:r w:rsidR="000202E0" w:rsidRPr="00D26599">
        <w:t xml:space="preserve">.1 </w:t>
      </w:r>
      <w:r w:rsidR="00420144" w:rsidRPr="00D26599">
        <w:t>D</w:t>
      </w:r>
      <w:r w:rsidR="000202E0" w:rsidRPr="00D26599">
        <w:t>ata description</w:t>
      </w:r>
    </w:p>
    <w:p w14:paraId="33012B0B" w14:textId="311EE06F" w:rsidR="00646431" w:rsidRPr="00D26599" w:rsidRDefault="0019396E" w:rsidP="00C42A7D">
      <w:pPr>
        <w:pStyle w:val="Paragraph"/>
      </w:pPr>
      <w:r w:rsidRPr="00D26599">
        <w:t xml:space="preserve">The </w:t>
      </w:r>
      <w:r w:rsidR="00677551" w:rsidRPr="00D26599">
        <w:t xml:space="preserve">real </w:t>
      </w:r>
      <w:r w:rsidRPr="00D26599">
        <w:t xml:space="preserve">data </w:t>
      </w:r>
      <w:r w:rsidR="00677551" w:rsidRPr="00D26599">
        <w:t xml:space="preserve">used </w:t>
      </w:r>
      <w:r w:rsidRPr="00D26599">
        <w:t xml:space="preserve">for </w:t>
      </w:r>
      <w:r w:rsidR="00677551" w:rsidRPr="00D26599">
        <w:t xml:space="preserve">the validation experiment in </w:t>
      </w:r>
      <w:r w:rsidRPr="00D26599">
        <w:t>this study was derived from loop detect</w:t>
      </w:r>
      <w:r w:rsidR="00677551" w:rsidRPr="00D26599">
        <w:t>or</w:t>
      </w:r>
      <w:r w:rsidRPr="00D26599">
        <w:t xml:space="preserve"> coil</w:t>
      </w:r>
      <w:r w:rsidR="00677551" w:rsidRPr="00D26599">
        <w:t>s</w:t>
      </w:r>
      <w:r w:rsidRPr="00D26599">
        <w:t xml:space="preserve"> deployed by </w:t>
      </w:r>
      <w:r w:rsidR="00677551" w:rsidRPr="00D26599">
        <w:t>the Washington State Department of Transportation (</w:t>
      </w:r>
      <w:r w:rsidRPr="00D26599">
        <w:t>WSDOT) on</w:t>
      </w:r>
      <w:r w:rsidR="00677551" w:rsidRPr="00D26599">
        <w:t xml:space="preserve"> the</w:t>
      </w:r>
      <w:r w:rsidRPr="00D26599">
        <w:t xml:space="preserve"> </w:t>
      </w:r>
      <w:r w:rsidR="000F46D6" w:rsidRPr="00D26599">
        <w:t>I-</w:t>
      </w:r>
      <w:r w:rsidRPr="00D26599">
        <w:t xml:space="preserve">5 </w:t>
      </w:r>
      <w:r w:rsidR="00677551" w:rsidRPr="00D26599">
        <w:t>F</w:t>
      </w:r>
      <w:r w:rsidR="000F46D6" w:rsidRPr="00D26599">
        <w:t xml:space="preserve">reeway </w:t>
      </w:r>
      <w:r w:rsidRPr="00D26599">
        <w:t>in Seattle</w:t>
      </w:r>
      <w:r w:rsidR="00677551" w:rsidRPr="00D26599">
        <w:t>, USA</w:t>
      </w:r>
      <w:r w:rsidR="000202E0" w:rsidRPr="00D26599">
        <w:t>.</w:t>
      </w:r>
    </w:p>
    <w:p w14:paraId="4EDD2521" w14:textId="0EA034C6" w:rsidR="00646431" w:rsidRPr="00D26599" w:rsidRDefault="00646431" w:rsidP="00AC4729">
      <w:pPr>
        <w:pStyle w:val="Heading4Paragraph"/>
      </w:pPr>
      <w:r w:rsidRPr="00D26599">
        <w:rPr>
          <w:noProof/>
          <w:lang w:val="en-US" w:eastAsia="zh-CN"/>
        </w:rPr>
        <w:lastRenderedPageBreak/>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3815772" cy="2058927"/>
                    </a:xfrm>
                    <a:prstGeom prst="rect">
                      <a:avLst/>
                    </a:prstGeom>
                  </pic:spPr>
                </pic:pic>
              </a:graphicData>
            </a:graphic>
          </wp:inline>
        </w:drawing>
      </w:r>
    </w:p>
    <w:p w14:paraId="14E63E8E" w14:textId="6181AE34" w:rsidR="00646431" w:rsidRPr="00D26599" w:rsidRDefault="00646431" w:rsidP="00C42A7D">
      <w:pPr>
        <w:pStyle w:val="Figurecaption"/>
      </w:pPr>
      <w:r w:rsidRPr="00D26599">
        <w:t xml:space="preserve">Figure </w:t>
      </w:r>
      <w:r w:rsidR="00486780" w:rsidRPr="00D26599">
        <w:t>7</w:t>
      </w:r>
      <w:r w:rsidRPr="00D26599">
        <w:t xml:space="preserve">. </w:t>
      </w:r>
      <w:r w:rsidR="00677551" w:rsidRPr="00D26599">
        <w:t>L</w:t>
      </w:r>
      <w:r w:rsidRPr="00D26599">
        <w:t xml:space="preserve">ocation of </w:t>
      </w:r>
      <w:r w:rsidR="00677551" w:rsidRPr="00D26599">
        <w:t xml:space="preserve">the </w:t>
      </w:r>
      <w:r w:rsidR="0006294D" w:rsidRPr="00D26599">
        <w:t>I-</w:t>
      </w:r>
      <w:r w:rsidRPr="00D26599">
        <w:t>5</w:t>
      </w:r>
      <w:r w:rsidR="00677551" w:rsidRPr="00D26599">
        <w:t xml:space="preserve"> Freeway, Seattle. Loop detector locations are indicated in blue.</w:t>
      </w:r>
    </w:p>
    <w:p w14:paraId="1DE3584F" w14:textId="77777777" w:rsidR="00677551" w:rsidRPr="00D26599" w:rsidRDefault="00677551" w:rsidP="00646431">
      <w:pPr>
        <w:jc w:val="center"/>
      </w:pPr>
    </w:p>
    <w:p w14:paraId="5FFA7FB6" w14:textId="7C44A566" w:rsidR="0019396E" w:rsidRPr="00D26599" w:rsidRDefault="00677551" w:rsidP="00C42A7D">
      <w:pPr>
        <w:pStyle w:val="Newparagraph"/>
      </w:pPr>
      <w:r w:rsidRPr="00D26599">
        <w:t>D</w:t>
      </w:r>
      <w:r w:rsidR="00D7068D" w:rsidRPr="00D26599">
        <w:t xml:space="preserve">ata </w:t>
      </w:r>
      <w:r w:rsidRPr="00D26599">
        <w:t xml:space="preserve">was </w:t>
      </w:r>
      <w:r w:rsidR="00D7068D" w:rsidRPr="00D26599">
        <w:t xml:space="preserve">collected </w:t>
      </w:r>
      <w:r w:rsidR="001864E0" w:rsidRPr="00D26599">
        <w:t xml:space="preserve">from </w:t>
      </w:r>
      <w:r w:rsidR="0085518F" w:rsidRPr="00D26599">
        <w:t xml:space="preserve">all </w:t>
      </w:r>
      <w:r w:rsidR="006A22A0" w:rsidRPr="00D26599">
        <w:t xml:space="preserve">weekdays </w:t>
      </w:r>
      <w:r w:rsidRPr="00D26599">
        <w:t xml:space="preserve">from </w:t>
      </w:r>
      <w:r w:rsidR="0085518F" w:rsidRPr="00D26599">
        <w:t>Jan</w:t>
      </w:r>
      <w:r w:rsidRPr="00D26599">
        <w:t>uary</w:t>
      </w:r>
      <w:r w:rsidR="0085518F" w:rsidRPr="00D26599">
        <w:t xml:space="preserve"> 1</w:t>
      </w:r>
      <w:r w:rsidR="001864E0" w:rsidRPr="00D26599">
        <w:t xml:space="preserve"> to</w:t>
      </w:r>
      <w:r w:rsidR="005E25DF" w:rsidRPr="00D26599">
        <w:t xml:space="preserve"> </w:t>
      </w:r>
      <w:r w:rsidR="0085518F" w:rsidRPr="00D26599">
        <w:t>Mar</w:t>
      </w:r>
      <w:r w:rsidRPr="00D26599">
        <w:t>ch</w:t>
      </w:r>
      <w:r w:rsidR="0085518F" w:rsidRPr="00D26599">
        <w:t xml:space="preserve"> </w:t>
      </w:r>
      <w:r w:rsidR="001864E0" w:rsidRPr="00D26599">
        <w:t>31</w:t>
      </w:r>
      <w:r w:rsidR="0085518F" w:rsidRPr="00D26599">
        <w:t>,</w:t>
      </w:r>
      <w:r w:rsidR="001864E0" w:rsidRPr="00D26599">
        <w:t xml:space="preserve"> 2016</w:t>
      </w:r>
      <w:r w:rsidRPr="00D26599">
        <w:t>:</w:t>
      </w:r>
      <w:r w:rsidR="00D7068D" w:rsidRPr="00D26599">
        <w:t xml:space="preserve"> a total of 50 days.</w:t>
      </w:r>
      <w:r w:rsidR="005E25DF" w:rsidRPr="00D26599">
        <w:t xml:space="preserve"> </w:t>
      </w:r>
      <w:r w:rsidR="001864E0" w:rsidRPr="00D26599">
        <w:t xml:space="preserve">The data sampling interval </w:t>
      </w:r>
      <w:r w:rsidRPr="00D26599">
        <w:t xml:space="preserve">was </w:t>
      </w:r>
      <w:r w:rsidR="001864E0" w:rsidRPr="00D26599">
        <w:t xml:space="preserve">5 minutes, </w:t>
      </w:r>
      <w:r w:rsidRPr="00D26599">
        <w:t>resulting in</w:t>
      </w:r>
      <w:r w:rsidR="001864E0" w:rsidRPr="00D26599">
        <w:t xml:space="preserve"> 288 sampl</w:t>
      </w:r>
      <w:r w:rsidRPr="00D26599">
        <w:t>es per</w:t>
      </w:r>
      <w:r w:rsidR="001864E0" w:rsidRPr="00D26599">
        <w:t xml:space="preserve"> day.</w:t>
      </w:r>
      <w:r w:rsidR="005E25DF" w:rsidRPr="00D26599">
        <w:t xml:space="preserve"> </w:t>
      </w:r>
      <w:r w:rsidRPr="00D26599">
        <w:t xml:space="preserve">For </w:t>
      </w:r>
      <w:r w:rsidR="0019396E" w:rsidRPr="00D26599">
        <w:t xml:space="preserve">the experiment, the first </w:t>
      </w:r>
      <w:r w:rsidR="00B96F12" w:rsidRPr="00D26599">
        <w:t>40</w:t>
      </w:r>
      <w:r w:rsidR="0019396E" w:rsidRPr="00D26599">
        <w:t xml:space="preserve"> days of collected data </w:t>
      </w:r>
      <w:r w:rsidR="0019396E" w:rsidRPr="00D26599">
        <w:rPr>
          <w:noProof/>
        </w:rPr>
        <w:t>w</w:t>
      </w:r>
      <w:r w:rsidR="00912756" w:rsidRPr="00D26599">
        <w:rPr>
          <w:noProof/>
        </w:rPr>
        <w:t>ere</w:t>
      </w:r>
      <w:r w:rsidR="0019396E" w:rsidRPr="00D26599">
        <w:t xml:space="preserve"> used as the training</w:t>
      </w:r>
      <w:r w:rsidR="00B96F12" w:rsidRPr="00D26599">
        <w:t xml:space="preserve"> </w:t>
      </w:r>
      <w:r w:rsidR="006A22A0" w:rsidRPr="00D26599">
        <w:t xml:space="preserve">and model validation </w:t>
      </w:r>
      <w:r w:rsidR="00B96F12" w:rsidRPr="00D26599">
        <w:t xml:space="preserve">dataset </w:t>
      </w:r>
      <w:r w:rsidRPr="00D26599">
        <w:t xml:space="preserve">for </w:t>
      </w:r>
      <w:r w:rsidR="0019396E" w:rsidRPr="00D26599">
        <w:t xml:space="preserve">the CNN network. </w:t>
      </w:r>
      <w:r w:rsidRPr="00D26599">
        <w:t>T</w:t>
      </w:r>
      <w:r w:rsidR="0019396E" w:rsidRPr="00D26599">
        <w:t xml:space="preserve">he last </w:t>
      </w:r>
      <w:r w:rsidRPr="00D26599">
        <w:t xml:space="preserve">10 </w:t>
      </w:r>
      <w:r w:rsidR="0019396E" w:rsidRPr="00D26599">
        <w:t>days</w:t>
      </w:r>
      <w:r w:rsidR="0085518F" w:rsidRPr="00D26599">
        <w:t xml:space="preserve"> </w:t>
      </w:r>
      <w:r w:rsidRPr="00D26599">
        <w:t xml:space="preserve">were </w:t>
      </w:r>
      <w:r w:rsidR="0085518F" w:rsidRPr="00D26599">
        <w:t>used</w:t>
      </w:r>
      <w:r w:rsidR="005E25DF" w:rsidRPr="00D26599">
        <w:t xml:space="preserve"> </w:t>
      </w:r>
      <w:r w:rsidR="0019396E" w:rsidRPr="00D26599">
        <w:t xml:space="preserve">as </w:t>
      </w:r>
      <w:r w:rsidRPr="00D26599">
        <w:t>the</w:t>
      </w:r>
      <w:r w:rsidR="0019396E" w:rsidRPr="00D26599">
        <w:t xml:space="preserve"> test </w:t>
      </w:r>
      <w:r w:rsidR="0085518F" w:rsidRPr="00D26599">
        <w:t>set</w:t>
      </w:r>
      <w:r w:rsidRPr="00D26599">
        <w:t>. T</w:t>
      </w:r>
      <w:r w:rsidR="004112E4" w:rsidRPr="00D26599">
        <w:t xml:space="preserve">hus, </w:t>
      </w:r>
      <w:r w:rsidR="00C9089A" w:rsidRPr="00D26599">
        <w:t xml:space="preserve">there </w:t>
      </w:r>
      <w:r w:rsidRPr="00D26599">
        <w:t xml:space="preserve">were </w:t>
      </w:r>
      <w:r w:rsidR="00C9089A" w:rsidRPr="00D26599">
        <w:t>11</w:t>
      </w:r>
      <w:r w:rsidRPr="00D26599">
        <w:t>,</w:t>
      </w:r>
      <w:r w:rsidR="00C9089A" w:rsidRPr="00D26599">
        <w:t xml:space="preserve">520 training </w:t>
      </w:r>
      <w:r w:rsidRPr="00D26599">
        <w:t xml:space="preserve">samples </w:t>
      </w:r>
      <w:r w:rsidR="00C9089A" w:rsidRPr="00D26599">
        <w:t>and 2</w:t>
      </w:r>
      <w:r w:rsidRPr="00D26599">
        <w:t>,</w:t>
      </w:r>
      <w:r w:rsidR="00C9089A" w:rsidRPr="00D26599">
        <w:t>880 test samples, which are used as input for the model.</w:t>
      </w:r>
    </w:p>
    <w:p w14:paraId="280256D0" w14:textId="77777777" w:rsidR="00E43F9C" w:rsidRPr="00D26599" w:rsidRDefault="00282A32" w:rsidP="00C42A7D">
      <w:pPr>
        <w:pStyle w:val="2"/>
      </w:pPr>
      <w:r w:rsidRPr="00D26599">
        <w:t>5.2</w:t>
      </w:r>
      <w:r w:rsidR="00B30330" w:rsidRPr="00D26599">
        <w:t xml:space="preserve"> </w:t>
      </w:r>
      <w:r w:rsidR="008F7584" w:rsidRPr="00D26599">
        <w:t>Single-step prediction</w:t>
      </w:r>
    </w:p>
    <w:p w14:paraId="7CC94067" w14:textId="78E4B003" w:rsidR="00E43F9C" w:rsidRPr="00D26599" w:rsidRDefault="00B30330" w:rsidP="00C42A7D">
      <w:pPr>
        <w:pStyle w:val="Paragraph"/>
      </w:pPr>
      <w:r w:rsidRPr="00D26599">
        <w:t xml:space="preserve">In order to </w:t>
      </w:r>
      <w:r w:rsidR="000F0161" w:rsidRPr="00D26599">
        <w:t>compare</w:t>
      </w:r>
      <w:r w:rsidRPr="00D26599">
        <w:t xml:space="preserve"> the performance of </w:t>
      </w:r>
      <w:r w:rsidR="003F2F7A" w:rsidRPr="00D26599">
        <w:t>different predicti</w:t>
      </w:r>
      <w:r w:rsidR="0051192B" w:rsidRPr="00D26599">
        <w:t>ve</w:t>
      </w:r>
      <w:r w:rsidR="003F2F7A" w:rsidRPr="00D26599">
        <w:t xml:space="preserve"> model</w:t>
      </w:r>
      <w:r w:rsidR="0051192B" w:rsidRPr="00D26599">
        <w:t>s</w:t>
      </w:r>
      <w:r w:rsidR="000F0161" w:rsidRPr="00D26599">
        <w:t>,</w:t>
      </w:r>
      <w:r w:rsidR="003F2F7A" w:rsidRPr="00D26599">
        <w:t xml:space="preserve"> </w:t>
      </w:r>
      <w:r w:rsidR="00A91680" w:rsidRPr="00D26599">
        <w:t>MAPE and mean absolute error</w:t>
      </w:r>
      <w:r w:rsidR="00F8054A" w:rsidRPr="00D26599">
        <w:t xml:space="preserve"> (MAE)</w:t>
      </w:r>
      <w:r w:rsidR="00A91680" w:rsidRPr="00D26599">
        <w:t xml:space="preserve"> </w:t>
      </w:r>
      <w:r w:rsidR="0051192B" w:rsidRPr="00D26599">
        <w:rPr>
          <w:noProof/>
        </w:rPr>
        <w:t>were</w:t>
      </w:r>
      <w:r w:rsidR="0051192B" w:rsidRPr="00D26599">
        <w:t xml:space="preserve"> </w:t>
      </w:r>
      <w:r w:rsidR="00A91680" w:rsidRPr="00D26599">
        <w:t xml:space="preserve">employed to measure the </w:t>
      </w:r>
      <w:r w:rsidR="006A758F" w:rsidRPr="00D26599">
        <w:t>deviation</w:t>
      </w:r>
      <w:r w:rsidR="00002E87" w:rsidRPr="00D26599">
        <w:t xml:space="preserve"> </w:t>
      </w:r>
      <w:r w:rsidR="00A91680" w:rsidRPr="00D26599">
        <w:t xml:space="preserve">between </w:t>
      </w:r>
      <w:r w:rsidR="0051192B" w:rsidRPr="00D26599">
        <w:t xml:space="preserve">the </w:t>
      </w:r>
      <w:r w:rsidR="00A91680" w:rsidRPr="00D26599">
        <w:t>predict</w:t>
      </w:r>
      <w:r w:rsidR="0051192B" w:rsidRPr="00D26599">
        <w:t>ed and actual</w:t>
      </w:r>
      <w:r w:rsidR="00A91680" w:rsidRPr="00D26599">
        <w:t xml:space="preserve"> traffic flow</w:t>
      </w:r>
      <w:r w:rsidR="0051192B" w:rsidRPr="00D26599">
        <w:t>s</w:t>
      </w:r>
      <w:r w:rsidR="00A91680" w:rsidRPr="00D26599">
        <w:t xml:space="preserve">. </w:t>
      </w:r>
    </w:p>
    <w:p w14:paraId="4FB89D43" w14:textId="77777777" w:rsidR="00F8054A" w:rsidRPr="00D26599" w:rsidRDefault="00F8054A" w:rsidP="00F8054A">
      <w:pPr>
        <w:pStyle w:val="MTDisplayEquation"/>
      </w:pPr>
      <w:r w:rsidRPr="00D26599">
        <w:tab/>
      </w:r>
      <w:r w:rsidRPr="00D26599">
        <w:rPr>
          <w:position w:val="-30"/>
        </w:rPr>
        <w:object w:dxaOrig="2940" w:dyaOrig="720" w14:anchorId="338193F5">
          <v:shape id="_x0000_i1101" type="#_x0000_t75" style="width:147pt;height:36.75pt" o:ole="">
            <v:imagedata r:id="rId163" o:title=""/>
          </v:shape>
          <o:OLEObject Type="Embed" ProgID="Equation.DSMT4" ShapeID="_x0000_i1101" DrawAspect="Content" ObjectID="_1602530903" r:id="rId16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22</w:instrText>
      </w:r>
      <w:r w:rsidR="00044D4B">
        <w:fldChar w:fldCharType="end"/>
      </w:r>
      <w:r w:rsidRPr="00D26599">
        <w:instrText>)</w:instrText>
      </w:r>
      <w:r w:rsidR="002453A2" w:rsidRPr="00D26599">
        <w:fldChar w:fldCharType="end"/>
      </w:r>
    </w:p>
    <w:p w14:paraId="7875F844" w14:textId="77777777" w:rsidR="00A91680" w:rsidRPr="00D26599" w:rsidRDefault="00A91680" w:rsidP="00A91680">
      <w:pPr>
        <w:pStyle w:val="MTDisplayEquation"/>
      </w:pPr>
      <w:bookmarkStart w:id="9" w:name="_GoBack"/>
      <w:bookmarkEnd w:id="9"/>
      <w:r w:rsidRPr="00D26599">
        <w:tab/>
      </w:r>
      <w:r w:rsidRPr="00D26599">
        <w:rPr>
          <w:position w:val="-28"/>
        </w:rPr>
        <w:object w:dxaOrig="1980" w:dyaOrig="680" w14:anchorId="0D15EF74">
          <v:shape id="_x0000_i1102" type="#_x0000_t75" style="width:98.25pt;height:35.25pt" o:ole="">
            <v:imagedata r:id="rId165" o:title=""/>
          </v:shape>
          <o:OLEObject Type="Embed" ProgID="Equation.DSMT4" ShapeID="_x0000_i1102" DrawAspect="Content" ObjectID="_1602530904" r:id="rId166"/>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r w:rsidR="00044D4B">
        <w:fldChar w:fldCharType="begin"/>
      </w:r>
      <w:r w:rsidR="00044D4B">
        <w:instrText xml:space="preserve"> SEQ MTEqn \c \* Arabic \* MERGEFORMAT </w:instrText>
      </w:r>
      <w:r w:rsidR="00044D4B">
        <w:fldChar w:fldCharType="separate"/>
      </w:r>
      <w:r w:rsidR="0098326F" w:rsidRPr="00D26599">
        <w:instrText>23</w:instrText>
      </w:r>
      <w:r w:rsidR="00044D4B">
        <w:fldChar w:fldCharType="end"/>
      </w:r>
      <w:r w:rsidRPr="00D26599">
        <w:instrText>)</w:instrText>
      </w:r>
      <w:r w:rsidR="002453A2" w:rsidRPr="00D26599">
        <w:fldChar w:fldCharType="end"/>
      </w:r>
    </w:p>
    <w:p w14:paraId="60C23C3E" w14:textId="17D9AA15" w:rsidR="005271D3" w:rsidRPr="00D26599" w:rsidRDefault="0051192B" w:rsidP="00C42A7D">
      <w:pPr>
        <w:pStyle w:val="Paragraph"/>
      </w:pPr>
      <w:r w:rsidRPr="00D26599">
        <w:lastRenderedPageBreak/>
        <w:t>H</w:t>
      </w:r>
      <w:r w:rsidR="00320299" w:rsidRPr="00D26599">
        <w:t>ere</w:t>
      </w:r>
      <w:r w:rsidRPr="00D26599">
        <w:t>,</w:t>
      </w:r>
      <w:r w:rsidR="00A91680" w:rsidRPr="00D26599">
        <w:t xml:space="preserve"> </w:t>
      </w:r>
      <w:r w:rsidR="00A91680" w:rsidRPr="00D26599">
        <w:rPr>
          <w:position w:val="-12"/>
        </w:rPr>
        <w:object w:dxaOrig="240" w:dyaOrig="360" w14:anchorId="1D8FF9A1">
          <v:shape id="_x0000_i1103" type="#_x0000_t75" style="width:12pt;height:18.75pt" o:ole="">
            <v:imagedata r:id="rId167" o:title=""/>
          </v:shape>
          <o:OLEObject Type="Embed" ProgID="Equation.DSMT4" ShapeID="_x0000_i1103" DrawAspect="Content" ObjectID="_1602530905" r:id="rId168"/>
        </w:object>
      </w:r>
      <w:r w:rsidR="00AB398A" w:rsidRPr="00D26599">
        <w:t xml:space="preserve">is the predicted </w:t>
      </w:r>
      <w:r w:rsidRPr="00D26599">
        <w:t xml:space="preserve">amount of </w:t>
      </w:r>
      <w:r w:rsidR="00AB398A" w:rsidRPr="00D26599">
        <w:t>traffic flow</w:t>
      </w:r>
      <w:r w:rsidRPr="00D26599">
        <w:t xml:space="preserve"> and</w:t>
      </w:r>
      <w:r w:rsidR="00AB398A" w:rsidRPr="00D26599">
        <w:t xml:space="preserve"> </w:t>
      </w:r>
      <w:r w:rsidR="00AB398A" w:rsidRPr="00D26599">
        <w:rPr>
          <w:position w:val="-12"/>
        </w:rPr>
        <w:object w:dxaOrig="240" w:dyaOrig="360" w14:anchorId="376849B7">
          <v:shape id="_x0000_i1104" type="#_x0000_t75" style="width:12pt;height:18.75pt" o:ole="">
            <v:imagedata r:id="rId169" o:title=""/>
          </v:shape>
          <o:OLEObject Type="Embed" ProgID="Equation.DSMT4" ShapeID="_x0000_i1104" DrawAspect="Content" ObjectID="_1602530906" r:id="rId170"/>
        </w:object>
      </w:r>
      <w:r w:rsidR="00AB398A" w:rsidRPr="00D26599">
        <w:t xml:space="preserve">is the </w:t>
      </w:r>
      <w:r w:rsidRPr="00D26599">
        <w:t>actual</w:t>
      </w:r>
      <w:r w:rsidR="00AB398A" w:rsidRPr="00D26599">
        <w:t xml:space="preserve"> value. </w:t>
      </w:r>
      <w:r w:rsidRPr="00D26599">
        <w:t xml:space="preserve">After </w:t>
      </w:r>
      <w:r w:rsidR="003F2F7A" w:rsidRPr="00D26599">
        <w:t>implement</w:t>
      </w:r>
      <w:r w:rsidRPr="00D26599">
        <w:t>ing</w:t>
      </w:r>
      <w:r w:rsidR="003F2F7A" w:rsidRPr="00D26599">
        <w:t xml:space="preserve"> the training and test process</w:t>
      </w:r>
      <w:r w:rsidRPr="00D26599">
        <w:t>es with</w:t>
      </w:r>
      <w:r w:rsidR="003F2F7A" w:rsidRPr="00D26599">
        <w:t xml:space="preserve"> the training and test dataset</w:t>
      </w:r>
      <w:r w:rsidRPr="00D26599">
        <w:t xml:space="preserve">s, </w:t>
      </w:r>
      <w:bookmarkStart w:id="10" w:name="OLE_LINK2"/>
      <w:bookmarkStart w:id="11" w:name="OLE_LINK3"/>
      <w:r w:rsidRPr="00D26599">
        <w:t>we can</w:t>
      </w:r>
      <w:r w:rsidR="00320299" w:rsidRPr="00D26599">
        <w:t xml:space="preserve"> compar</w:t>
      </w:r>
      <w:r w:rsidRPr="00D26599">
        <w:t>e</w:t>
      </w:r>
      <w:r w:rsidR="00320299" w:rsidRPr="00D26599">
        <w:t xml:space="preserve"> the prediction results of the five prediction models </w:t>
      </w:r>
      <w:r w:rsidRPr="00D26599">
        <w:t>(</w:t>
      </w:r>
      <w:r w:rsidR="00320299" w:rsidRPr="00D26599">
        <w:t xml:space="preserve">Figure </w:t>
      </w:r>
      <w:r w:rsidRPr="00D26599">
        <w:t>8)</w:t>
      </w:r>
      <w:r w:rsidR="006A22A0" w:rsidRPr="00D26599">
        <w:t xml:space="preserve">, which are </w:t>
      </w:r>
      <w:r w:rsidR="004C6F3B" w:rsidRPr="00D26599">
        <w:t xml:space="preserve">a </w:t>
      </w:r>
      <w:r w:rsidR="006A22A0" w:rsidRPr="00D26599">
        <w:t xml:space="preserve">support vector regression (SVR), </w:t>
      </w:r>
      <w:r w:rsidR="004C6F3B" w:rsidRPr="00D26599">
        <w:t xml:space="preserve">an </w:t>
      </w:r>
      <w:r w:rsidR="006A22A0" w:rsidRPr="00D26599">
        <w:t xml:space="preserve">artificial neural network (ANN), </w:t>
      </w:r>
      <w:r w:rsidR="004C6F3B" w:rsidRPr="00D26599">
        <w:t xml:space="preserve">an </w:t>
      </w:r>
      <w:r w:rsidR="006A22A0" w:rsidRPr="00D26599">
        <w:t xml:space="preserve">artificial neural network using </w:t>
      </w:r>
      <w:proofErr w:type="spellStart"/>
      <w:r w:rsidR="00523621" w:rsidRPr="00D26599">
        <w:t>spatio</w:t>
      </w:r>
      <w:proofErr w:type="spellEnd"/>
      <w:r w:rsidR="00523621" w:rsidRPr="00D26599">
        <w:t>-temporal</w:t>
      </w:r>
      <w:r w:rsidR="006A22A0" w:rsidRPr="00D26599">
        <w:t xml:space="preserve"> feature selection algorithm (ANN+STFSA), </w:t>
      </w:r>
      <w:r w:rsidR="004C6F3B" w:rsidRPr="00D26599">
        <w:t xml:space="preserve">a </w:t>
      </w:r>
      <w:r w:rsidR="006A22A0" w:rsidRPr="00D26599">
        <w:t>convolutional neural network (CNN), and</w:t>
      </w:r>
      <w:r w:rsidR="004C6F3B" w:rsidRPr="00D26599">
        <w:t xml:space="preserve"> a</w:t>
      </w:r>
      <w:r w:rsidR="006A22A0" w:rsidRPr="00D26599">
        <w:t xml:space="preserve"> convolution neural network using </w:t>
      </w:r>
      <w:r w:rsidR="004C6F3B" w:rsidRPr="00D26599">
        <w:t xml:space="preserve">a </w:t>
      </w:r>
      <w:proofErr w:type="spellStart"/>
      <w:r w:rsidR="00523621" w:rsidRPr="00D26599">
        <w:t>spatio</w:t>
      </w:r>
      <w:proofErr w:type="spellEnd"/>
      <w:r w:rsidR="00523621" w:rsidRPr="00D26599">
        <w:t>-temporal</w:t>
      </w:r>
      <w:r w:rsidR="006A22A0" w:rsidRPr="00D26599">
        <w:t xml:space="preserve"> feature selection algorithm (CNN+STFSA)</w:t>
      </w:r>
      <w:r w:rsidR="00523621" w:rsidRPr="00D26599">
        <w:t>.</w:t>
      </w:r>
      <w:r w:rsidR="006A22A0" w:rsidRPr="00D26599">
        <w:t xml:space="preserve"> </w:t>
      </w:r>
      <w:r w:rsidR="007D3BBE" w:rsidRPr="00D26599">
        <w:t xml:space="preserve">Table 6 shows the </w:t>
      </w:r>
      <w:r w:rsidRPr="00D26599">
        <w:t xml:space="preserve">traffic flow predictions </w:t>
      </w:r>
      <w:r w:rsidR="007D3BBE" w:rsidRPr="00D26599">
        <w:t xml:space="preserve">of the proposed CNN method and the </w:t>
      </w:r>
      <w:r w:rsidRPr="00D26599">
        <w:t xml:space="preserve">other </w:t>
      </w:r>
      <w:r w:rsidR="007D3BBE" w:rsidRPr="00D26599">
        <w:t>compar</w:t>
      </w:r>
      <w:r w:rsidRPr="00D26599">
        <w:t>ison</w:t>
      </w:r>
      <w:r w:rsidR="007D3BBE" w:rsidRPr="00D26599">
        <w:t xml:space="preserve"> algorithms </w:t>
      </w:r>
      <w:r w:rsidRPr="00D26599">
        <w:t>with a 5-</w:t>
      </w:r>
      <w:r w:rsidR="007D3BBE" w:rsidRPr="00D26599">
        <w:t>minute time interval.</w:t>
      </w:r>
    </w:p>
    <w:bookmarkEnd w:id="10"/>
    <w:bookmarkEnd w:id="11"/>
    <w:p w14:paraId="168DF3F6" w14:textId="284F421B" w:rsidR="00280146" w:rsidRPr="00D26599" w:rsidRDefault="000F3738" w:rsidP="00AC4729">
      <w:pPr>
        <w:pStyle w:val="Heading4Paragraph"/>
      </w:pPr>
      <w:r w:rsidRPr="00D26599">
        <w:object w:dxaOrig="8024" w:dyaOrig="8033" w14:anchorId="6EAFA13B">
          <v:shape id="_x0000_i1105" type="#_x0000_t75" style="width:402pt;height:402pt" o:ole="">
            <v:imagedata r:id="rId171" o:title=""/>
          </v:shape>
          <o:OLEObject Type="Embed" ProgID="Visio.Drawing.11" ShapeID="_x0000_i1105" DrawAspect="Content" ObjectID="_1602530907" r:id="rId172"/>
        </w:object>
      </w:r>
    </w:p>
    <w:p w14:paraId="5ED4EB3F" w14:textId="4B114F7C" w:rsidR="0020707B" w:rsidRPr="00D26599" w:rsidRDefault="0020707B" w:rsidP="00C42A7D">
      <w:pPr>
        <w:pStyle w:val="Figurecaption"/>
      </w:pPr>
      <w:r w:rsidRPr="00D26599">
        <w:t xml:space="preserve">Figure </w:t>
      </w:r>
      <w:r w:rsidR="00486780" w:rsidRPr="00D26599">
        <w:t>8</w:t>
      </w:r>
      <w:r w:rsidRPr="00D26599">
        <w:t xml:space="preserve">. </w:t>
      </w:r>
      <w:r w:rsidR="0083442E" w:rsidRPr="00D26599">
        <w:rPr>
          <w:noProof/>
        </w:rPr>
        <w:t>Result</w:t>
      </w:r>
      <w:r w:rsidR="00912756" w:rsidRPr="00D26599">
        <w:rPr>
          <w:noProof/>
        </w:rPr>
        <w:t>s</w:t>
      </w:r>
      <w:r w:rsidR="0083442E" w:rsidRPr="00D26599">
        <w:t xml:space="preserve"> of different algorithms in </w:t>
      </w:r>
      <w:r w:rsidR="0083442E" w:rsidRPr="00D26599">
        <w:rPr>
          <w:noProof/>
        </w:rPr>
        <w:t>5</w:t>
      </w:r>
      <w:r w:rsidR="0051192B" w:rsidRPr="00D26599">
        <w:rPr>
          <w:noProof/>
        </w:rPr>
        <w:t>-</w:t>
      </w:r>
      <w:r w:rsidR="0083442E" w:rsidRPr="00D26599">
        <w:rPr>
          <w:noProof/>
        </w:rPr>
        <w:t>minute</w:t>
      </w:r>
      <w:r w:rsidR="0051192B" w:rsidRPr="00D26599">
        <w:t xml:space="preserve"> interval</w:t>
      </w:r>
      <w:r w:rsidR="0083442E" w:rsidRPr="00D26599">
        <w:t xml:space="preserve"> traffic flow prediction</w:t>
      </w:r>
    </w:p>
    <w:p w14:paraId="2951C9A6" w14:textId="77777777" w:rsidR="00D773DE" w:rsidRPr="00D26599" w:rsidRDefault="00D773DE" w:rsidP="001823C4"/>
    <w:p w14:paraId="41B19F26" w14:textId="473FA580" w:rsidR="00320299" w:rsidRPr="00D26599" w:rsidRDefault="00320299" w:rsidP="00C42A7D">
      <w:pPr>
        <w:pStyle w:val="Tabletitle"/>
      </w:pPr>
      <w:r w:rsidRPr="00D26599">
        <w:t xml:space="preserve">Table </w:t>
      </w:r>
      <w:r w:rsidR="00655971" w:rsidRPr="00D26599">
        <w:t>5</w:t>
      </w:r>
      <w:r w:rsidR="0051192B" w:rsidRPr="00D26599">
        <w:t>.</w:t>
      </w:r>
      <w:r w:rsidRPr="00D26599">
        <w:t xml:space="preserve"> Predicti</w:t>
      </w:r>
      <w:r w:rsidR="0051192B" w:rsidRPr="00D26599">
        <w:t>ve</w:t>
      </w:r>
      <w:r w:rsidRPr="00D26599">
        <w:t xml:space="preserve"> performance of CNN compared </w:t>
      </w:r>
      <w:r w:rsidR="0051192B" w:rsidRPr="00D26599">
        <w:t xml:space="preserve">with other </w:t>
      </w:r>
      <w:r w:rsidRPr="00D26599">
        <w:t>algorithms</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909"/>
        <w:gridCol w:w="2710"/>
      </w:tblGrid>
      <w:tr w:rsidR="00D26599" w:rsidRPr="00D26599" w14:paraId="27320458" w14:textId="77777777" w:rsidTr="00320299">
        <w:tc>
          <w:tcPr>
            <w:tcW w:w="2903" w:type="dxa"/>
            <w:tcBorders>
              <w:top w:val="single" w:sz="4" w:space="0" w:color="auto"/>
              <w:bottom w:val="single" w:sz="4" w:space="0" w:color="auto"/>
            </w:tcBorders>
          </w:tcPr>
          <w:p w14:paraId="56335756" w14:textId="77777777" w:rsidR="00320299" w:rsidRPr="00D26599" w:rsidRDefault="00320299" w:rsidP="006649A9">
            <w:pPr>
              <w:spacing w:line="240" w:lineRule="auto"/>
              <w:ind w:firstLine="420"/>
            </w:pPr>
            <w:r w:rsidRPr="00D26599">
              <w:t xml:space="preserve">Model </w:t>
            </w:r>
          </w:p>
        </w:tc>
        <w:tc>
          <w:tcPr>
            <w:tcW w:w="2909" w:type="dxa"/>
            <w:tcBorders>
              <w:top w:val="single" w:sz="4" w:space="0" w:color="auto"/>
              <w:bottom w:val="single" w:sz="4" w:space="0" w:color="auto"/>
            </w:tcBorders>
          </w:tcPr>
          <w:p w14:paraId="0AAA529D" w14:textId="77777777" w:rsidR="00320299" w:rsidRPr="00D26599" w:rsidRDefault="00320299" w:rsidP="006649A9">
            <w:pPr>
              <w:spacing w:line="240" w:lineRule="auto"/>
              <w:ind w:firstLine="420"/>
            </w:pPr>
            <w:r w:rsidRPr="00D26599">
              <w:t>MAPE</w:t>
            </w:r>
          </w:p>
        </w:tc>
        <w:tc>
          <w:tcPr>
            <w:tcW w:w="2710" w:type="dxa"/>
            <w:tcBorders>
              <w:top w:val="single" w:sz="4" w:space="0" w:color="auto"/>
              <w:bottom w:val="single" w:sz="4" w:space="0" w:color="auto"/>
            </w:tcBorders>
          </w:tcPr>
          <w:p w14:paraId="433018BE" w14:textId="77777777" w:rsidR="00320299" w:rsidRPr="00D26599" w:rsidRDefault="00320299" w:rsidP="006649A9">
            <w:pPr>
              <w:spacing w:line="240" w:lineRule="auto"/>
              <w:ind w:firstLine="420"/>
            </w:pPr>
            <w:r w:rsidRPr="00D26599">
              <w:t>MAE</w:t>
            </w:r>
          </w:p>
        </w:tc>
      </w:tr>
      <w:tr w:rsidR="00D26599" w:rsidRPr="00D26599" w14:paraId="0404E707" w14:textId="77777777" w:rsidTr="00320299">
        <w:tc>
          <w:tcPr>
            <w:tcW w:w="2903" w:type="dxa"/>
            <w:tcBorders>
              <w:top w:val="single" w:sz="4" w:space="0" w:color="auto"/>
              <w:bottom w:val="nil"/>
            </w:tcBorders>
          </w:tcPr>
          <w:p w14:paraId="44DD7D35" w14:textId="77777777" w:rsidR="00320299" w:rsidRPr="00D26599" w:rsidRDefault="00320299" w:rsidP="006649A9">
            <w:pPr>
              <w:spacing w:line="240" w:lineRule="auto"/>
              <w:ind w:firstLine="420"/>
            </w:pPr>
            <w:r w:rsidRPr="00D26599">
              <w:t>SVR</w:t>
            </w:r>
          </w:p>
        </w:tc>
        <w:tc>
          <w:tcPr>
            <w:tcW w:w="2909" w:type="dxa"/>
            <w:tcBorders>
              <w:top w:val="single" w:sz="4" w:space="0" w:color="auto"/>
              <w:bottom w:val="nil"/>
            </w:tcBorders>
          </w:tcPr>
          <w:p w14:paraId="001940E9" w14:textId="77777777" w:rsidR="00320299" w:rsidRPr="00D26599" w:rsidRDefault="00320299" w:rsidP="006649A9">
            <w:pPr>
              <w:spacing w:line="240" w:lineRule="auto"/>
              <w:ind w:firstLine="420"/>
            </w:pPr>
            <w:r w:rsidRPr="00D26599">
              <w:t>7.51%</w:t>
            </w:r>
          </w:p>
        </w:tc>
        <w:tc>
          <w:tcPr>
            <w:tcW w:w="2710" w:type="dxa"/>
            <w:tcBorders>
              <w:top w:val="single" w:sz="4" w:space="0" w:color="auto"/>
              <w:bottom w:val="nil"/>
            </w:tcBorders>
          </w:tcPr>
          <w:p w14:paraId="63DBD846" w14:textId="77777777" w:rsidR="00320299" w:rsidRPr="00D26599" w:rsidRDefault="00320299" w:rsidP="006649A9">
            <w:pPr>
              <w:spacing w:line="240" w:lineRule="auto"/>
              <w:ind w:firstLine="420"/>
            </w:pPr>
            <w:r w:rsidRPr="00D26599">
              <w:t>20.7684</w:t>
            </w:r>
          </w:p>
        </w:tc>
      </w:tr>
      <w:tr w:rsidR="00D26599" w:rsidRPr="00D26599" w14:paraId="6831FDE7" w14:textId="77777777" w:rsidTr="00320299">
        <w:tc>
          <w:tcPr>
            <w:tcW w:w="2903" w:type="dxa"/>
            <w:tcBorders>
              <w:top w:val="nil"/>
            </w:tcBorders>
          </w:tcPr>
          <w:p w14:paraId="4B1FA061" w14:textId="77777777" w:rsidR="00320299" w:rsidRPr="00D26599" w:rsidRDefault="00320299" w:rsidP="006649A9">
            <w:pPr>
              <w:spacing w:line="240" w:lineRule="auto"/>
              <w:ind w:firstLine="420"/>
            </w:pPr>
            <w:r w:rsidRPr="00D26599">
              <w:t>ANN</w:t>
            </w:r>
          </w:p>
        </w:tc>
        <w:tc>
          <w:tcPr>
            <w:tcW w:w="2909" w:type="dxa"/>
            <w:tcBorders>
              <w:top w:val="nil"/>
            </w:tcBorders>
          </w:tcPr>
          <w:p w14:paraId="175882DB" w14:textId="77777777" w:rsidR="00320299" w:rsidRPr="00D26599" w:rsidRDefault="00320299" w:rsidP="006649A9">
            <w:pPr>
              <w:spacing w:line="240" w:lineRule="auto"/>
              <w:ind w:firstLine="420"/>
            </w:pPr>
            <w:r w:rsidRPr="00D26599">
              <w:t>7.62%</w:t>
            </w:r>
          </w:p>
        </w:tc>
        <w:tc>
          <w:tcPr>
            <w:tcW w:w="2710" w:type="dxa"/>
            <w:tcBorders>
              <w:top w:val="nil"/>
            </w:tcBorders>
          </w:tcPr>
          <w:p w14:paraId="39A0C853" w14:textId="77777777" w:rsidR="00320299" w:rsidRPr="00D26599" w:rsidRDefault="00320299" w:rsidP="006649A9">
            <w:pPr>
              <w:spacing w:line="240" w:lineRule="auto"/>
              <w:ind w:firstLine="420"/>
            </w:pPr>
            <w:r w:rsidRPr="00D26599">
              <w:t>19.9962</w:t>
            </w:r>
          </w:p>
        </w:tc>
      </w:tr>
      <w:tr w:rsidR="00D26599" w:rsidRPr="00D26599" w14:paraId="07D8DC07" w14:textId="77777777" w:rsidTr="00687171">
        <w:tc>
          <w:tcPr>
            <w:tcW w:w="2903" w:type="dxa"/>
          </w:tcPr>
          <w:p w14:paraId="1AB7D75D" w14:textId="77777777" w:rsidR="00A12D64" w:rsidRPr="00D26599" w:rsidRDefault="00A12D64" w:rsidP="006649A9">
            <w:pPr>
              <w:spacing w:line="240" w:lineRule="auto"/>
              <w:ind w:firstLine="420"/>
            </w:pPr>
            <w:r w:rsidRPr="00D26599">
              <w:t>ANN+STFSA</w:t>
            </w:r>
          </w:p>
        </w:tc>
        <w:tc>
          <w:tcPr>
            <w:tcW w:w="2909" w:type="dxa"/>
          </w:tcPr>
          <w:p w14:paraId="19CDB918" w14:textId="77777777" w:rsidR="00A12D64" w:rsidRPr="00D26599" w:rsidRDefault="00A12D64" w:rsidP="006649A9">
            <w:pPr>
              <w:spacing w:line="240" w:lineRule="auto"/>
              <w:ind w:firstLine="420"/>
            </w:pPr>
            <w:r w:rsidRPr="00D26599">
              <w:t>6.17%</w:t>
            </w:r>
          </w:p>
        </w:tc>
        <w:tc>
          <w:tcPr>
            <w:tcW w:w="2710" w:type="dxa"/>
          </w:tcPr>
          <w:p w14:paraId="04428AF0" w14:textId="77777777" w:rsidR="00A12D64" w:rsidRPr="00D26599" w:rsidRDefault="00A12D64" w:rsidP="006649A9">
            <w:pPr>
              <w:spacing w:line="240" w:lineRule="auto"/>
              <w:ind w:firstLine="420"/>
            </w:pPr>
            <w:r w:rsidRPr="00D26599">
              <w:t>15.6797</w:t>
            </w:r>
          </w:p>
        </w:tc>
      </w:tr>
      <w:tr w:rsidR="00D26599" w:rsidRPr="00D26599" w14:paraId="761DD4BB" w14:textId="77777777" w:rsidTr="00EF7126">
        <w:tc>
          <w:tcPr>
            <w:tcW w:w="2903" w:type="dxa"/>
          </w:tcPr>
          <w:p w14:paraId="60E67A61" w14:textId="77777777" w:rsidR="00320299" w:rsidRPr="00D26599" w:rsidRDefault="00320299" w:rsidP="006649A9">
            <w:pPr>
              <w:spacing w:line="240" w:lineRule="auto"/>
              <w:ind w:firstLine="420"/>
            </w:pPr>
            <w:r w:rsidRPr="00D26599">
              <w:t>CNN</w:t>
            </w:r>
          </w:p>
        </w:tc>
        <w:tc>
          <w:tcPr>
            <w:tcW w:w="2909" w:type="dxa"/>
          </w:tcPr>
          <w:p w14:paraId="04F1D7EC" w14:textId="77777777" w:rsidR="00320299" w:rsidRPr="00D26599" w:rsidRDefault="00320299" w:rsidP="006649A9">
            <w:pPr>
              <w:spacing w:line="240" w:lineRule="auto"/>
              <w:ind w:firstLine="420"/>
            </w:pPr>
            <w:r w:rsidRPr="00D26599">
              <w:t>7.13%</w:t>
            </w:r>
          </w:p>
        </w:tc>
        <w:tc>
          <w:tcPr>
            <w:tcW w:w="2710" w:type="dxa"/>
          </w:tcPr>
          <w:p w14:paraId="4CF535CD" w14:textId="77777777" w:rsidR="00320299" w:rsidRPr="00D26599" w:rsidRDefault="00320299" w:rsidP="006649A9">
            <w:pPr>
              <w:spacing w:line="240" w:lineRule="auto"/>
              <w:ind w:firstLine="420"/>
            </w:pPr>
            <w:r w:rsidRPr="00D26599">
              <w:t>18.2578</w:t>
            </w:r>
          </w:p>
        </w:tc>
      </w:tr>
      <w:tr w:rsidR="00320299" w:rsidRPr="00D26599" w14:paraId="138461E4" w14:textId="77777777" w:rsidTr="00EF7126">
        <w:tc>
          <w:tcPr>
            <w:tcW w:w="2903" w:type="dxa"/>
          </w:tcPr>
          <w:p w14:paraId="5FB115C4" w14:textId="6FBD02A1" w:rsidR="00320299" w:rsidRPr="00D26599" w:rsidRDefault="00320299" w:rsidP="006649A9">
            <w:pPr>
              <w:spacing w:line="240" w:lineRule="auto"/>
              <w:ind w:firstLine="420"/>
            </w:pPr>
            <w:r w:rsidRPr="00D26599">
              <w:t>CNN+STFSA</w:t>
            </w:r>
          </w:p>
        </w:tc>
        <w:tc>
          <w:tcPr>
            <w:tcW w:w="2909" w:type="dxa"/>
          </w:tcPr>
          <w:p w14:paraId="279CFCBC" w14:textId="77777777" w:rsidR="00320299" w:rsidRPr="00D26599" w:rsidRDefault="00320299" w:rsidP="006649A9">
            <w:pPr>
              <w:spacing w:line="240" w:lineRule="auto"/>
              <w:ind w:firstLine="420"/>
            </w:pPr>
            <w:r w:rsidRPr="00D26599">
              <w:t>5.38%</w:t>
            </w:r>
          </w:p>
        </w:tc>
        <w:tc>
          <w:tcPr>
            <w:tcW w:w="2710" w:type="dxa"/>
          </w:tcPr>
          <w:p w14:paraId="4C988DCA" w14:textId="77777777" w:rsidR="00320299" w:rsidRPr="00D26599" w:rsidRDefault="00320299" w:rsidP="006649A9">
            <w:pPr>
              <w:spacing w:line="240" w:lineRule="auto"/>
              <w:ind w:firstLine="420"/>
            </w:pPr>
            <w:r w:rsidRPr="00D26599">
              <w:t>13.0533</w:t>
            </w:r>
          </w:p>
        </w:tc>
      </w:tr>
    </w:tbl>
    <w:p w14:paraId="58AC23B2" w14:textId="2BBDA00A" w:rsidR="00751EE6" w:rsidRPr="00D26599" w:rsidRDefault="00285AD8" w:rsidP="00C42A7D">
      <w:pPr>
        <w:pStyle w:val="Newparagraph"/>
      </w:pPr>
      <w:r w:rsidRPr="00D26599">
        <w:t xml:space="preserve">Table </w:t>
      </w:r>
      <w:r w:rsidR="00655971" w:rsidRPr="00D26599">
        <w:t>5</w:t>
      </w:r>
      <w:r w:rsidRPr="00D26599">
        <w:t xml:space="preserve"> show</w:t>
      </w:r>
      <w:r w:rsidR="00397903" w:rsidRPr="00D26599">
        <w:t>s</w:t>
      </w:r>
      <w:r w:rsidRPr="00D26599">
        <w:t xml:space="preserve"> the results of different algorithms applied to </w:t>
      </w:r>
      <w:r w:rsidR="0051192B" w:rsidRPr="00D26599">
        <w:t>the 5-</w:t>
      </w:r>
      <w:r w:rsidRPr="00D26599">
        <w:t xml:space="preserve">minute traffic flow prediction task. </w:t>
      </w:r>
      <w:r w:rsidR="00751EE6" w:rsidRPr="00D26599">
        <w:t>It can be seen</w:t>
      </w:r>
      <w:r w:rsidR="00397903" w:rsidRPr="00D26599">
        <w:t xml:space="preserve"> </w:t>
      </w:r>
      <w:r w:rsidRPr="00D26599">
        <w:t xml:space="preserve">that CNN </w:t>
      </w:r>
      <w:r w:rsidR="0037286C" w:rsidRPr="00D26599">
        <w:t>achieved</w:t>
      </w:r>
      <w:r w:rsidR="00F001DC" w:rsidRPr="00D26599">
        <w:t xml:space="preserve"> a </w:t>
      </w:r>
      <w:r w:rsidR="0037286C" w:rsidRPr="00D26599">
        <w:t xml:space="preserve">MAPE of </w:t>
      </w:r>
      <w:r w:rsidR="007D3BBE" w:rsidRPr="00D26599">
        <w:t>7.13</w:t>
      </w:r>
      <w:r w:rsidR="00F001DC" w:rsidRPr="00D26599">
        <w:t>%</w:t>
      </w:r>
      <w:r w:rsidR="0037286C" w:rsidRPr="00D26599">
        <w:t xml:space="preserve">, </w:t>
      </w:r>
      <w:r w:rsidR="0051192B" w:rsidRPr="00D26599">
        <w:t>which is lower than</w:t>
      </w:r>
      <w:r w:rsidR="0037286C" w:rsidRPr="00D26599">
        <w:t xml:space="preserve"> </w:t>
      </w:r>
      <w:r w:rsidR="00F001DC" w:rsidRPr="00D26599">
        <w:t xml:space="preserve">ANN </w:t>
      </w:r>
      <w:r w:rsidR="0051192B" w:rsidRPr="00D26599">
        <w:t>(</w:t>
      </w:r>
      <w:r w:rsidR="00F001DC" w:rsidRPr="00D26599">
        <w:t>7.</w:t>
      </w:r>
      <w:r w:rsidR="00A86B89" w:rsidRPr="00D26599">
        <w:t>62</w:t>
      </w:r>
      <w:r w:rsidR="00F001DC" w:rsidRPr="00D26599">
        <w:t>%</w:t>
      </w:r>
      <w:r w:rsidR="0051192B" w:rsidRPr="00D26599">
        <w:t>)</w:t>
      </w:r>
      <w:r w:rsidR="00F001DC" w:rsidRPr="00D26599">
        <w:t xml:space="preserve"> and SVR </w:t>
      </w:r>
      <w:r w:rsidR="0051192B" w:rsidRPr="00D26599">
        <w:t>(</w:t>
      </w:r>
      <w:r w:rsidR="00A86B89" w:rsidRPr="00D26599">
        <w:t>7</w:t>
      </w:r>
      <w:r w:rsidR="007D3BBE" w:rsidRPr="00D26599">
        <w:t>.51</w:t>
      </w:r>
      <w:r w:rsidR="00F001DC" w:rsidRPr="00D26599">
        <w:t>%</w:t>
      </w:r>
      <w:r w:rsidR="0051192B" w:rsidRPr="00D26599">
        <w:t>)</w:t>
      </w:r>
      <w:r w:rsidR="00751EE6" w:rsidRPr="00D26599">
        <w:t xml:space="preserve">, </w:t>
      </w:r>
      <w:r w:rsidR="0051192B" w:rsidRPr="00D26599">
        <w:t>demonstrating</w:t>
      </w:r>
      <w:r w:rsidR="00751EE6" w:rsidRPr="00D26599">
        <w:t xml:space="preserve"> that CNN has a </w:t>
      </w:r>
      <w:r w:rsidR="00751EE6" w:rsidRPr="00D26599">
        <w:lastRenderedPageBreak/>
        <w:t xml:space="preserve">better understanding of </w:t>
      </w:r>
      <w:r w:rsidR="0051192B" w:rsidRPr="00D26599">
        <w:t xml:space="preserve">the </w:t>
      </w:r>
      <w:r w:rsidR="00751EE6" w:rsidRPr="00D26599">
        <w:t xml:space="preserve">data and </w:t>
      </w:r>
      <w:r w:rsidR="0051192B" w:rsidRPr="00D26599">
        <w:rPr>
          <w:noProof/>
        </w:rPr>
        <w:t>has</w:t>
      </w:r>
      <w:r w:rsidR="00751EE6" w:rsidRPr="00D26599">
        <w:rPr>
          <w:noProof/>
        </w:rPr>
        <w:t xml:space="preserve"> </w:t>
      </w:r>
      <w:r w:rsidR="0051192B" w:rsidRPr="00D26599">
        <w:rPr>
          <w:noProof/>
        </w:rPr>
        <w:t>better</w:t>
      </w:r>
      <w:r w:rsidR="0051192B" w:rsidRPr="00D26599">
        <w:t xml:space="preserve"> </w:t>
      </w:r>
      <w:r w:rsidR="00751EE6" w:rsidRPr="00D26599">
        <w:t>performance.</w:t>
      </w:r>
      <w:r w:rsidR="007D3BBE" w:rsidRPr="00D26599">
        <w:t xml:space="preserve"> Moreover, </w:t>
      </w:r>
      <w:r w:rsidR="0073703A" w:rsidRPr="00D26599">
        <w:t>through</w:t>
      </w:r>
      <w:r w:rsidR="00397903" w:rsidRPr="00D26599">
        <w:t xml:space="preserve"> comparative analysis of </w:t>
      </w:r>
      <w:r w:rsidR="000A104E" w:rsidRPr="00D26599">
        <w:t xml:space="preserve">the </w:t>
      </w:r>
      <w:r w:rsidR="00397903" w:rsidRPr="00D26599">
        <w:t xml:space="preserve">CNN, ANN, CNN+STFSA and ANN+STFSA models, it is found that </w:t>
      </w:r>
      <w:r w:rsidR="000A104E" w:rsidRPr="00D26599">
        <w:t xml:space="preserve">the addition of </w:t>
      </w:r>
      <w:r w:rsidR="00397903" w:rsidRPr="00D26599">
        <w:t>STFSA can effectively improve the prediction performance</w:t>
      </w:r>
      <w:r w:rsidR="000A104E" w:rsidRPr="00D26599">
        <w:t xml:space="preserve">, as shown by the smaller </w:t>
      </w:r>
      <w:r w:rsidR="009877AC" w:rsidRPr="00D26599">
        <w:t>MAPE and MAE</w:t>
      </w:r>
      <w:r w:rsidR="00397903" w:rsidRPr="00D26599">
        <w:t xml:space="preserve"> </w:t>
      </w:r>
      <w:r w:rsidR="000A104E" w:rsidRPr="00D26599">
        <w:t>values</w:t>
      </w:r>
      <w:r w:rsidR="00397903" w:rsidRPr="00D26599">
        <w:t>.</w:t>
      </w:r>
      <w:r w:rsidR="009877AC" w:rsidRPr="00D26599">
        <w:t xml:space="preserve"> </w:t>
      </w:r>
      <w:r w:rsidR="00523621" w:rsidRPr="00D26599">
        <w:t xml:space="preserve">Figure 8 shows the </w:t>
      </w:r>
      <w:r w:rsidR="005F7F71" w:rsidRPr="00D26599">
        <w:t>comparison</w:t>
      </w:r>
      <w:r w:rsidR="00523621" w:rsidRPr="00D26599">
        <w:t xml:space="preserve"> between predicted and actual traffic flow over a 24-hour period for the five models.</w:t>
      </w:r>
      <w:r w:rsidR="009877AC" w:rsidRPr="00D26599">
        <w:t xml:space="preserve"> </w:t>
      </w:r>
      <w:r w:rsidR="004E33B4" w:rsidRPr="00D26599">
        <w:t>As can be seen from the figure, CNN+STFSA has the highest degree of fit to real data compared to other predictive models.</w:t>
      </w:r>
    </w:p>
    <w:p w14:paraId="6730CBC4" w14:textId="77777777" w:rsidR="000A104E" w:rsidRPr="00D26599" w:rsidRDefault="000A104E" w:rsidP="00C42A7D">
      <w:pPr>
        <w:pStyle w:val="Newparagraph"/>
      </w:pPr>
    </w:p>
    <w:p w14:paraId="47707F04" w14:textId="77777777" w:rsidR="00AC4729" w:rsidRPr="00D26599" w:rsidRDefault="00AC4729" w:rsidP="00AC4729">
      <w:pPr>
        <w:jc w:val="center"/>
      </w:pPr>
      <w:r w:rsidRPr="00D26599">
        <w:rPr>
          <w:noProof/>
          <w:lang w:val="en-US" w:eastAsia="zh-CN"/>
        </w:rPr>
        <w:lastRenderedPageBreak/>
        <w:drawing>
          <wp:inline distT="0" distB="0" distL="0" distR="0" wp14:anchorId="41C5935F" wp14:editId="53B371F6">
            <wp:extent cx="2533650" cy="2533650"/>
            <wp:effectExtent l="0" t="0" r="0" b="0"/>
            <wp:docPr id="82" name="Picture 82" descr="SVR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VR_A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r w:rsidRPr="00D26599">
        <w:rPr>
          <w:noProof/>
          <w:lang w:val="en-US" w:eastAsia="zh-CN"/>
        </w:rPr>
        <w:drawing>
          <wp:inline distT="0" distB="0" distL="0" distR="0" wp14:anchorId="2627CB07" wp14:editId="5FA48B28">
            <wp:extent cx="2519680" cy="2519680"/>
            <wp:effectExtent l="0" t="0" r="0" b="0"/>
            <wp:docPr id="11" name="图片 11" descr="C:\Users\yyh\AppData\Local\Microsoft\Windows\INetCache\Content.Word\ANN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yh\AppData\Local\Microsoft\Windows\INetCache\Content.Word\ANN_A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r w:rsidRPr="00D26599">
        <w:rPr>
          <w:noProof/>
          <w:lang w:val="en-US" w:eastAsia="zh-CN"/>
        </w:rPr>
        <w:drawing>
          <wp:inline distT="0" distB="0" distL="0" distR="0" wp14:anchorId="467B5F8A" wp14:editId="060CFB17">
            <wp:extent cx="2533650" cy="2533650"/>
            <wp:effectExtent l="0" t="0" r="0" b="0"/>
            <wp:docPr id="83" name="Picture 83" descr="ANN+STFSA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NN+STFSA_A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r w:rsidRPr="00D26599">
        <w:rPr>
          <w:noProof/>
          <w:lang w:val="en-US" w:eastAsia="zh-CN"/>
        </w:rPr>
        <w:drawing>
          <wp:inline distT="0" distB="0" distL="0" distR="0" wp14:anchorId="3B095F8C" wp14:editId="71A34E8E">
            <wp:extent cx="2519680" cy="2519680"/>
            <wp:effectExtent l="0" t="0" r="0" b="0"/>
            <wp:docPr id="12" name="图片 12" descr="C:\Users\yyh\AppData\Local\Microsoft\Windows\INetCache\Content.Word\CNN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yyh\AppData\Local\Microsoft\Windows\INetCache\Content.Word\CNN_A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r w:rsidRPr="00D26599">
        <w:rPr>
          <w:noProof/>
          <w:lang w:val="en-US" w:eastAsia="zh-CN"/>
        </w:rPr>
        <w:drawing>
          <wp:inline distT="0" distB="0" distL="0" distR="0" wp14:anchorId="21098F7B" wp14:editId="06D218C2">
            <wp:extent cx="2533650" cy="2533650"/>
            <wp:effectExtent l="0" t="0" r="0" b="0"/>
            <wp:docPr id="84" name="Picture 84" descr="CNN+STFSA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NN+STFSA_A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7511B20F" w14:textId="4DA3A732" w:rsidR="00C7086C" w:rsidRPr="00D26599" w:rsidRDefault="00C7086C" w:rsidP="00C42A7D">
      <w:pPr>
        <w:pStyle w:val="Figurecaption"/>
      </w:pPr>
      <w:r w:rsidRPr="00D26599">
        <w:t xml:space="preserve">Figure 9. </w:t>
      </w:r>
      <w:r w:rsidR="00D51DEF" w:rsidRPr="00D26599">
        <w:t>Absolute error of different algorithms in 5</w:t>
      </w:r>
      <w:r w:rsidR="000A104E" w:rsidRPr="00D26599">
        <w:t>-</w:t>
      </w:r>
      <w:r w:rsidR="00D51DEF" w:rsidRPr="00D26599">
        <w:t>minute traffic flow prediction</w:t>
      </w:r>
      <w:r w:rsidR="000A104E" w:rsidRPr="00D26599">
        <w:t xml:space="preserve"> over a single day</w:t>
      </w:r>
    </w:p>
    <w:p w14:paraId="77969721" w14:textId="77777777" w:rsidR="000A104E" w:rsidRPr="00D26599" w:rsidRDefault="000A104E" w:rsidP="00D51DEF">
      <w:pPr>
        <w:jc w:val="center"/>
      </w:pPr>
    </w:p>
    <w:p w14:paraId="735243FE" w14:textId="58213A44" w:rsidR="00D51DEF" w:rsidRPr="00D26599" w:rsidRDefault="000A104E" w:rsidP="00C42A7D">
      <w:pPr>
        <w:pStyle w:val="Newparagraph"/>
      </w:pPr>
      <w:r w:rsidRPr="00D26599">
        <w:lastRenderedPageBreak/>
        <w:t xml:space="preserve">Figure 9 </w:t>
      </w:r>
      <w:r w:rsidR="00F00F0B" w:rsidRPr="00D26599">
        <w:t>visually express</w:t>
      </w:r>
      <w:r w:rsidRPr="00D26599">
        <w:t>es</w:t>
      </w:r>
      <w:r w:rsidR="00F00F0B" w:rsidRPr="00D26599">
        <w:t xml:space="preserve"> the </w:t>
      </w:r>
      <w:r w:rsidRPr="00D26599">
        <w:t xml:space="preserve">absolute error </w:t>
      </w:r>
      <w:r w:rsidR="00F00F0B" w:rsidRPr="00D26599">
        <w:t>between</w:t>
      </w:r>
      <w:r w:rsidR="00D51DEF" w:rsidRPr="00D26599">
        <w:t xml:space="preserve"> predict</w:t>
      </w:r>
      <w:r w:rsidRPr="00D26599">
        <w:t xml:space="preserve">ed and actual </w:t>
      </w:r>
      <w:r w:rsidR="00F00F0B" w:rsidRPr="00D26599">
        <w:t>traffic flow</w:t>
      </w:r>
      <w:r w:rsidRPr="00D26599">
        <w:t>s</w:t>
      </w:r>
      <w:r w:rsidR="00F00F0B" w:rsidRPr="00D26599">
        <w:t>.</w:t>
      </w:r>
      <w:r w:rsidR="00724CE8" w:rsidRPr="00D26599">
        <w:t xml:space="preserve"> </w:t>
      </w:r>
      <w:r w:rsidR="00DB3BDB" w:rsidRPr="00D26599">
        <w:t xml:space="preserve">The figure shows that the CNN, SVR and ANN models tend to underestimate vehicle traffic during </w:t>
      </w:r>
      <w:r w:rsidRPr="00D26599">
        <w:t xml:space="preserve">periods of </w:t>
      </w:r>
      <w:r w:rsidR="00461AAD" w:rsidRPr="00D26599">
        <w:t>increas</w:t>
      </w:r>
      <w:r w:rsidRPr="00D26599">
        <w:t>ing</w:t>
      </w:r>
      <w:r w:rsidR="00461AAD" w:rsidRPr="00D26599">
        <w:t xml:space="preserve"> traffic flow (from </w:t>
      </w:r>
      <w:r w:rsidR="00CA6CEC" w:rsidRPr="00D26599">
        <w:t xml:space="preserve">4 a.m. to 6 </w:t>
      </w:r>
      <w:r w:rsidR="00EE3522" w:rsidRPr="00D26599">
        <w:t>a</w:t>
      </w:r>
      <w:r w:rsidR="00CA6CEC" w:rsidRPr="00D26599">
        <w:t>.m.</w:t>
      </w:r>
      <w:r w:rsidR="00DB3BDB" w:rsidRPr="00D26599">
        <w:t xml:space="preserve">), </w:t>
      </w:r>
      <w:r w:rsidR="00F607D6" w:rsidRPr="00D26599">
        <w:t>but there is no such phenomenon</w:t>
      </w:r>
      <w:r w:rsidR="00DB3BDB" w:rsidRPr="00D26599">
        <w:t xml:space="preserve"> in the CNN+STFSA and ANN+STFSA models.</w:t>
      </w:r>
      <w:r w:rsidR="000D2357" w:rsidRPr="00D26599">
        <w:t xml:space="preserve"> Overall, the addition of STFSA reduce</w:t>
      </w:r>
      <w:r w:rsidRPr="00D26599">
        <w:t>s</w:t>
      </w:r>
      <w:r w:rsidR="000D2357" w:rsidRPr="00D26599">
        <w:t xml:space="preserve"> the absolute error of the models.</w:t>
      </w:r>
      <w:r w:rsidR="00423E5F" w:rsidRPr="00D26599">
        <w:t xml:space="preserve"> In compari</w:t>
      </w:r>
      <w:r w:rsidRPr="00D26599">
        <w:t>ng</w:t>
      </w:r>
      <w:r w:rsidR="00423E5F" w:rsidRPr="00D26599">
        <w:t xml:space="preserve"> these models, we can find that the CNN+STFSA </w:t>
      </w:r>
      <w:r w:rsidRPr="00D26599">
        <w:t>model produces</w:t>
      </w:r>
      <w:r w:rsidR="00423E5F" w:rsidRPr="00D26599">
        <w:t xml:space="preserve"> the lowest absolute error.</w:t>
      </w:r>
    </w:p>
    <w:p w14:paraId="5EE24286" w14:textId="77777777" w:rsidR="00AF3BB4" w:rsidRPr="00D26599" w:rsidRDefault="00282A32" w:rsidP="00C42A7D">
      <w:pPr>
        <w:pStyle w:val="2"/>
      </w:pPr>
      <w:r w:rsidRPr="00D26599">
        <w:t>5.3</w:t>
      </w:r>
      <w:r w:rsidR="00AF3BB4" w:rsidRPr="00D26599">
        <w:t xml:space="preserve"> </w:t>
      </w:r>
      <w:r w:rsidR="009B7A1E" w:rsidRPr="00D26599">
        <w:t>M</w:t>
      </w:r>
      <w:r w:rsidR="00AF3BB4" w:rsidRPr="00D26599">
        <w:t>ulti-step prediction</w:t>
      </w:r>
    </w:p>
    <w:p w14:paraId="291EE6DF" w14:textId="0F42BC56" w:rsidR="00AF3BB4" w:rsidRPr="00D26599" w:rsidRDefault="003A6350" w:rsidP="00C42A7D">
      <w:pPr>
        <w:pStyle w:val="Paragraph"/>
      </w:pPr>
      <w:r w:rsidRPr="00D26599">
        <w:t xml:space="preserve">In order to validate </w:t>
      </w:r>
      <w:r w:rsidR="000A104E" w:rsidRPr="00D26599">
        <w:t xml:space="preserve">the </w:t>
      </w:r>
      <w:r w:rsidRPr="00D26599">
        <w:t>predicti</w:t>
      </w:r>
      <w:r w:rsidR="000A104E" w:rsidRPr="00D26599">
        <w:t>ve</w:t>
      </w:r>
      <w:r w:rsidRPr="00D26599">
        <w:t xml:space="preserve"> performance of the proposed method, w</w:t>
      </w:r>
      <w:r w:rsidR="00D871F6" w:rsidRPr="00D26599">
        <w:t xml:space="preserve">e </w:t>
      </w:r>
      <w:r w:rsidR="000A104E" w:rsidRPr="00D26599">
        <w:t>now examine various</w:t>
      </w:r>
      <w:r w:rsidR="00D871F6" w:rsidRPr="00D26599">
        <w:t xml:space="preserve"> time periods</w:t>
      </w:r>
      <w:r w:rsidR="00E82CB3" w:rsidRPr="00D26599">
        <w:t xml:space="preserve"> and</w:t>
      </w:r>
      <w:r w:rsidR="00D871F6" w:rsidRPr="00D26599">
        <w:t xml:space="preserve"> us</w:t>
      </w:r>
      <w:r w:rsidR="00E82CB3" w:rsidRPr="00D26599">
        <w:t>e</w:t>
      </w:r>
      <w:r w:rsidR="00D871F6" w:rsidRPr="00D26599">
        <w:t xml:space="preserve"> different models to predict traffic flow in the next 10 minutes, 15 minutes and 20 minutes.</w:t>
      </w:r>
      <w:r w:rsidR="008D6CE0" w:rsidRPr="00D26599">
        <w:t xml:space="preserve"> For </w:t>
      </w:r>
      <w:r w:rsidR="00E82CB3" w:rsidRPr="00D26599">
        <w:t xml:space="preserve">the </w:t>
      </w:r>
      <w:r w:rsidR="008D6CE0" w:rsidRPr="00D26599">
        <w:t>different prediction problems, the best input data was redefined by STFSA.</w:t>
      </w:r>
    </w:p>
    <w:p w14:paraId="3914C9A6" w14:textId="77777777" w:rsidR="00FB4C6D" w:rsidRPr="00D26599" w:rsidRDefault="00FB4C6D" w:rsidP="001823C4">
      <w:pPr>
        <w:rPr>
          <w:lang w:eastAsia="zh-CN"/>
        </w:rPr>
      </w:pPr>
    </w:p>
    <w:p w14:paraId="6D88B5C6" w14:textId="18EE5CDD" w:rsidR="00FB4C6D" w:rsidRDefault="00FB4C6D" w:rsidP="00C42A7D">
      <w:pPr>
        <w:pStyle w:val="Tabletitle"/>
        <w:rPr>
          <w:lang w:eastAsia="zh-CN"/>
        </w:rPr>
      </w:pPr>
      <w:r w:rsidRPr="00D26599">
        <w:t xml:space="preserve">Table 6. </w:t>
      </w:r>
      <w:r w:rsidR="00E82CB3" w:rsidRPr="00D26599">
        <w:t>P</w:t>
      </w:r>
      <w:r w:rsidRPr="00D26599">
        <w:t xml:space="preserve">rediction performance </w:t>
      </w:r>
      <w:r w:rsidR="00E82CB3" w:rsidRPr="00D26599">
        <w:t xml:space="preserve">with </w:t>
      </w:r>
      <w:r w:rsidRPr="00D26599">
        <w:t>different time intervals</w:t>
      </w:r>
    </w:p>
    <w:tbl>
      <w:tblPr>
        <w:tblStyle w:val="10"/>
        <w:tblW w:w="8703" w:type="dxa"/>
        <w:tblLook w:val="04A0" w:firstRow="1" w:lastRow="0" w:firstColumn="1" w:lastColumn="0" w:noHBand="0" w:noVBand="1"/>
      </w:tblPr>
      <w:tblGrid>
        <w:gridCol w:w="1439"/>
        <w:gridCol w:w="955"/>
        <w:gridCol w:w="931"/>
        <w:gridCol w:w="678"/>
        <w:gridCol w:w="1012"/>
        <w:gridCol w:w="931"/>
        <w:gridCol w:w="814"/>
        <w:gridCol w:w="1012"/>
        <w:gridCol w:w="931"/>
      </w:tblGrid>
      <w:tr w:rsidR="007D00E0" w:rsidRPr="006649A9" w14:paraId="53851316" w14:textId="77777777" w:rsidTr="006A06BD">
        <w:tc>
          <w:tcPr>
            <w:tcW w:w="1439" w:type="dxa"/>
            <w:vMerge w:val="restart"/>
            <w:tcBorders>
              <w:left w:val="nil"/>
              <w:right w:val="nil"/>
            </w:tcBorders>
          </w:tcPr>
          <w:p w14:paraId="0B798B1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Model</w:t>
            </w:r>
          </w:p>
        </w:tc>
        <w:tc>
          <w:tcPr>
            <w:tcW w:w="7264" w:type="dxa"/>
            <w:gridSpan w:val="8"/>
            <w:tcBorders>
              <w:left w:val="nil"/>
              <w:right w:val="nil"/>
            </w:tcBorders>
          </w:tcPr>
          <w:p w14:paraId="50D9EDD0"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Time lag</w:t>
            </w:r>
          </w:p>
        </w:tc>
      </w:tr>
      <w:tr w:rsidR="007D00E0" w:rsidRPr="006649A9" w14:paraId="347E7578" w14:textId="77777777" w:rsidTr="006A06BD">
        <w:tc>
          <w:tcPr>
            <w:tcW w:w="1439" w:type="dxa"/>
            <w:vMerge/>
            <w:tcBorders>
              <w:left w:val="nil"/>
              <w:right w:val="nil"/>
            </w:tcBorders>
          </w:tcPr>
          <w:p w14:paraId="333A1A9E" w14:textId="77777777" w:rsidR="007D00E0" w:rsidRPr="006649A9" w:rsidRDefault="007D00E0" w:rsidP="006649A9">
            <w:pPr>
              <w:widowControl w:val="0"/>
              <w:spacing w:line="240" w:lineRule="auto"/>
              <w:jc w:val="both"/>
              <w:rPr>
                <w:kern w:val="2"/>
                <w:sz w:val="21"/>
                <w:szCs w:val="21"/>
                <w:lang w:val="en-US" w:eastAsia="zh-CN"/>
              </w:rPr>
            </w:pPr>
          </w:p>
        </w:tc>
        <w:tc>
          <w:tcPr>
            <w:tcW w:w="1886" w:type="dxa"/>
            <w:gridSpan w:val="2"/>
            <w:tcBorders>
              <w:left w:val="nil"/>
              <w:right w:val="nil"/>
            </w:tcBorders>
          </w:tcPr>
          <w:p w14:paraId="571C0141"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10 minutes</w:t>
            </w:r>
          </w:p>
        </w:tc>
        <w:tc>
          <w:tcPr>
            <w:tcW w:w="678" w:type="dxa"/>
            <w:vMerge w:val="restart"/>
            <w:tcBorders>
              <w:left w:val="nil"/>
              <w:right w:val="nil"/>
            </w:tcBorders>
          </w:tcPr>
          <w:p w14:paraId="6868FCFE" w14:textId="77777777" w:rsidR="007D00E0" w:rsidRPr="006649A9" w:rsidRDefault="007D00E0" w:rsidP="006649A9">
            <w:pPr>
              <w:widowControl w:val="0"/>
              <w:spacing w:line="240" w:lineRule="auto"/>
              <w:jc w:val="center"/>
              <w:rPr>
                <w:kern w:val="2"/>
                <w:sz w:val="21"/>
                <w:szCs w:val="21"/>
                <w:lang w:val="en-US" w:eastAsia="zh-CN"/>
              </w:rPr>
            </w:pPr>
          </w:p>
        </w:tc>
        <w:tc>
          <w:tcPr>
            <w:tcW w:w="1943" w:type="dxa"/>
            <w:gridSpan w:val="2"/>
            <w:tcBorders>
              <w:left w:val="nil"/>
              <w:right w:val="nil"/>
            </w:tcBorders>
          </w:tcPr>
          <w:p w14:paraId="1EBE8912"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15 minutes</w:t>
            </w:r>
          </w:p>
        </w:tc>
        <w:tc>
          <w:tcPr>
            <w:tcW w:w="814" w:type="dxa"/>
            <w:vMerge w:val="restart"/>
            <w:tcBorders>
              <w:left w:val="nil"/>
              <w:right w:val="nil"/>
            </w:tcBorders>
          </w:tcPr>
          <w:p w14:paraId="0E9D477E" w14:textId="77777777" w:rsidR="007D00E0" w:rsidRPr="006649A9" w:rsidRDefault="007D00E0" w:rsidP="006649A9">
            <w:pPr>
              <w:widowControl w:val="0"/>
              <w:spacing w:line="240" w:lineRule="auto"/>
              <w:jc w:val="center"/>
              <w:rPr>
                <w:kern w:val="2"/>
                <w:sz w:val="21"/>
                <w:szCs w:val="21"/>
                <w:lang w:val="en-US" w:eastAsia="zh-CN"/>
              </w:rPr>
            </w:pPr>
          </w:p>
        </w:tc>
        <w:tc>
          <w:tcPr>
            <w:tcW w:w="1943" w:type="dxa"/>
            <w:gridSpan w:val="2"/>
            <w:tcBorders>
              <w:left w:val="nil"/>
              <w:right w:val="nil"/>
            </w:tcBorders>
          </w:tcPr>
          <w:p w14:paraId="42CC58FB"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20 minutes</w:t>
            </w:r>
          </w:p>
        </w:tc>
      </w:tr>
      <w:tr w:rsidR="007D00E0" w:rsidRPr="006649A9" w14:paraId="13C119C0" w14:textId="77777777" w:rsidTr="00851BD1">
        <w:tc>
          <w:tcPr>
            <w:tcW w:w="1439" w:type="dxa"/>
            <w:vMerge/>
            <w:tcBorders>
              <w:left w:val="nil"/>
              <w:bottom w:val="single" w:sz="4" w:space="0" w:color="auto"/>
              <w:right w:val="nil"/>
            </w:tcBorders>
          </w:tcPr>
          <w:p w14:paraId="726D3FBA" w14:textId="77777777" w:rsidR="007D00E0" w:rsidRPr="006649A9" w:rsidRDefault="007D00E0" w:rsidP="006649A9">
            <w:pPr>
              <w:widowControl w:val="0"/>
              <w:spacing w:line="240" w:lineRule="auto"/>
              <w:jc w:val="both"/>
              <w:rPr>
                <w:kern w:val="2"/>
                <w:sz w:val="21"/>
                <w:szCs w:val="21"/>
                <w:lang w:val="en-US" w:eastAsia="zh-CN"/>
              </w:rPr>
            </w:pPr>
          </w:p>
        </w:tc>
        <w:tc>
          <w:tcPr>
            <w:tcW w:w="955" w:type="dxa"/>
            <w:tcBorders>
              <w:left w:val="nil"/>
              <w:bottom w:val="single" w:sz="4" w:space="0" w:color="auto"/>
              <w:right w:val="nil"/>
            </w:tcBorders>
          </w:tcPr>
          <w:p w14:paraId="6432B92E"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08F7083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c>
          <w:tcPr>
            <w:tcW w:w="678" w:type="dxa"/>
            <w:vMerge/>
            <w:tcBorders>
              <w:left w:val="nil"/>
              <w:bottom w:val="single" w:sz="4" w:space="0" w:color="auto"/>
              <w:right w:val="nil"/>
            </w:tcBorders>
          </w:tcPr>
          <w:p w14:paraId="08039634"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single" w:sz="4" w:space="0" w:color="auto"/>
              <w:right w:val="nil"/>
            </w:tcBorders>
          </w:tcPr>
          <w:p w14:paraId="0CA6096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58C39D51"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c>
          <w:tcPr>
            <w:tcW w:w="814" w:type="dxa"/>
            <w:vMerge/>
            <w:tcBorders>
              <w:left w:val="nil"/>
              <w:bottom w:val="single" w:sz="4" w:space="0" w:color="auto"/>
              <w:right w:val="nil"/>
            </w:tcBorders>
          </w:tcPr>
          <w:p w14:paraId="637711A7"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single" w:sz="4" w:space="0" w:color="auto"/>
              <w:right w:val="nil"/>
            </w:tcBorders>
          </w:tcPr>
          <w:p w14:paraId="69ED1CB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48738BA5"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r>
      <w:tr w:rsidR="007D00E0" w:rsidRPr="006649A9" w14:paraId="180F2C71" w14:textId="77777777" w:rsidTr="00851BD1">
        <w:tc>
          <w:tcPr>
            <w:tcW w:w="1439" w:type="dxa"/>
            <w:tcBorders>
              <w:left w:val="nil"/>
              <w:bottom w:val="nil"/>
              <w:right w:val="nil"/>
            </w:tcBorders>
            <w:vAlign w:val="center"/>
          </w:tcPr>
          <w:p w14:paraId="7205A84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SVR</w:t>
            </w:r>
          </w:p>
        </w:tc>
        <w:tc>
          <w:tcPr>
            <w:tcW w:w="955" w:type="dxa"/>
            <w:tcBorders>
              <w:left w:val="nil"/>
              <w:bottom w:val="nil"/>
              <w:right w:val="nil"/>
            </w:tcBorders>
            <w:vAlign w:val="center"/>
          </w:tcPr>
          <w:p w14:paraId="5E166BB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8.65%</w:t>
            </w:r>
          </w:p>
        </w:tc>
        <w:tc>
          <w:tcPr>
            <w:tcW w:w="931" w:type="dxa"/>
            <w:tcBorders>
              <w:left w:val="nil"/>
              <w:bottom w:val="nil"/>
              <w:right w:val="nil"/>
            </w:tcBorders>
            <w:vAlign w:val="center"/>
          </w:tcPr>
          <w:p w14:paraId="1D2FFC5E"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23.77</w:t>
            </w:r>
          </w:p>
        </w:tc>
        <w:tc>
          <w:tcPr>
            <w:tcW w:w="678" w:type="dxa"/>
            <w:tcBorders>
              <w:left w:val="nil"/>
              <w:bottom w:val="nil"/>
              <w:right w:val="nil"/>
            </w:tcBorders>
          </w:tcPr>
          <w:p w14:paraId="54F1594B"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nil"/>
              <w:right w:val="nil"/>
            </w:tcBorders>
            <w:vAlign w:val="center"/>
          </w:tcPr>
          <w:p w14:paraId="49FB867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9.92%</w:t>
            </w:r>
          </w:p>
        </w:tc>
        <w:tc>
          <w:tcPr>
            <w:tcW w:w="931" w:type="dxa"/>
            <w:tcBorders>
              <w:left w:val="nil"/>
              <w:bottom w:val="nil"/>
              <w:right w:val="nil"/>
            </w:tcBorders>
            <w:vAlign w:val="center"/>
          </w:tcPr>
          <w:p w14:paraId="51622C2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27.61</w:t>
            </w:r>
          </w:p>
        </w:tc>
        <w:tc>
          <w:tcPr>
            <w:tcW w:w="814" w:type="dxa"/>
            <w:tcBorders>
              <w:left w:val="nil"/>
              <w:bottom w:val="nil"/>
              <w:right w:val="nil"/>
            </w:tcBorders>
          </w:tcPr>
          <w:p w14:paraId="3E4441A9"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nil"/>
              <w:right w:val="nil"/>
            </w:tcBorders>
            <w:vAlign w:val="center"/>
          </w:tcPr>
          <w:p w14:paraId="5B97CF6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11.36%</w:t>
            </w:r>
          </w:p>
        </w:tc>
        <w:tc>
          <w:tcPr>
            <w:tcW w:w="931" w:type="dxa"/>
            <w:tcBorders>
              <w:left w:val="nil"/>
              <w:bottom w:val="nil"/>
              <w:right w:val="nil"/>
            </w:tcBorders>
            <w:vAlign w:val="center"/>
          </w:tcPr>
          <w:p w14:paraId="69FC888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31.95</w:t>
            </w:r>
          </w:p>
        </w:tc>
      </w:tr>
      <w:tr w:rsidR="007D00E0" w:rsidRPr="006649A9" w14:paraId="7CE65E3C" w14:textId="77777777" w:rsidTr="00851BD1">
        <w:tc>
          <w:tcPr>
            <w:tcW w:w="1439" w:type="dxa"/>
            <w:tcBorders>
              <w:top w:val="nil"/>
              <w:left w:val="nil"/>
              <w:bottom w:val="nil"/>
              <w:right w:val="nil"/>
            </w:tcBorders>
            <w:vAlign w:val="center"/>
          </w:tcPr>
          <w:p w14:paraId="1928ACC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ANN</w:t>
            </w:r>
          </w:p>
        </w:tc>
        <w:tc>
          <w:tcPr>
            <w:tcW w:w="955" w:type="dxa"/>
            <w:tcBorders>
              <w:top w:val="nil"/>
              <w:left w:val="nil"/>
              <w:bottom w:val="nil"/>
              <w:right w:val="nil"/>
            </w:tcBorders>
            <w:vAlign w:val="center"/>
          </w:tcPr>
          <w:p w14:paraId="48789A25"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9.14%</w:t>
            </w:r>
          </w:p>
        </w:tc>
        <w:tc>
          <w:tcPr>
            <w:tcW w:w="931" w:type="dxa"/>
            <w:tcBorders>
              <w:top w:val="nil"/>
              <w:left w:val="nil"/>
              <w:bottom w:val="nil"/>
              <w:right w:val="nil"/>
            </w:tcBorders>
            <w:vAlign w:val="center"/>
          </w:tcPr>
          <w:p w14:paraId="55BE471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24.50</w:t>
            </w:r>
          </w:p>
        </w:tc>
        <w:tc>
          <w:tcPr>
            <w:tcW w:w="678" w:type="dxa"/>
            <w:tcBorders>
              <w:top w:val="nil"/>
              <w:left w:val="nil"/>
              <w:bottom w:val="nil"/>
              <w:right w:val="nil"/>
            </w:tcBorders>
          </w:tcPr>
          <w:p w14:paraId="7FBA52C2"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2A05E40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10.60%</w:t>
            </w:r>
          </w:p>
        </w:tc>
        <w:tc>
          <w:tcPr>
            <w:tcW w:w="931" w:type="dxa"/>
            <w:tcBorders>
              <w:top w:val="nil"/>
              <w:left w:val="nil"/>
              <w:bottom w:val="nil"/>
              <w:right w:val="nil"/>
            </w:tcBorders>
            <w:vAlign w:val="center"/>
          </w:tcPr>
          <w:p w14:paraId="3F09844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27.70</w:t>
            </w:r>
          </w:p>
        </w:tc>
        <w:tc>
          <w:tcPr>
            <w:tcW w:w="814" w:type="dxa"/>
            <w:tcBorders>
              <w:top w:val="nil"/>
              <w:left w:val="nil"/>
              <w:bottom w:val="nil"/>
              <w:right w:val="nil"/>
            </w:tcBorders>
          </w:tcPr>
          <w:p w14:paraId="6B24B0A5"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799998C2"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11.57%</w:t>
            </w:r>
          </w:p>
        </w:tc>
        <w:tc>
          <w:tcPr>
            <w:tcW w:w="931" w:type="dxa"/>
            <w:tcBorders>
              <w:top w:val="nil"/>
              <w:left w:val="nil"/>
              <w:bottom w:val="nil"/>
              <w:right w:val="nil"/>
            </w:tcBorders>
            <w:vAlign w:val="center"/>
          </w:tcPr>
          <w:p w14:paraId="14863D32"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29.46</w:t>
            </w:r>
          </w:p>
        </w:tc>
      </w:tr>
      <w:tr w:rsidR="007D00E0" w:rsidRPr="006649A9" w14:paraId="2975249A" w14:textId="77777777" w:rsidTr="00851BD1">
        <w:tc>
          <w:tcPr>
            <w:tcW w:w="1439" w:type="dxa"/>
            <w:tcBorders>
              <w:top w:val="nil"/>
              <w:left w:val="nil"/>
              <w:bottom w:val="nil"/>
              <w:right w:val="nil"/>
            </w:tcBorders>
            <w:vAlign w:val="center"/>
          </w:tcPr>
          <w:p w14:paraId="2CBA110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ANN+STFSA</w:t>
            </w:r>
          </w:p>
        </w:tc>
        <w:tc>
          <w:tcPr>
            <w:tcW w:w="955" w:type="dxa"/>
            <w:tcBorders>
              <w:top w:val="nil"/>
              <w:left w:val="nil"/>
              <w:bottom w:val="nil"/>
              <w:right w:val="nil"/>
            </w:tcBorders>
            <w:vAlign w:val="center"/>
          </w:tcPr>
          <w:p w14:paraId="792CA66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8.11%</w:t>
            </w:r>
          </w:p>
        </w:tc>
        <w:tc>
          <w:tcPr>
            <w:tcW w:w="931" w:type="dxa"/>
            <w:tcBorders>
              <w:top w:val="nil"/>
              <w:left w:val="nil"/>
              <w:bottom w:val="nil"/>
              <w:right w:val="nil"/>
            </w:tcBorders>
            <w:vAlign w:val="center"/>
          </w:tcPr>
          <w:p w14:paraId="40F82A8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20.63</w:t>
            </w:r>
          </w:p>
        </w:tc>
        <w:tc>
          <w:tcPr>
            <w:tcW w:w="678" w:type="dxa"/>
            <w:tcBorders>
              <w:top w:val="nil"/>
              <w:left w:val="nil"/>
              <w:bottom w:val="nil"/>
              <w:right w:val="nil"/>
            </w:tcBorders>
          </w:tcPr>
          <w:p w14:paraId="0B84AC4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7BD2DA5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9.13%</w:t>
            </w:r>
          </w:p>
        </w:tc>
        <w:tc>
          <w:tcPr>
            <w:tcW w:w="931" w:type="dxa"/>
            <w:tcBorders>
              <w:top w:val="nil"/>
              <w:left w:val="nil"/>
              <w:bottom w:val="nil"/>
              <w:right w:val="nil"/>
            </w:tcBorders>
            <w:vAlign w:val="center"/>
          </w:tcPr>
          <w:p w14:paraId="630F29A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23.61</w:t>
            </w:r>
          </w:p>
        </w:tc>
        <w:tc>
          <w:tcPr>
            <w:tcW w:w="814" w:type="dxa"/>
            <w:tcBorders>
              <w:top w:val="nil"/>
              <w:left w:val="nil"/>
              <w:bottom w:val="nil"/>
              <w:right w:val="nil"/>
            </w:tcBorders>
          </w:tcPr>
          <w:p w14:paraId="57BEA53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47D61BB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9.73%</w:t>
            </w:r>
          </w:p>
        </w:tc>
        <w:tc>
          <w:tcPr>
            <w:tcW w:w="931" w:type="dxa"/>
            <w:tcBorders>
              <w:top w:val="nil"/>
              <w:left w:val="nil"/>
              <w:bottom w:val="nil"/>
              <w:right w:val="nil"/>
            </w:tcBorders>
            <w:vAlign w:val="center"/>
          </w:tcPr>
          <w:p w14:paraId="7BF2B77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24.60</w:t>
            </w:r>
          </w:p>
        </w:tc>
      </w:tr>
      <w:tr w:rsidR="007D00E0" w:rsidRPr="006649A9" w14:paraId="3FAC40C5" w14:textId="77777777" w:rsidTr="00851BD1">
        <w:tc>
          <w:tcPr>
            <w:tcW w:w="1439" w:type="dxa"/>
            <w:tcBorders>
              <w:top w:val="nil"/>
              <w:left w:val="nil"/>
              <w:bottom w:val="nil"/>
              <w:right w:val="nil"/>
            </w:tcBorders>
            <w:vAlign w:val="center"/>
          </w:tcPr>
          <w:p w14:paraId="0E09EFA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CNN</w:t>
            </w:r>
          </w:p>
        </w:tc>
        <w:tc>
          <w:tcPr>
            <w:tcW w:w="955" w:type="dxa"/>
            <w:tcBorders>
              <w:top w:val="nil"/>
              <w:left w:val="nil"/>
              <w:bottom w:val="nil"/>
              <w:right w:val="nil"/>
            </w:tcBorders>
            <w:vAlign w:val="center"/>
          </w:tcPr>
          <w:p w14:paraId="2E3BACFD"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8.54%</w:t>
            </w:r>
          </w:p>
        </w:tc>
        <w:tc>
          <w:tcPr>
            <w:tcW w:w="931" w:type="dxa"/>
            <w:tcBorders>
              <w:top w:val="nil"/>
              <w:left w:val="nil"/>
              <w:bottom w:val="nil"/>
              <w:right w:val="nil"/>
            </w:tcBorders>
            <w:vAlign w:val="center"/>
          </w:tcPr>
          <w:p w14:paraId="42683F2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23.03</w:t>
            </w:r>
          </w:p>
        </w:tc>
        <w:tc>
          <w:tcPr>
            <w:tcW w:w="678" w:type="dxa"/>
            <w:tcBorders>
              <w:top w:val="nil"/>
              <w:left w:val="nil"/>
              <w:bottom w:val="nil"/>
              <w:right w:val="nil"/>
            </w:tcBorders>
          </w:tcPr>
          <w:p w14:paraId="344B7B75"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4ECC0B7F"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9.51%</w:t>
            </w:r>
          </w:p>
        </w:tc>
        <w:tc>
          <w:tcPr>
            <w:tcW w:w="931" w:type="dxa"/>
            <w:tcBorders>
              <w:top w:val="nil"/>
              <w:left w:val="nil"/>
              <w:bottom w:val="nil"/>
              <w:right w:val="nil"/>
            </w:tcBorders>
            <w:vAlign w:val="center"/>
          </w:tcPr>
          <w:p w14:paraId="04E1F8B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25.16</w:t>
            </w:r>
          </w:p>
        </w:tc>
        <w:tc>
          <w:tcPr>
            <w:tcW w:w="814" w:type="dxa"/>
            <w:tcBorders>
              <w:top w:val="nil"/>
              <w:left w:val="nil"/>
              <w:bottom w:val="nil"/>
              <w:right w:val="nil"/>
            </w:tcBorders>
          </w:tcPr>
          <w:p w14:paraId="6C0FDF7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37FDE281"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10.08%</w:t>
            </w:r>
          </w:p>
        </w:tc>
        <w:tc>
          <w:tcPr>
            <w:tcW w:w="931" w:type="dxa"/>
            <w:tcBorders>
              <w:top w:val="nil"/>
              <w:left w:val="nil"/>
              <w:bottom w:val="nil"/>
              <w:right w:val="nil"/>
            </w:tcBorders>
            <w:vAlign w:val="center"/>
          </w:tcPr>
          <w:p w14:paraId="21E740C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25.26</w:t>
            </w:r>
          </w:p>
        </w:tc>
      </w:tr>
      <w:tr w:rsidR="007D00E0" w:rsidRPr="006649A9" w14:paraId="6D2C45CF" w14:textId="77777777" w:rsidTr="00851BD1">
        <w:tc>
          <w:tcPr>
            <w:tcW w:w="1439" w:type="dxa"/>
            <w:tcBorders>
              <w:top w:val="nil"/>
              <w:left w:val="nil"/>
              <w:right w:val="nil"/>
            </w:tcBorders>
            <w:vAlign w:val="center"/>
          </w:tcPr>
          <w:p w14:paraId="4E3DADCB" w14:textId="4285BC11"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CNN+STFSA</w:t>
            </w:r>
          </w:p>
        </w:tc>
        <w:tc>
          <w:tcPr>
            <w:tcW w:w="955" w:type="dxa"/>
            <w:tcBorders>
              <w:top w:val="nil"/>
              <w:left w:val="nil"/>
              <w:right w:val="nil"/>
            </w:tcBorders>
            <w:vAlign w:val="center"/>
          </w:tcPr>
          <w:p w14:paraId="2F4111A0"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7.59%</w:t>
            </w:r>
          </w:p>
        </w:tc>
        <w:tc>
          <w:tcPr>
            <w:tcW w:w="931" w:type="dxa"/>
            <w:tcBorders>
              <w:top w:val="nil"/>
              <w:left w:val="nil"/>
              <w:right w:val="nil"/>
            </w:tcBorders>
            <w:vAlign w:val="center"/>
          </w:tcPr>
          <w:p w14:paraId="6E4DE88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19.90</w:t>
            </w:r>
          </w:p>
        </w:tc>
        <w:tc>
          <w:tcPr>
            <w:tcW w:w="678" w:type="dxa"/>
            <w:tcBorders>
              <w:top w:val="nil"/>
              <w:left w:val="nil"/>
              <w:right w:val="nil"/>
            </w:tcBorders>
          </w:tcPr>
          <w:p w14:paraId="3DDEBF90"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right w:val="nil"/>
            </w:tcBorders>
            <w:vAlign w:val="center"/>
          </w:tcPr>
          <w:p w14:paraId="2567D17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8.20%</w:t>
            </w:r>
          </w:p>
        </w:tc>
        <w:tc>
          <w:tcPr>
            <w:tcW w:w="931" w:type="dxa"/>
            <w:tcBorders>
              <w:top w:val="nil"/>
              <w:left w:val="nil"/>
              <w:right w:val="nil"/>
            </w:tcBorders>
            <w:vAlign w:val="center"/>
          </w:tcPr>
          <w:p w14:paraId="1ADB165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21.14</w:t>
            </w:r>
          </w:p>
        </w:tc>
        <w:tc>
          <w:tcPr>
            <w:tcW w:w="814" w:type="dxa"/>
            <w:tcBorders>
              <w:top w:val="nil"/>
              <w:left w:val="nil"/>
              <w:right w:val="nil"/>
            </w:tcBorders>
          </w:tcPr>
          <w:p w14:paraId="61F4370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right w:val="nil"/>
            </w:tcBorders>
            <w:vAlign w:val="center"/>
          </w:tcPr>
          <w:p w14:paraId="70F10A2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8.60%</w:t>
            </w:r>
          </w:p>
        </w:tc>
        <w:tc>
          <w:tcPr>
            <w:tcW w:w="931" w:type="dxa"/>
            <w:tcBorders>
              <w:top w:val="nil"/>
              <w:left w:val="nil"/>
              <w:right w:val="nil"/>
            </w:tcBorders>
            <w:vAlign w:val="center"/>
          </w:tcPr>
          <w:p w14:paraId="6A201E0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22.73</w:t>
            </w:r>
          </w:p>
        </w:tc>
      </w:tr>
    </w:tbl>
    <w:p w14:paraId="20C4F12C" w14:textId="39B08C07" w:rsidR="0066378F" w:rsidRPr="00D26599" w:rsidRDefault="00CC1A48" w:rsidP="00C42A7D">
      <w:pPr>
        <w:pStyle w:val="Newparagraph"/>
      </w:pPr>
      <w:r w:rsidRPr="00D26599">
        <w:t>S</w:t>
      </w:r>
      <w:r w:rsidR="00CA2317" w:rsidRPr="00D26599">
        <w:t xml:space="preserve">ome </w:t>
      </w:r>
      <w:r w:rsidR="00A57DD5" w:rsidRPr="00D26599">
        <w:t>key results can be observed</w:t>
      </w:r>
      <w:r w:rsidRPr="00D26599">
        <w:t xml:space="preserve"> From Table 6</w:t>
      </w:r>
      <w:r w:rsidR="00A57DD5" w:rsidRPr="00D26599">
        <w:t>. First</w:t>
      </w:r>
      <w:r w:rsidR="00CA2317" w:rsidRPr="00D26599">
        <w:t>ly</w:t>
      </w:r>
      <w:r w:rsidR="00A57DD5" w:rsidRPr="00D26599">
        <w:t xml:space="preserve">, the prediction performance decreases </w:t>
      </w:r>
      <w:r w:rsidR="00E82CB3" w:rsidRPr="00D26599">
        <w:t xml:space="preserve">as </w:t>
      </w:r>
      <w:r w:rsidR="00A57DD5" w:rsidRPr="00D26599">
        <w:t xml:space="preserve">the forecasting </w:t>
      </w:r>
      <w:r w:rsidR="00E82CB3" w:rsidRPr="00D26599">
        <w:t xml:space="preserve">time </w:t>
      </w:r>
      <w:r w:rsidR="00A57DD5" w:rsidRPr="00D26599">
        <w:t xml:space="preserve">increases. For example, the MAPE of the ANN algorithm increases from </w:t>
      </w:r>
      <w:r w:rsidR="00BC3273" w:rsidRPr="00D26599">
        <w:t>9.14</w:t>
      </w:r>
      <w:r w:rsidR="009C3C9C" w:rsidRPr="00D26599">
        <w:t>% to 1</w:t>
      </w:r>
      <w:r w:rsidR="00BC3273" w:rsidRPr="00D26599">
        <w:t>1.57</w:t>
      </w:r>
      <w:r w:rsidR="009C3C9C" w:rsidRPr="00D26599">
        <w:t>% when the</w:t>
      </w:r>
      <w:r w:rsidR="00BC208B" w:rsidRPr="00D26599">
        <w:t xml:space="preserve"> prediction</w:t>
      </w:r>
      <w:r w:rsidR="009C3C9C" w:rsidRPr="00D26599">
        <w:t xml:space="preserve"> time interval </w:t>
      </w:r>
      <w:r w:rsidR="009C3C9C" w:rsidRPr="00D26599">
        <w:lastRenderedPageBreak/>
        <w:t>increase</w:t>
      </w:r>
      <w:r w:rsidR="00E82CB3" w:rsidRPr="00D26599">
        <w:t>s</w:t>
      </w:r>
      <w:r w:rsidR="009C3C9C" w:rsidRPr="00D26599">
        <w:t xml:space="preserve"> from </w:t>
      </w:r>
      <w:r w:rsidR="00BC3273" w:rsidRPr="00D26599">
        <w:t>10</w:t>
      </w:r>
      <w:r w:rsidR="009C3C9C" w:rsidRPr="00D26599">
        <w:t xml:space="preserve"> minutes to 20 minutes under the same network structure. </w:t>
      </w:r>
      <w:r w:rsidR="00E82CB3" w:rsidRPr="00D26599">
        <w:t>A s</w:t>
      </w:r>
      <w:r w:rsidR="009C3C9C" w:rsidRPr="00D26599">
        <w:t xml:space="preserve">imilar phenomenon also can be </w:t>
      </w:r>
      <w:r w:rsidR="001D55EF" w:rsidRPr="00D26599">
        <w:t>observed</w:t>
      </w:r>
      <w:r w:rsidR="000E677E" w:rsidRPr="00D26599">
        <w:t xml:space="preserve"> </w:t>
      </w:r>
      <w:r w:rsidR="009C3C9C" w:rsidRPr="00D26599">
        <w:t xml:space="preserve">in </w:t>
      </w:r>
      <w:r w:rsidR="00E82CB3" w:rsidRPr="00D26599">
        <w:t xml:space="preserve">the </w:t>
      </w:r>
      <w:r w:rsidR="009C3C9C" w:rsidRPr="00D26599">
        <w:t>other models. Second</w:t>
      </w:r>
      <w:r w:rsidR="001D55EF" w:rsidRPr="00D26599">
        <w:t>ly</w:t>
      </w:r>
      <w:r w:rsidR="009C3C9C" w:rsidRPr="00D26599">
        <w:t xml:space="preserve">, although the accuracy of all algorithms will decrease with </w:t>
      </w:r>
      <w:r w:rsidR="00E82CB3" w:rsidRPr="00D26599">
        <w:t>longer</w:t>
      </w:r>
      <w:r w:rsidR="009C3C9C" w:rsidRPr="00D26599">
        <w:t xml:space="preserve"> </w:t>
      </w:r>
      <w:r w:rsidR="00E82CB3" w:rsidRPr="00D26599">
        <w:t xml:space="preserve">forecasting </w:t>
      </w:r>
      <w:r w:rsidR="009C3C9C" w:rsidRPr="00D26599">
        <w:t>time</w:t>
      </w:r>
      <w:r w:rsidR="00E82CB3" w:rsidRPr="00D26599">
        <w:t>s</w:t>
      </w:r>
      <w:r w:rsidR="009C3C9C" w:rsidRPr="00D26599">
        <w:t xml:space="preserve">, the rate of </w:t>
      </w:r>
      <w:r w:rsidR="00E82CB3" w:rsidRPr="00D26599">
        <w:t xml:space="preserve">error growth </w:t>
      </w:r>
      <w:r w:rsidR="009C3C9C" w:rsidRPr="00D26599">
        <w:t>differ</w:t>
      </w:r>
      <w:r w:rsidR="00E82CB3" w:rsidRPr="00D26599">
        <w:t>s markedly between the models</w:t>
      </w:r>
      <w:r w:rsidR="009C3C9C" w:rsidRPr="00D26599">
        <w:t>.</w:t>
      </w:r>
      <w:r w:rsidR="009968FC" w:rsidRPr="00D26599">
        <w:t xml:space="preserve"> For example, when the forecast interval is extended from 5 minutes to 20 minutes, the MAPE of the </w:t>
      </w:r>
      <w:r w:rsidR="00BC3273" w:rsidRPr="00D26599">
        <w:t>C</w:t>
      </w:r>
      <w:r w:rsidR="009968FC" w:rsidRPr="00D26599">
        <w:t>NN</w:t>
      </w:r>
      <w:r w:rsidR="00BC3273" w:rsidRPr="00D26599">
        <w:t>+STFSA</w:t>
      </w:r>
      <w:r w:rsidR="009968FC" w:rsidRPr="00D26599">
        <w:t xml:space="preserve"> </w:t>
      </w:r>
      <w:r w:rsidR="00E82CB3" w:rsidRPr="00D26599">
        <w:t xml:space="preserve">model </w:t>
      </w:r>
      <w:r w:rsidR="009968FC" w:rsidRPr="00D26599">
        <w:t xml:space="preserve">increased </w:t>
      </w:r>
      <w:r w:rsidR="00E82CB3" w:rsidRPr="00D26599">
        <w:t xml:space="preserve">by </w:t>
      </w:r>
      <w:r w:rsidR="00BC3273" w:rsidRPr="00D26599">
        <w:t>1.01</w:t>
      </w:r>
      <w:r w:rsidR="009968FC" w:rsidRPr="00D26599">
        <w:t>%</w:t>
      </w:r>
      <w:r w:rsidR="00E82CB3" w:rsidRPr="00D26599">
        <w:t>;</w:t>
      </w:r>
      <w:r w:rsidR="009968FC" w:rsidRPr="00D26599">
        <w:t xml:space="preserve"> meanwhile, the MAPE</w:t>
      </w:r>
      <w:r w:rsidR="00E82CB3" w:rsidRPr="00D26599">
        <w:t>s</w:t>
      </w:r>
      <w:r w:rsidR="009968FC" w:rsidRPr="00D26599">
        <w:t xml:space="preserve"> of SVR</w:t>
      </w:r>
      <w:r w:rsidR="00BC3273" w:rsidRPr="00D26599">
        <w:t>, ANN, CNN</w:t>
      </w:r>
      <w:r w:rsidR="00E82CB3" w:rsidRPr="00D26599">
        <w:t>,</w:t>
      </w:r>
      <w:r w:rsidR="00BC3273" w:rsidRPr="00D26599">
        <w:t xml:space="preserve"> and ANN+STFSA</w:t>
      </w:r>
      <w:r w:rsidR="009968FC" w:rsidRPr="00D26599">
        <w:t xml:space="preserve"> increased </w:t>
      </w:r>
      <w:r w:rsidR="00BC3273" w:rsidRPr="00D26599">
        <w:t>2.71%, 2.43%, 1.54%</w:t>
      </w:r>
      <w:r w:rsidR="00E82CB3" w:rsidRPr="00D26599">
        <w:t>,</w:t>
      </w:r>
      <w:r w:rsidR="00BC3273" w:rsidRPr="00D26599">
        <w:t xml:space="preserve"> and 1.62%</w:t>
      </w:r>
      <w:r w:rsidR="00E82CB3" w:rsidRPr="00D26599">
        <w:t>,</w:t>
      </w:r>
      <w:r w:rsidR="00BC3273" w:rsidRPr="00D26599">
        <w:t xml:space="preserve"> respectively</w:t>
      </w:r>
      <w:r w:rsidR="009968FC" w:rsidRPr="00D26599">
        <w:t xml:space="preserve">. </w:t>
      </w:r>
      <w:r w:rsidR="00E82CB3" w:rsidRPr="00D26599">
        <w:t>The</w:t>
      </w:r>
      <w:r w:rsidR="009968FC" w:rsidRPr="00D26599">
        <w:t xml:space="preserve"> proposed CNN</w:t>
      </w:r>
      <w:r w:rsidR="009F4312" w:rsidRPr="00D26599">
        <w:rPr>
          <w:rFonts w:hint="eastAsia"/>
        </w:rPr>
        <w:t>+</w:t>
      </w:r>
      <w:r w:rsidR="009F4312" w:rsidRPr="00D26599">
        <w:t>STFSA</w:t>
      </w:r>
      <w:r w:rsidR="009968FC" w:rsidRPr="00D26599">
        <w:t xml:space="preserve"> model achieved the </w:t>
      </w:r>
      <w:r w:rsidR="00E82CB3" w:rsidRPr="00D26599">
        <w:t xml:space="preserve">lowest </w:t>
      </w:r>
      <w:r w:rsidR="009968FC" w:rsidRPr="00D26599">
        <w:t xml:space="preserve">error and </w:t>
      </w:r>
      <w:r w:rsidR="00032137" w:rsidRPr="00D26599">
        <w:t xml:space="preserve">also </w:t>
      </w:r>
      <w:r w:rsidR="009968FC" w:rsidRPr="00D26599">
        <w:t>yield</w:t>
      </w:r>
      <w:r w:rsidR="00E82CB3" w:rsidRPr="00D26599">
        <w:t>ed the</w:t>
      </w:r>
      <w:r w:rsidR="009968FC" w:rsidRPr="00D26599">
        <w:t xml:space="preserve"> slowest </w:t>
      </w:r>
      <w:r w:rsidR="00E82CB3" w:rsidRPr="00D26599">
        <w:t xml:space="preserve">rate of </w:t>
      </w:r>
      <w:r w:rsidR="009968FC" w:rsidRPr="00D26599">
        <w:t>error grow</w:t>
      </w:r>
      <w:r w:rsidR="00E82CB3" w:rsidRPr="00D26599">
        <w:t>th as</w:t>
      </w:r>
      <w:r w:rsidR="009968FC" w:rsidRPr="00D26599">
        <w:t xml:space="preserve"> the </w:t>
      </w:r>
      <w:r w:rsidR="00E82CB3" w:rsidRPr="00D26599">
        <w:t xml:space="preserve">forecasting </w:t>
      </w:r>
      <w:r w:rsidR="009968FC" w:rsidRPr="00D26599">
        <w:t>interval</w:t>
      </w:r>
      <w:r w:rsidR="00E82CB3" w:rsidRPr="00D26599">
        <w:t xml:space="preserve"> was</w:t>
      </w:r>
      <w:r w:rsidR="009968FC" w:rsidRPr="00D26599">
        <w:t xml:space="preserve"> </w:t>
      </w:r>
      <w:r w:rsidR="00E82CB3" w:rsidRPr="00D26599">
        <w:t>extended</w:t>
      </w:r>
      <w:r w:rsidR="009968FC" w:rsidRPr="00D26599">
        <w:t>.</w:t>
      </w:r>
      <w:r w:rsidR="0066378F" w:rsidRPr="00D26599">
        <w:t xml:space="preserve"> According to the aforementioned discussion, </w:t>
      </w:r>
      <w:r w:rsidR="00E82CB3" w:rsidRPr="00D26599">
        <w:t xml:space="preserve">we can see </w:t>
      </w:r>
      <w:r w:rsidR="0066378F" w:rsidRPr="00D26599">
        <w:t>that CNN</w:t>
      </w:r>
      <w:r w:rsidR="00BC3273" w:rsidRPr="00D26599">
        <w:t>+STFSA</w:t>
      </w:r>
      <w:r w:rsidR="0066378F" w:rsidRPr="00D26599">
        <w:t xml:space="preserve"> </w:t>
      </w:r>
      <w:proofErr w:type="gramStart"/>
      <w:r w:rsidR="00E82CB3" w:rsidRPr="00D26599">
        <w:t>has</w:t>
      </w:r>
      <w:proofErr w:type="gramEnd"/>
      <w:r w:rsidR="0066378F" w:rsidRPr="00D26599">
        <w:t xml:space="preserve"> good predicti</w:t>
      </w:r>
      <w:r w:rsidR="00E82CB3" w:rsidRPr="00D26599">
        <w:t>ve</w:t>
      </w:r>
      <w:r w:rsidR="0095394A" w:rsidRPr="00D26599">
        <w:t xml:space="preserve"> accuracy</w:t>
      </w:r>
      <w:r w:rsidR="0066378F" w:rsidRPr="00D26599">
        <w:t xml:space="preserve"> and </w:t>
      </w:r>
      <w:r w:rsidR="00E82CB3" w:rsidRPr="00D26599">
        <w:t xml:space="preserve">is </w:t>
      </w:r>
      <w:r w:rsidR="006658EF" w:rsidRPr="00D26599">
        <w:t>stable</w:t>
      </w:r>
      <w:r w:rsidR="000E677E" w:rsidRPr="00D26599">
        <w:t xml:space="preserve"> </w:t>
      </w:r>
      <w:r w:rsidR="00E82CB3" w:rsidRPr="00D26599">
        <w:rPr>
          <w:noProof/>
        </w:rPr>
        <w:t>over</w:t>
      </w:r>
      <w:r w:rsidR="00E82CB3" w:rsidRPr="00D26599">
        <w:t xml:space="preserve"> various</w:t>
      </w:r>
      <w:r w:rsidR="0066378F" w:rsidRPr="00D26599">
        <w:t xml:space="preserve"> time intervals.</w:t>
      </w:r>
    </w:p>
    <w:p w14:paraId="3E64E041" w14:textId="77777777" w:rsidR="00A86B89" w:rsidRPr="00D26599" w:rsidRDefault="00282A32" w:rsidP="00C42A7D">
      <w:pPr>
        <w:pStyle w:val="1"/>
      </w:pPr>
      <w:r w:rsidRPr="00D26599">
        <w:t>6</w:t>
      </w:r>
      <w:r w:rsidR="00DC704D" w:rsidRPr="00D26599">
        <w:t>. Discussion</w:t>
      </w:r>
    </w:p>
    <w:p w14:paraId="3EFBEB17" w14:textId="635CDEB0" w:rsidR="005627EE" w:rsidRPr="00D26599" w:rsidRDefault="00DC704D" w:rsidP="00C42A7D">
      <w:pPr>
        <w:pStyle w:val="Paragraph"/>
      </w:pPr>
      <w:r w:rsidRPr="00D26599">
        <w:t>In the previous sections, we compared the proposed method with two typical traffic flow prediction algorithms</w:t>
      </w:r>
      <w:r w:rsidR="00E82CB3" w:rsidRPr="00D26599">
        <w:t>, allowing</w:t>
      </w:r>
      <w:r w:rsidR="005627EE" w:rsidRPr="00D26599">
        <w:t xml:space="preserve"> the following conclusions </w:t>
      </w:r>
      <w:r w:rsidR="00E82CB3" w:rsidRPr="00D26599">
        <w:t xml:space="preserve">to </w:t>
      </w:r>
      <w:r w:rsidR="005627EE" w:rsidRPr="00D26599">
        <w:t xml:space="preserve">be drawn: </w:t>
      </w:r>
    </w:p>
    <w:p w14:paraId="6176A426" w14:textId="5B8923DA" w:rsidR="00A00420" w:rsidRPr="00D26599" w:rsidRDefault="00E82CB3" w:rsidP="00C42A7D">
      <w:pPr>
        <w:pStyle w:val="Bulletedlist"/>
      </w:pPr>
      <w:r w:rsidRPr="00D26599">
        <w:t xml:space="preserve">Comparisons </w:t>
      </w:r>
      <w:r w:rsidR="00A00420" w:rsidRPr="00D26599">
        <w:t xml:space="preserve">of </w:t>
      </w:r>
      <w:r w:rsidRPr="00D26599">
        <w:t xml:space="preserve">the </w:t>
      </w:r>
      <w:r w:rsidR="00A00420" w:rsidRPr="00D26599">
        <w:t>CNN, ANN, CNN+STFSA</w:t>
      </w:r>
      <w:r w:rsidRPr="00D26599">
        <w:t>,</w:t>
      </w:r>
      <w:r w:rsidR="00A00420" w:rsidRPr="00D26599">
        <w:t xml:space="preserve"> and ANN+STFSA model</w:t>
      </w:r>
      <w:r w:rsidRPr="00D26599">
        <w:t>s</w:t>
      </w:r>
      <w:r w:rsidR="00A00420" w:rsidRPr="00D26599">
        <w:t xml:space="preserve"> verify that STFSA can improve predictive performance.</w:t>
      </w:r>
    </w:p>
    <w:p w14:paraId="1F843AFF" w14:textId="341AF960" w:rsidR="005627EE" w:rsidRPr="00D26599" w:rsidRDefault="00713275" w:rsidP="00C42A7D">
      <w:pPr>
        <w:pStyle w:val="Bulletedlist"/>
      </w:pPr>
      <w:r w:rsidRPr="00D26599">
        <w:t>In the single</w:t>
      </w:r>
      <w:r w:rsidR="00E82CB3" w:rsidRPr="00D26599">
        <w:t>-</w:t>
      </w:r>
      <w:r w:rsidRPr="00D26599">
        <w:t>step and multi-step traffic flow prediction task,</w:t>
      </w:r>
      <w:r w:rsidR="00DC704D" w:rsidRPr="00D26599">
        <w:t xml:space="preserve"> CNN</w:t>
      </w:r>
      <w:r w:rsidR="004F251A" w:rsidRPr="00D26599">
        <w:t>+STFSA</w:t>
      </w:r>
      <w:r w:rsidR="00DC704D" w:rsidRPr="00D26599">
        <w:t xml:space="preserve"> showed </w:t>
      </w:r>
      <w:r w:rsidR="00B41F51" w:rsidRPr="00D26599">
        <w:t>t</w:t>
      </w:r>
      <w:r w:rsidR="00DC704D" w:rsidRPr="00D26599">
        <w:t xml:space="preserve">he </w:t>
      </w:r>
      <w:r w:rsidR="00E82CB3" w:rsidRPr="00D26599">
        <w:t xml:space="preserve">lowest </w:t>
      </w:r>
      <w:r w:rsidR="00B41F51" w:rsidRPr="00D26599">
        <w:t xml:space="preserve">prediction </w:t>
      </w:r>
      <w:r w:rsidR="00DC704D" w:rsidRPr="00D26599">
        <w:t>error and the highest degree of fit</w:t>
      </w:r>
      <w:r w:rsidR="00E82CB3" w:rsidRPr="00D26599">
        <w:t xml:space="preserve"> to </w:t>
      </w:r>
      <w:r w:rsidR="00B41F51" w:rsidRPr="00D26599">
        <w:t xml:space="preserve">the </w:t>
      </w:r>
      <w:r w:rsidR="00E82CB3" w:rsidRPr="00D26599">
        <w:t>actual</w:t>
      </w:r>
      <w:r w:rsidR="00B41F51" w:rsidRPr="00D26599">
        <w:t xml:space="preserve"> data</w:t>
      </w:r>
      <w:r w:rsidR="00DC704D" w:rsidRPr="00D26599">
        <w:t xml:space="preserve">. </w:t>
      </w:r>
    </w:p>
    <w:p w14:paraId="2F6E3085" w14:textId="60B73215" w:rsidR="00A912E3" w:rsidRPr="00D26599" w:rsidRDefault="00A912E3" w:rsidP="00C42A7D">
      <w:pPr>
        <w:pStyle w:val="Bulletedlist"/>
      </w:pPr>
      <w:r w:rsidRPr="00D26599">
        <w:lastRenderedPageBreak/>
        <w:t>T</w:t>
      </w:r>
      <w:r w:rsidR="00DC704D" w:rsidRPr="00D26599">
        <w:t xml:space="preserve">he </w:t>
      </w:r>
      <w:r w:rsidR="00023EBB" w:rsidRPr="00D26599">
        <w:t>CNN+STFSA</w:t>
      </w:r>
      <w:r w:rsidR="00DC704D" w:rsidRPr="00D26599">
        <w:t xml:space="preserve"> </w:t>
      </w:r>
      <w:r w:rsidR="00E82CB3" w:rsidRPr="00D26599">
        <w:t xml:space="preserve">model </w:t>
      </w:r>
      <w:r w:rsidR="00FC3777" w:rsidRPr="00D26599">
        <w:t>yield</w:t>
      </w:r>
      <w:r w:rsidR="00E82CB3" w:rsidRPr="00D26599">
        <w:t>ed the</w:t>
      </w:r>
      <w:r w:rsidR="00FC3777" w:rsidRPr="00D26599">
        <w:t xml:space="preserve"> slowest error grow rate </w:t>
      </w:r>
      <w:r w:rsidR="00E82CB3" w:rsidRPr="00D26599">
        <w:t xml:space="preserve">as </w:t>
      </w:r>
      <w:r w:rsidR="00FC3777" w:rsidRPr="00D26599">
        <w:t>the prediction interval</w:t>
      </w:r>
      <w:r w:rsidR="00E82CB3" w:rsidRPr="00D26599">
        <w:t xml:space="preserve"> was</w:t>
      </w:r>
      <w:r w:rsidR="00FC3777" w:rsidRPr="00D26599">
        <w:t xml:space="preserve"> exten</w:t>
      </w:r>
      <w:r w:rsidR="00E82CB3" w:rsidRPr="00D26599">
        <w:t>ded</w:t>
      </w:r>
      <w:r w:rsidR="00FC3777" w:rsidRPr="00D26599">
        <w:t xml:space="preserve">, although </w:t>
      </w:r>
      <w:r w:rsidR="000C6034" w:rsidRPr="00D26599">
        <w:t>multi-step</w:t>
      </w:r>
      <w:r w:rsidR="00FC3777" w:rsidRPr="00D26599">
        <w:t xml:space="preserve"> traffic flow prediction is </w:t>
      </w:r>
      <w:r w:rsidR="00E82CB3" w:rsidRPr="00D26599">
        <w:t xml:space="preserve">always </w:t>
      </w:r>
      <w:r w:rsidR="00FC3777" w:rsidRPr="00D26599">
        <w:t xml:space="preserve">more difficult than </w:t>
      </w:r>
      <w:r w:rsidR="000C6034" w:rsidRPr="00D26599">
        <w:rPr>
          <w:noProof/>
        </w:rPr>
        <w:t>single-step</w:t>
      </w:r>
      <w:r w:rsidR="00FC3777" w:rsidRPr="00D26599">
        <w:t xml:space="preserve"> prediction</w:t>
      </w:r>
      <w:r w:rsidR="00C42A7D">
        <w:t>.</w:t>
      </w:r>
    </w:p>
    <w:p w14:paraId="31481BD5" w14:textId="2281513C" w:rsidR="007F6F3F" w:rsidRPr="00D26599" w:rsidRDefault="00E82CB3" w:rsidP="00C42A7D">
      <w:pPr>
        <w:pStyle w:val="Newparagraph"/>
      </w:pPr>
      <w:r w:rsidRPr="00D26599">
        <w:t>T</w:t>
      </w:r>
      <w:r w:rsidR="005627EE" w:rsidRPr="00D26599">
        <w:t xml:space="preserve">he </w:t>
      </w:r>
      <w:r w:rsidR="00C410CA" w:rsidRPr="00D26599">
        <w:t>reason</w:t>
      </w:r>
      <w:r w:rsidRPr="00D26599">
        <w:t>s</w:t>
      </w:r>
      <w:r w:rsidR="00C410CA" w:rsidRPr="00D26599">
        <w:t xml:space="preserve"> </w:t>
      </w:r>
      <w:r w:rsidRPr="00D26599">
        <w:t xml:space="preserve">for </w:t>
      </w:r>
      <w:r w:rsidR="00482AD0" w:rsidRPr="00D26599">
        <w:t>propos</w:t>
      </w:r>
      <w:r w:rsidRPr="00D26599">
        <w:t>ing</w:t>
      </w:r>
      <w:r w:rsidR="00482AD0" w:rsidRPr="00D26599">
        <w:t xml:space="preserve"> a prediction framework </w:t>
      </w:r>
      <w:r w:rsidRPr="00D26599">
        <w:t>that</w:t>
      </w:r>
      <w:r w:rsidR="00482AD0" w:rsidRPr="00D26599">
        <w:t xml:space="preserve"> combin</w:t>
      </w:r>
      <w:r w:rsidRPr="00D26599">
        <w:t>es a</w:t>
      </w:r>
      <w:r w:rsidR="000C6034" w:rsidRPr="00D26599">
        <w:t xml:space="preserve"> </w:t>
      </w:r>
      <w:r w:rsidR="00C410CA" w:rsidRPr="00D26599">
        <w:t xml:space="preserve">CNN </w:t>
      </w:r>
      <w:r w:rsidRPr="00D26599">
        <w:t xml:space="preserve">with </w:t>
      </w:r>
      <w:r w:rsidR="00C410CA" w:rsidRPr="00D26599">
        <w:rPr>
          <w:noProof/>
        </w:rPr>
        <w:t>spati</w:t>
      </w:r>
      <w:r w:rsidRPr="00D26599">
        <w:rPr>
          <w:noProof/>
        </w:rPr>
        <w:t>o</w:t>
      </w:r>
      <w:r w:rsidR="00C410CA" w:rsidRPr="00D26599">
        <w:rPr>
          <w:noProof/>
        </w:rPr>
        <w:t>-temporal</w:t>
      </w:r>
      <w:r w:rsidR="00C410CA" w:rsidRPr="00D26599">
        <w:t xml:space="preserve"> analysis </w:t>
      </w:r>
      <w:r w:rsidRPr="00D26599">
        <w:t>are threefold.</w:t>
      </w:r>
      <w:r w:rsidR="00C410CA" w:rsidRPr="00D26599">
        <w:t xml:space="preserve"> First</w:t>
      </w:r>
      <w:r w:rsidR="00E20B55" w:rsidRPr="00D26599">
        <w:t xml:space="preserve"> </w:t>
      </w:r>
      <w:r w:rsidRPr="00D26599">
        <w:t>of</w:t>
      </w:r>
      <w:r w:rsidR="00E20B55" w:rsidRPr="00D26599">
        <w:t xml:space="preserve"> all</w:t>
      </w:r>
      <w:r w:rsidR="00C410CA" w:rsidRPr="00D26599">
        <w:t xml:space="preserve">, </w:t>
      </w:r>
      <w:r w:rsidRPr="00D26599">
        <w:rPr>
          <w:noProof/>
        </w:rPr>
        <w:t>s</w:t>
      </w:r>
      <w:r w:rsidR="00E20B55" w:rsidRPr="00D26599">
        <w:rPr>
          <w:noProof/>
        </w:rPr>
        <w:t>pat</w:t>
      </w:r>
      <w:r w:rsidR="004F6D11" w:rsidRPr="00D26599">
        <w:rPr>
          <w:noProof/>
        </w:rPr>
        <w:t>i</w:t>
      </w:r>
      <w:r w:rsidRPr="00D26599">
        <w:rPr>
          <w:noProof/>
        </w:rPr>
        <w:t>o</w:t>
      </w:r>
      <w:r w:rsidR="002445D1" w:rsidRPr="00D26599">
        <w:rPr>
          <w:noProof/>
        </w:rPr>
        <w:t>-</w:t>
      </w:r>
      <w:r w:rsidR="00E20B55" w:rsidRPr="00D26599">
        <w:rPr>
          <w:noProof/>
        </w:rPr>
        <w:t>temporal</w:t>
      </w:r>
      <w:r w:rsidR="00E20B55" w:rsidRPr="00D26599">
        <w:t xml:space="preserve"> </w:t>
      </w:r>
      <w:r w:rsidR="00752FA1" w:rsidRPr="00D26599">
        <w:t>correlations</w:t>
      </w:r>
      <w:r w:rsidR="00E20B55" w:rsidRPr="00D26599">
        <w:t xml:space="preserve"> </w:t>
      </w:r>
      <w:r w:rsidRPr="00D26599">
        <w:t xml:space="preserve">do </w:t>
      </w:r>
      <w:r w:rsidR="00E20B55" w:rsidRPr="00D26599">
        <w:t xml:space="preserve">indeed exist in </w:t>
      </w:r>
      <w:r w:rsidR="00752FA1" w:rsidRPr="00D26599">
        <w:t xml:space="preserve">road </w:t>
      </w:r>
      <w:r w:rsidR="00C410CA" w:rsidRPr="00D26599">
        <w:t xml:space="preserve">traffic, </w:t>
      </w:r>
      <w:r w:rsidR="00752FA1" w:rsidRPr="00D26599">
        <w:t xml:space="preserve">so a two-dimensional matrix containing </w:t>
      </w:r>
      <w:r w:rsidR="00752FA1" w:rsidRPr="00D26599">
        <w:rPr>
          <w:noProof/>
        </w:rPr>
        <w:t>spati</w:t>
      </w:r>
      <w:r w:rsidR="00C2683A" w:rsidRPr="00D26599">
        <w:rPr>
          <w:noProof/>
        </w:rPr>
        <w:t>o</w:t>
      </w:r>
      <w:r w:rsidR="00752FA1" w:rsidRPr="00D26599">
        <w:rPr>
          <w:noProof/>
        </w:rPr>
        <w:t>-temporal</w:t>
      </w:r>
      <w:r w:rsidR="00752FA1" w:rsidRPr="00D26599">
        <w:t xml:space="preserve"> flow information </w:t>
      </w:r>
      <w:r w:rsidR="00C2683A" w:rsidRPr="00D26599">
        <w:t xml:space="preserve">can be </w:t>
      </w:r>
      <w:r w:rsidR="00752FA1" w:rsidRPr="00D26599">
        <w:t xml:space="preserve">used </w:t>
      </w:r>
      <w:r w:rsidR="00C2683A" w:rsidRPr="00D26599">
        <w:t>to</w:t>
      </w:r>
      <w:r w:rsidR="00752FA1" w:rsidRPr="00D26599">
        <w:t xml:space="preserve"> represent </w:t>
      </w:r>
      <w:r w:rsidR="00687171" w:rsidRPr="00D26599">
        <w:t>historical data</w:t>
      </w:r>
      <w:r w:rsidR="00752FA1" w:rsidRPr="00D26599">
        <w:t>.</w:t>
      </w:r>
      <w:r w:rsidR="00E20B55" w:rsidRPr="00D26599">
        <w:t xml:space="preserve"> Second, the </w:t>
      </w:r>
      <w:r w:rsidR="00C2683A" w:rsidRPr="00D26599">
        <w:t>CNN</w:t>
      </w:r>
      <w:r w:rsidR="00E20B55" w:rsidRPr="00D26599">
        <w:t xml:space="preserve"> can </w:t>
      </w:r>
      <w:r w:rsidR="00A35895" w:rsidRPr="00D26599">
        <w:t>extract</w:t>
      </w:r>
      <w:r w:rsidR="00E20B55" w:rsidRPr="00D26599">
        <w:t xml:space="preserve"> features from </w:t>
      </w:r>
      <w:r w:rsidR="00C2683A" w:rsidRPr="00D26599">
        <w:t xml:space="preserve">the </w:t>
      </w:r>
      <w:r w:rsidR="00E20B55" w:rsidRPr="00D26599">
        <w:t>matrix, and</w:t>
      </w:r>
      <w:r w:rsidR="000C6034" w:rsidRPr="00D26599">
        <w:t xml:space="preserve"> </w:t>
      </w:r>
      <w:r w:rsidR="00E20B55" w:rsidRPr="00D26599">
        <w:t xml:space="preserve">the traffic flow data </w:t>
      </w:r>
      <w:r w:rsidR="00C2683A" w:rsidRPr="00D26599">
        <w:t xml:space="preserve">are </w:t>
      </w:r>
      <w:r w:rsidR="00E20B55" w:rsidRPr="00D26599">
        <w:t xml:space="preserve">suitable for </w:t>
      </w:r>
      <w:r w:rsidR="00C2683A" w:rsidRPr="00D26599">
        <w:t>CNN</w:t>
      </w:r>
      <w:r w:rsidR="00E20B55" w:rsidRPr="00D26599">
        <w:t xml:space="preserve"> processing. Finally, </w:t>
      </w:r>
      <w:r w:rsidR="00C2683A" w:rsidRPr="00D26599">
        <w:t>the CNN</w:t>
      </w:r>
      <w:r w:rsidR="00E20B55" w:rsidRPr="00D26599">
        <w:t xml:space="preserve"> is an effective deep learning algorithm</w:t>
      </w:r>
      <w:r w:rsidR="00C2683A" w:rsidRPr="00D26599">
        <w:t xml:space="preserve"> that</w:t>
      </w:r>
      <w:r w:rsidR="00E20B55" w:rsidRPr="00D26599">
        <w:t xml:space="preserve"> has been applied to the field of image recognition for a long time and achieved good results. </w:t>
      </w:r>
      <w:r w:rsidR="00823BBC" w:rsidRPr="00D26599">
        <w:t>However,</w:t>
      </w:r>
      <w:r w:rsidR="000C6034" w:rsidRPr="00D26599">
        <w:t xml:space="preserve"> </w:t>
      </w:r>
      <w:r w:rsidR="00C2683A" w:rsidRPr="00D26599">
        <w:t>CNNs</w:t>
      </w:r>
      <w:r w:rsidR="00823BBC" w:rsidRPr="00D26599">
        <w:t xml:space="preserve"> also have drawbacks. </w:t>
      </w:r>
      <w:r w:rsidR="00C2683A" w:rsidRPr="00D26599">
        <w:t>P</w:t>
      </w:r>
      <w:r w:rsidR="00823BBC" w:rsidRPr="00D26599">
        <w:t xml:space="preserve">rediction accuracy is affected by </w:t>
      </w:r>
      <w:r w:rsidR="00C2683A" w:rsidRPr="00D26599">
        <w:t xml:space="preserve">parameter </w:t>
      </w:r>
      <w:r w:rsidR="00823BBC" w:rsidRPr="00D26599">
        <w:t>selection, and there is no widely accepted parameter selection scheme. Tuning up parameters is also a complex process</w:t>
      </w:r>
      <w:r w:rsidR="004F6D11" w:rsidRPr="00D26599">
        <w:t xml:space="preserve"> and input data need to be </w:t>
      </w:r>
      <w:r w:rsidR="00C2683A" w:rsidRPr="00D26599">
        <w:t xml:space="preserve">optimized differently for </w:t>
      </w:r>
      <w:r w:rsidR="004F6D11" w:rsidRPr="00D26599">
        <w:t>different prediction tasks</w:t>
      </w:r>
      <w:r w:rsidR="00823BBC" w:rsidRPr="00D26599">
        <w:t>.</w:t>
      </w:r>
      <w:r w:rsidR="000C6034" w:rsidRPr="00D26599">
        <w:t xml:space="preserve"> </w:t>
      </w:r>
      <w:r w:rsidR="00823BBC" w:rsidRPr="00D26599">
        <w:t xml:space="preserve">In addition, </w:t>
      </w:r>
      <w:r w:rsidR="00C2683A" w:rsidRPr="00D26599">
        <w:t xml:space="preserve">the accuracy of the actual data used as input </w:t>
      </w:r>
      <w:r w:rsidR="00823BBC" w:rsidRPr="00D26599">
        <w:t>influenc</w:t>
      </w:r>
      <w:r w:rsidR="00C2683A" w:rsidRPr="00D26599">
        <w:t>es</w:t>
      </w:r>
      <w:r w:rsidR="00823BBC" w:rsidRPr="00D26599">
        <w:t xml:space="preserve"> the </w:t>
      </w:r>
      <w:r w:rsidR="00C2683A" w:rsidRPr="00D26599">
        <w:t xml:space="preserve">accuracy of the output </w:t>
      </w:r>
      <w:r w:rsidR="00823BBC" w:rsidRPr="00D26599">
        <w:t>prediction</w:t>
      </w:r>
      <w:r w:rsidR="00C2683A" w:rsidRPr="00D26599">
        <w:t>s</w:t>
      </w:r>
      <w:r w:rsidR="00823BBC" w:rsidRPr="00D26599">
        <w:t>. Although CNN</w:t>
      </w:r>
      <w:r w:rsidR="00C2683A" w:rsidRPr="00D26599">
        <w:t>s</w:t>
      </w:r>
      <w:r w:rsidR="00823BBC" w:rsidRPr="00D26599">
        <w:t xml:space="preserve"> can process noisy traffic data, the higher the </w:t>
      </w:r>
      <w:r w:rsidR="00C2683A" w:rsidRPr="00D26599">
        <w:t xml:space="preserve">quality of the </w:t>
      </w:r>
      <w:r w:rsidR="00823BBC" w:rsidRPr="00D26599">
        <w:t>input training data, the higher the accuracy of the prediction problem.</w:t>
      </w:r>
      <w:r w:rsidR="00A912E3" w:rsidRPr="00D26599">
        <w:t xml:space="preserve"> </w:t>
      </w:r>
      <w:r w:rsidR="00C2683A" w:rsidRPr="00D26599">
        <w:t>Hence</w:t>
      </w:r>
      <w:r w:rsidR="006F35DF" w:rsidRPr="00D26599">
        <w:t xml:space="preserve">, </w:t>
      </w:r>
      <w:r w:rsidR="00B77F06" w:rsidRPr="00D26599">
        <w:t>the</w:t>
      </w:r>
      <w:r w:rsidR="00C2683A" w:rsidRPr="00D26599">
        <w:t>se</w:t>
      </w:r>
      <w:r w:rsidR="00B77F06" w:rsidRPr="00D26599">
        <w:t xml:space="preserve"> two </w:t>
      </w:r>
      <w:r w:rsidR="00C2683A" w:rsidRPr="00D26599">
        <w:t>areas require</w:t>
      </w:r>
      <w:r w:rsidR="00B77F06" w:rsidRPr="00D26599">
        <w:t xml:space="preserve"> further study</w:t>
      </w:r>
      <w:r w:rsidR="00C2683A" w:rsidRPr="00D26599">
        <w:t>, as</w:t>
      </w:r>
      <w:r w:rsidR="00B77F06" w:rsidRPr="00D26599">
        <w:t xml:space="preserve"> elaborated in the following sections</w:t>
      </w:r>
      <w:r w:rsidR="00C2683A" w:rsidRPr="00D26599">
        <w:t>.</w:t>
      </w:r>
    </w:p>
    <w:p w14:paraId="7402DF2C" w14:textId="561635E0" w:rsidR="007176B8" w:rsidRPr="00D26599" w:rsidRDefault="007176B8" w:rsidP="00C42A7D">
      <w:pPr>
        <w:pStyle w:val="2"/>
      </w:pPr>
      <w:r w:rsidRPr="00D26599">
        <w:t xml:space="preserve">6.1 Framework </w:t>
      </w:r>
      <w:r w:rsidR="00C2683A" w:rsidRPr="00D26599">
        <w:t xml:space="preserve">for </w:t>
      </w:r>
      <w:r w:rsidRPr="00D26599">
        <w:t>traffic prediction</w:t>
      </w:r>
    </w:p>
    <w:p w14:paraId="61D9A2F3" w14:textId="7316F316" w:rsidR="00C43875" w:rsidRPr="00D26599" w:rsidRDefault="00B613C3" w:rsidP="00C42A7D">
      <w:pPr>
        <w:pStyle w:val="Paragraph"/>
      </w:pPr>
      <w:r w:rsidRPr="00D26599">
        <w:t>In this paper, we establish</w:t>
      </w:r>
      <w:r w:rsidR="00C2683A" w:rsidRPr="00D26599">
        <w:t>ed</w:t>
      </w:r>
      <w:r w:rsidRPr="00D26599">
        <w:t xml:space="preserve"> a traffic flow forecasting framework</w:t>
      </w:r>
      <w:r w:rsidR="00C2683A" w:rsidRPr="00D26599">
        <w:t xml:space="preserve"> that </w:t>
      </w:r>
      <w:r w:rsidRPr="00D26599">
        <w:t>mainly consider</w:t>
      </w:r>
      <w:r w:rsidR="00C2683A" w:rsidRPr="00D26599">
        <w:t>s</w:t>
      </w:r>
      <w:r w:rsidRPr="00D26599">
        <w:t xml:space="preserve"> the influence of space-time correlation</w:t>
      </w:r>
      <w:r w:rsidR="00C2683A" w:rsidRPr="00D26599">
        <w:t>s</w:t>
      </w:r>
      <w:r w:rsidRPr="00D26599">
        <w:t xml:space="preserve"> on traffic flow</w:t>
      </w:r>
      <w:r w:rsidR="00C2683A" w:rsidRPr="00D26599">
        <w:t xml:space="preserve"> prediction</w:t>
      </w:r>
      <w:r w:rsidRPr="00D26599">
        <w:t>.</w:t>
      </w:r>
      <w:r w:rsidR="00FC411B" w:rsidRPr="00D26599">
        <w:t xml:space="preserve"> However, </w:t>
      </w:r>
      <w:r w:rsidR="00C2683A" w:rsidRPr="00D26599">
        <w:lastRenderedPageBreak/>
        <w:t xml:space="preserve">real </w:t>
      </w:r>
      <w:r w:rsidR="00FC411B" w:rsidRPr="00D26599">
        <w:t>traffic is complex and changeable</w:t>
      </w:r>
      <w:r w:rsidR="004511B2" w:rsidRPr="00D26599">
        <w:t>.</w:t>
      </w:r>
      <w:r w:rsidR="00FC411B" w:rsidRPr="00D26599">
        <w:t xml:space="preserve"> </w:t>
      </w:r>
      <w:r w:rsidR="004511B2" w:rsidRPr="00D26599">
        <w:t>W</w:t>
      </w:r>
      <w:r w:rsidR="00FC411B" w:rsidRPr="00D26599">
        <w:t>e d</w:t>
      </w:r>
      <w:r w:rsidR="00C2683A" w:rsidRPr="00D26599">
        <w:t>id</w:t>
      </w:r>
      <w:r w:rsidR="00FC411B" w:rsidRPr="00D26599">
        <w:t xml:space="preserve"> not analyze every factor that affects traffic flow but </w:t>
      </w:r>
      <w:r w:rsidR="00C2683A" w:rsidRPr="00D26599">
        <w:t xml:space="preserve">simplified them, as it is </w:t>
      </w:r>
      <w:r w:rsidR="004511B2" w:rsidRPr="00D26599">
        <w:t>clearly unrealistic to consider all factors in the predictive model.</w:t>
      </w:r>
      <w:r w:rsidR="00AC6903" w:rsidRPr="00D26599">
        <w:t xml:space="preserve"> </w:t>
      </w:r>
      <w:r w:rsidR="004511B2" w:rsidRPr="00D26599">
        <w:t xml:space="preserve">In future studies, we will consider </w:t>
      </w:r>
      <w:r w:rsidR="00C2683A" w:rsidRPr="00D26599">
        <w:t xml:space="preserve">including more </w:t>
      </w:r>
      <w:r w:rsidR="004511B2" w:rsidRPr="00D26599">
        <w:t>factors, such as weather and holiday</w:t>
      </w:r>
      <w:r w:rsidR="00C2683A" w:rsidRPr="00D26599">
        <w:t xml:space="preserve"> periods</w:t>
      </w:r>
      <w:r w:rsidR="004511B2" w:rsidRPr="00D26599">
        <w:t>.</w:t>
      </w:r>
      <w:r w:rsidR="00AC6903" w:rsidRPr="00D26599">
        <w:t xml:space="preserve"> This is a </w:t>
      </w:r>
      <w:r w:rsidR="00C2683A" w:rsidRPr="00D26599">
        <w:t xml:space="preserve">joint </w:t>
      </w:r>
      <w:r w:rsidR="00AC6903" w:rsidRPr="00D26599">
        <w:t>process of analy</w:t>
      </w:r>
      <w:r w:rsidR="00C2683A" w:rsidRPr="00D26599">
        <w:t>zing</w:t>
      </w:r>
      <w:r w:rsidR="00AC6903" w:rsidRPr="00D26599">
        <w:t xml:space="preserve"> traffic </w:t>
      </w:r>
      <w:r w:rsidR="00C2683A" w:rsidRPr="00D26599">
        <w:t xml:space="preserve">data </w:t>
      </w:r>
      <w:r w:rsidR="00AC6903" w:rsidRPr="00D26599">
        <w:t xml:space="preserve">and </w:t>
      </w:r>
      <w:r w:rsidR="00C2683A" w:rsidRPr="00D26599">
        <w:t xml:space="preserve">solving </w:t>
      </w:r>
      <w:r w:rsidR="00AC6903" w:rsidRPr="00D26599">
        <w:t>concrete prediction problems.</w:t>
      </w:r>
      <w:r w:rsidR="00432C41" w:rsidRPr="00D26599">
        <w:t xml:space="preserve"> </w:t>
      </w:r>
      <w:r w:rsidR="00AC6903" w:rsidRPr="00D26599">
        <w:t xml:space="preserve">In the process of traffic forecasting, the specific content of each part of the proposed framework can be analyzed and replaced separately. </w:t>
      </w:r>
    </w:p>
    <w:p w14:paraId="2D38A12F" w14:textId="5278827C" w:rsidR="007176B8" w:rsidRPr="00D26599" w:rsidRDefault="007176B8" w:rsidP="00C42A7D">
      <w:pPr>
        <w:pStyle w:val="2"/>
      </w:pPr>
      <w:r w:rsidRPr="00D26599">
        <w:t xml:space="preserve">6.2 </w:t>
      </w:r>
      <w:proofErr w:type="spellStart"/>
      <w:r w:rsidRPr="00D26599">
        <w:t>Spati</w:t>
      </w:r>
      <w:r w:rsidR="00C2683A" w:rsidRPr="00D26599">
        <w:t>o</w:t>
      </w:r>
      <w:proofErr w:type="spellEnd"/>
      <w:r w:rsidRPr="00D26599">
        <w:t>-temporal relationship mining</w:t>
      </w:r>
    </w:p>
    <w:p w14:paraId="15628C52" w14:textId="589405C3" w:rsidR="00CB75B3" w:rsidRPr="00D26599" w:rsidRDefault="00DF3B21" w:rsidP="00C42A7D">
      <w:pPr>
        <w:pStyle w:val="Paragraph"/>
      </w:pPr>
      <w:r w:rsidRPr="00D26599">
        <w:t>The algorithm proposed in this study determine</w:t>
      </w:r>
      <w:r w:rsidR="00C2683A" w:rsidRPr="00D26599">
        <w:t>s</w:t>
      </w:r>
      <w:r w:rsidRPr="00D26599">
        <w:t xml:space="preserve"> the optimal input data </w:t>
      </w:r>
      <w:r w:rsidR="00C2683A" w:rsidRPr="00D26599">
        <w:t>needed for</w:t>
      </w:r>
      <w:r w:rsidRPr="00D26599">
        <w:t xml:space="preserve"> good performance </w:t>
      </w:r>
      <w:r w:rsidR="00C2683A" w:rsidRPr="00D26599">
        <w:t>while</w:t>
      </w:r>
      <w:r w:rsidRPr="00D26599">
        <w:t xml:space="preserve"> limit</w:t>
      </w:r>
      <w:r w:rsidR="00C2683A" w:rsidRPr="00D26599">
        <w:t xml:space="preserve">ing the amount of </w:t>
      </w:r>
      <w:r w:rsidRPr="00D26599">
        <w:t xml:space="preserve">input data. </w:t>
      </w:r>
      <w:r w:rsidR="00C2683A" w:rsidRPr="00D26599">
        <w:t xml:space="preserve">By applying </w:t>
      </w:r>
      <w:r w:rsidR="009556C3" w:rsidRPr="00D26599">
        <w:t xml:space="preserve">STFSA </w:t>
      </w:r>
      <w:r w:rsidR="00C2683A" w:rsidRPr="00D26599">
        <w:t xml:space="preserve">to </w:t>
      </w:r>
      <w:r w:rsidR="009556C3" w:rsidRPr="00D26599">
        <w:t xml:space="preserve">the network input data, the prediction accuracy can be improved. This phenomenon does not happen by accident. It </w:t>
      </w:r>
      <w:r w:rsidR="00C2683A" w:rsidRPr="00D26599">
        <w:t xml:space="preserve">was </w:t>
      </w:r>
      <w:r w:rsidR="009556C3" w:rsidRPr="00D26599">
        <w:t>shown in the multiple prediction tasks of the two models that the choice of data has a great influence on predicti</w:t>
      </w:r>
      <w:r w:rsidR="00C2683A" w:rsidRPr="00D26599">
        <w:t>ve</w:t>
      </w:r>
      <w:r w:rsidR="009556C3" w:rsidRPr="00D26599">
        <w:t xml:space="preserve"> performance. Moreover, the best input data </w:t>
      </w:r>
      <w:r w:rsidR="00B75452" w:rsidRPr="00D26599">
        <w:t xml:space="preserve">produced </w:t>
      </w:r>
      <w:r w:rsidR="009556C3" w:rsidRPr="00D26599">
        <w:t>by the STFSA differ</w:t>
      </w:r>
      <w:r w:rsidR="00B75452" w:rsidRPr="00D26599">
        <w:t xml:space="preserve">ed according to the forecasting </w:t>
      </w:r>
      <w:r w:rsidR="009556C3" w:rsidRPr="00D26599">
        <w:t xml:space="preserve">interval, which means that the </w:t>
      </w:r>
      <w:r w:rsidR="00B75452" w:rsidRPr="00D26599">
        <w:t xml:space="preserve">temporal </w:t>
      </w:r>
      <w:r w:rsidR="009556C3" w:rsidRPr="00D26599">
        <w:t>and spa</w:t>
      </w:r>
      <w:r w:rsidR="00B75452" w:rsidRPr="00D26599">
        <w:t>tial</w:t>
      </w:r>
      <w:r w:rsidR="009556C3" w:rsidRPr="00D26599">
        <w:t xml:space="preserve"> information </w:t>
      </w:r>
      <w:r w:rsidR="00B75452" w:rsidRPr="00D26599">
        <w:t>required for</w:t>
      </w:r>
      <w:r w:rsidR="009556C3" w:rsidRPr="00D26599">
        <w:t xml:space="preserve"> different </w:t>
      </w:r>
      <w:r w:rsidR="00B75452" w:rsidRPr="00D26599">
        <w:t>forecasting intervals</w:t>
      </w:r>
      <w:r w:rsidR="009556C3" w:rsidRPr="00D26599">
        <w:t xml:space="preserve"> is different. </w:t>
      </w:r>
      <w:r w:rsidR="00E04AD4" w:rsidRPr="00D26599">
        <w:t xml:space="preserve">The specific impact of </w:t>
      </w:r>
      <w:proofErr w:type="spellStart"/>
      <w:r w:rsidR="00E04AD4" w:rsidRPr="00D26599">
        <w:t>spati</w:t>
      </w:r>
      <w:r w:rsidR="00B75452" w:rsidRPr="00D26599">
        <w:t>o</w:t>
      </w:r>
      <w:proofErr w:type="spellEnd"/>
      <w:r w:rsidR="00E04AD4" w:rsidRPr="00D26599">
        <w:t xml:space="preserve">-temporal data on traffic prediction is beyond the scope of this article </w:t>
      </w:r>
      <w:r w:rsidR="00B75452" w:rsidRPr="00D26599">
        <w:t>and remains</w:t>
      </w:r>
      <w:r w:rsidR="00E04AD4" w:rsidRPr="00D26599">
        <w:t xml:space="preserve"> a question worth</w:t>
      </w:r>
      <w:r w:rsidR="00B75452" w:rsidRPr="00D26599">
        <w:t>y of</w:t>
      </w:r>
      <w:r w:rsidR="00E04AD4" w:rsidRPr="00D26599">
        <w:t xml:space="preserve"> study. </w:t>
      </w:r>
    </w:p>
    <w:p w14:paraId="44F6FB09" w14:textId="41ADED6B" w:rsidR="00352B24" w:rsidRPr="00D26599" w:rsidRDefault="00796144" w:rsidP="00C42A7D">
      <w:pPr>
        <w:pStyle w:val="Newparagraph"/>
      </w:pPr>
      <w:r w:rsidRPr="00D26599">
        <w:t xml:space="preserve">The search method used by the STFSA proposed in this paper aims to reduce search times and increase efficiency by first searching for the best time lags and then searching for the best number of road sections to determine the best input data. </w:t>
      </w:r>
      <w:r w:rsidR="00032919" w:rsidRPr="00D26599">
        <w:lastRenderedPageBreak/>
        <w:t xml:space="preserve">However, such a search method does not guarantee the optimality of the solution, which is a sacrifice in improving search efficiency. </w:t>
      </w:r>
      <w:r w:rsidR="00C70A73" w:rsidRPr="00D26599">
        <w:t xml:space="preserve">During the search, we added a regular item to limit the size of the input data. We prefer to choose smaller input data if the prediction accuracy is not </w:t>
      </w:r>
      <w:r w:rsidR="000D0782" w:rsidRPr="00D26599">
        <w:t>greatly affected</w:t>
      </w:r>
      <w:r w:rsidR="00C70A73" w:rsidRPr="00D26599">
        <w:t xml:space="preserve">. </w:t>
      </w:r>
    </w:p>
    <w:p w14:paraId="437B15F7" w14:textId="1DDD4CE9" w:rsidR="00865628" w:rsidRPr="00D26599" w:rsidRDefault="003D6CF1" w:rsidP="00C42A7D">
      <w:pPr>
        <w:pStyle w:val="Newparagraph"/>
      </w:pPr>
      <w:r w:rsidRPr="00D26599">
        <w:t xml:space="preserve">There is a widely accepted concept in the field of statistical machine learning </w:t>
      </w:r>
      <w:r w:rsidR="000D0782" w:rsidRPr="00D26599">
        <w:t xml:space="preserve">whereby </w:t>
      </w:r>
      <w:r w:rsidRPr="00D26599">
        <w:t xml:space="preserve">the data and features determine the upper bound of the network, and the model and optimization algorithm </w:t>
      </w:r>
      <w:r w:rsidR="000D0782" w:rsidRPr="00D26599">
        <w:rPr>
          <w:noProof/>
        </w:rPr>
        <w:t>are</w:t>
      </w:r>
      <w:r w:rsidR="000D0782" w:rsidRPr="00D26599">
        <w:t xml:space="preserve"> selected</w:t>
      </w:r>
      <w:r w:rsidRPr="00D26599">
        <w:t xml:space="preserve"> to approach this theoretical boundary. </w:t>
      </w:r>
      <w:r w:rsidR="000D0782" w:rsidRPr="00D26599">
        <w:t xml:space="preserve">Hence, data </w:t>
      </w:r>
      <w:r w:rsidR="009A5013" w:rsidRPr="00D26599">
        <w:t xml:space="preserve">selection and </w:t>
      </w:r>
      <w:r w:rsidR="000D0782" w:rsidRPr="00D26599">
        <w:t xml:space="preserve">its </w:t>
      </w:r>
      <w:r w:rsidR="009A5013" w:rsidRPr="00D26599">
        <w:t xml:space="preserve">impact should be fully considered in the process of </w:t>
      </w:r>
      <w:r w:rsidR="000D0782" w:rsidRPr="00D26599">
        <w:t>formulating a</w:t>
      </w:r>
      <w:r w:rsidR="009A5013" w:rsidRPr="00D26599">
        <w:t xml:space="preserve"> predi</w:t>
      </w:r>
      <w:r w:rsidR="000D0782" w:rsidRPr="00D26599">
        <w:t>ctive</w:t>
      </w:r>
      <w:r w:rsidR="009A5013" w:rsidRPr="00D26599">
        <w:t xml:space="preserve"> model.</w:t>
      </w:r>
    </w:p>
    <w:p w14:paraId="36609917" w14:textId="77777777" w:rsidR="00435DE7" w:rsidRPr="00D26599" w:rsidRDefault="00282A32" w:rsidP="00C42A7D">
      <w:pPr>
        <w:pStyle w:val="1"/>
      </w:pPr>
      <w:r w:rsidRPr="00D26599">
        <w:t>7</w:t>
      </w:r>
      <w:r w:rsidR="00C10A83" w:rsidRPr="00D26599">
        <w:t>. Conclusion</w:t>
      </w:r>
    </w:p>
    <w:p w14:paraId="30E65546" w14:textId="7E6D21CF" w:rsidR="008B484A" w:rsidRPr="00D26599" w:rsidRDefault="000D0782" w:rsidP="00C42A7D">
      <w:pPr>
        <w:pStyle w:val="Paragraph"/>
      </w:pPr>
      <w:r w:rsidRPr="00D26599">
        <w:t>T</w:t>
      </w:r>
      <w:r w:rsidR="00C10A83" w:rsidRPr="00D26599">
        <w:t xml:space="preserve">raffic flow has obvious </w:t>
      </w:r>
      <w:r w:rsidRPr="00D26599">
        <w:t>temporal and spatial</w:t>
      </w:r>
      <w:r w:rsidR="00C10A83" w:rsidRPr="00D26599">
        <w:t xml:space="preserve"> correlation</w:t>
      </w:r>
      <w:r w:rsidRPr="00D26599">
        <w:t>s</w:t>
      </w:r>
      <w:r w:rsidR="00C10A83" w:rsidRPr="00D26599">
        <w:t xml:space="preserve">. </w:t>
      </w:r>
      <w:r w:rsidR="009F4558" w:rsidRPr="00D26599">
        <w:t xml:space="preserve">Based on this, this paper presents a traffic flow prediction framework </w:t>
      </w:r>
      <w:r w:rsidRPr="00D26599">
        <w:t xml:space="preserve">that </w:t>
      </w:r>
      <w:r w:rsidR="009F4558" w:rsidRPr="00D26599">
        <w:t>consider</w:t>
      </w:r>
      <w:r w:rsidRPr="00D26599">
        <w:t>s</w:t>
      </w:r>
      <w:r w:rsidR="009F4558" w:rsidRPr="00D26599">
        <w:t xml:space="preserve"> the spatial and temporal characteristics of traffic flow. In the proposed framework, we divide</w:t>
      </w:r>
      <w:r w:rsidRPr="00D26599">
        <w:t>d</w:t>
      </w:r>
      <w:r w:rsidR="009F4558" w:rsidRPr="00D26599">
        <w:t xml:space="preserve"> the traffic flow forecast</w:t>
      </w:r>
      <w:r w:rsidRPr="00D26599">
        <w:t>ing method</w:t>
      </w:r>
      <w:r w:rsidR="009F4558" w:rsidRPr="00D26599">
        <w:t xml:space="preserve"> into three </w:t>
      </w:r>
      <w:r w:rsidRPr="00D26599">
        <w:t>stages</w:t>
      </w:r>
      <w:r w:rsidR="009F4558" w:rsidRPr="00D26599">
        <w:t>: data pre</w:t>
      </w:r>
      <w:r w:rsidR="001B283D">
        <w:rPr>
          <w:rFonts w:hint="eastAsia"/>
          <w:lang w:eastAsia="zh-CN"/>
        </w:rPr>
        <w:t>-</w:t>
      </w:r>
      <w:r w:rsidR="009F4558" w:rsidRPr="00D26599">
        <w:t>processing, feature selection</w:t>
      </w:r>
      <w:r w:rsidRPr="00D26599">
        <w:t>,</w:t>
      </w:r>
      <w:r w:rsidR="009F4558" w:rsidRPr="00D26599">
        <w:t xml:space="preserve"> and predicti</w:t>
      </w:r>
      <w:r w:rsidRPr="00D26599">
        <w:t>ve</w:t>
      </w:r>
      <w:r w:rsidR="009F4558" w:rsidRPr="00D26599">
        <w:t xml:space="preserve"> model</w:t>
      </w:r>
      <w:r w:rsidRPr="00D26599">
        <w:t xml:space="preserve"> formulation</w:t>
      </w:r>
      <w:r w:rsidR="009F4558" w:rsidRPr="00D26599">
        <w:t xml:space="preserve">. </w:t>
      </w:r>
    </w:p>
    <w:p w14:paraId="46B399A0" w14:textId="3BB6F67D" w:rsidR="008B484A" w:rsidRPr="00D26599" w:rsidRDefault="00754863" w:rsidP="00C42A7D">
      <w:pPr>
        <w:pStyle w:val="Newparagraph"/>
      </w:pPr>
      <w:r w:rsidRPr="00D26599">
        <w:t xml:space="preserve">In the data </w:t>
      </w:r>
      <w:r w:rsidR="000D0782" w:rsidRPr="00D26599">
        <w:t>pre</w:t>
      </w:r>
      <w:r w:rsidR="001B283D">
        <w:rPr>
          <w:rFonts w:hint="eastAsia"/>
          <w:lang w:eastAsia="zh-CN"/>
        </w:rPr>
        <w:t>-</w:t>
      </w:r>
      <w:r w:rsidR="000D0782" w:rsidRPr="00D26599">
        <w:t>p</w:t>
      </w:r>
      <w:r w:rsidRPr="00D26599">
        <w:t xml:space="preserve">rocessing </w:t>
      </w:r>
      <w:r w:rsidR="000D0782" w:rsidRPr="00D26599">
        <w:t>stage</w:t>
      </w:r>
      <w:r w:rsidRPr="00D26599">
        <w:t>, we transform</w:t>
      </w:r>
      <w:r w:rsidR="000D0782" w:rsidRPr="00D26599">
        <w:t>ed</w:t>
      </w:r>
      <w:r w:rsidRPr="00D26599">
        <w:t xml:space="preserve"> traffic flow data into a matrix form contain</w:t>
      </w:r>
      <w:r w:rsidR="000D0782" w:rsidRPr="00D26599">
        <w:t>ing</w:t>
      </w:r>
      <w:r w:rsidRPr="00D26599">
        <w:t xml:space="preserve"> the </w:t>
      </w:r>
      <w:proofErr w:type="spellStart"/>
      <w:r w:rsidR="000D0782" w:rsidRPr="00D26599">
        <w:t>spatio</w:t>
      </w:r>
      <w:proofErr w:type="spellEnd"/>
      <w:r w:rsidR="000D0782" w:rsidRPr="00D26599">
        <w:t>-temporal</w:t>
      </w:r>
      <w:r w:rsidRPr="00D26599">
        <w:t xml:space="preserve"> characteristics</w:t>
      </w:r>
      <w:r w:rsidR="000D0782" w:rsidRPr="00D26599">
        <w:t xml:space="preserve"> of the traffic</w:t>
      </w:r>
      <w:r w:rsidRPr="00D26599">
        <w:t xml:space="preserve">. </w:t>
      </w:r>
    </w:p>
    <w:p w14:paraId="3152781A" w14:textId="27466D16" w:rsidR="008B484A" w:rsidRPr="00D26599" w:rsidRDefault="000D0782" w:rsidP="00C42A7D">
      <w:pPr>
        <w:pStyle w:val="Newparagraph"/>
      </w:pPr>
      <w:r w:rsidRPr="00D26599">
        <w:t xml:space="preserve">In the feature selection stage, a </w:t>
      </w:r>
      <w:proofErr w:type="spellStart"/>
      <w:r w:rsidR="00754863" w:rsidRPr="00D26599">
        <w:t>spati</w:t>
      </w:r>
      <w:r w:rsidRPr="00D26599">
        <w:t>o</w:t>
      </w:r>
      <w:proofErr w:type="spellEnd"/>
      <w:r w:rsidR="00754863" w:rsidRPr="00D26599">
        <w:t xml:space="preserve">-temporal </w:t>
      </w:r>
      <w:r w:rsidRPr="00D26599">
        <w:t xml:space="preserve">data </w:t>
      </w:r>
      <w:r w:rsidR="00754863" w:rsidRPr="00D26599">
        <w:t xml:space="preserve">feature selection algorithm </w:t>
      </w:r>
      <w:r w:rsidRPr="00D26599">
        <w:t>was used</w:t>
      </w:r>
      <w:r w:rsidR="00754863" w:rsidRPr="00D26599">
        <w:t>.</w:t>
      </w:r>
      <w:r w:rsidR="00A33767" w:rsidRPr="00D26599">
        <w:t xml:space="preserve"> </w:t>
      </w:r>
      <w:r w:rsidR="008B484A" w:rsidRPr="00D26599">
        <w:t xml:space="preserve">Through analysis of </w:t>
      </w:r>
      <w:proofErr w:type="spellStart"/>
      <w:r w:rsidRPr="00D26599">
        <w:t>spatio</w:t>
      </w:r>
      <w:proofErr w:type="spellEnd"/>
      <w:r w:rsidRPr="00D26599">
        <w:t xml:space="preserve">-temporal </w:t>
      </w:r>
      <w:r w:rsidR="008B484A" w:rsidRPr="00D26599">
        <w:t xml:space="preserve">traffic flow data and </w:t>
      </w:r>
      <w:r w:rsidRPr="00D26599">
        <w:t xml:space="preserve">assessment of </w:t>
      </w:r>
      <w:r w:rsidR="008B484A" w:rsidRPr="00D26599">
        <w:t>the impact of input data</w:t>
      </w:r>
      <w:r w:rsidRPr="00D26599">
        <w:t>set</w:t>
      </w:r>
      <w:r w:rsidR="008B484A" w:rsidRPr="00D26599">
        <w:t xml:space="preserve"> size, </w:t>
      </w:r>
      <w:r w:rsidRPr="00D26599">
        <w:t xml:space="preserve">a </w:t>
      </w:r>
      <w:proofErr w:type="spellStart"/>
      <w:r w:rsidR="008B484A" w:rsidRPr="00D26599">
        <w:t>spati</w:t>
      </w:r>
      <w:r w:rsidRPr="00D26599">
        <w:t>o</w:t>
      </w:r>
      <w:proofErr w:type="spellEnd"/>
      <w:r w:rsidR="008B484A" w:rsidRPr="00D26599">
        <w:t xml:space="preserve">-temporal feature matrix of traffic flow </w:t>
      </w:r>
      <w:r w:rsidRPr="00D26599">
        <w:t xml:space="preserve">was </w:t>
      </w:r>
      <w:r w:rsidR="008B484A" w:rsidRPr="00D26599">
        <w:t xml:space="preserve">constructed </w:t>
      </w:r>
      <w:r w:rsidRPr="00D26599">
        <w:t xml:space="preserve">and used as </w:t>
      </w:r>
      <w:r w:rsidR="008B484A" w:rsidRPr="00D26599">
        <w:t>input data.</w:t>
      </w:r>
    </w:p>
    <w:p w14:paraId="1AC96936" w14:textId="59392C18" w:rsidR="00254A3F" w:rsidRPr="00D26599" w:rsidRDefault="008B484A" w:rsidP="00C42A7D">
      <w:pPr>
        <w:pStyle w:val="Newparagraph"/>
      </w:pPr>
      <w:r w:rsidRPr="00D26599">
        <w:lastRenderedPageBreak/>
        <w:t xml:space="preserve">In the </w:t>
      </w:r>
      <w:r w:rsidR="000D0782" w:rsidRPr="00D26599">
        <w:t>predictive model formulation stage</w:t>
      </w:r>
      <w:r w:rsidRPr="00D26599">
        <w:t xml:space="preserve">, a </w:t>
      </w:r>
      <w:r w:rsidR="000D0782" w:rsidRPr="00D26599">
        <w:t>CNN</w:t>
      </w:r>
      <w:r w:rsidR="00C10A83" w:rsidRPr="00D26599">
        <w:t xml:space="preserve"> model </w:t>
      </w:r>
      <w:r w:rsidRPr="00D26599">
        <w:t>with two convolution layers and three fully</w:t>
      </w:r>
      <w:r w:rsidR="000D0782" w:rsidRPr="00D26599">
        <w:t>-</w:t>
      </w:r>
      <w:r w:rsidRPr="00D26599">
        <w:t xml:space="preserve">connected layers </w:t>
      </w:r>
      <w:r w:rsidR="000D0782" w:rsidRPr="00D26599">
        <w:rPr>
          <w:noProof/>
        </w:rPr>
        <w:t>w</w:t>
      </w:r>
      <w:r w:rsidR="00912756" w:rsidRPr="00D26599">
        <w:rPr>
          <w:noProof/>
        </w:rPr>
        <w:t>ere</w:t>
      </w:r>
      <w:r w:rsidR="000D0782" w:rsidRPr="00D26599">
        <w:t xml:space="preserve"> </w:t>
      </w:r>
      <w:r w:rsidRPr="00D26599">
        <w:t xml:space="preserve">designed to extract </w:t>
      </w:r>
      <w:r w:rsidR="000D0782" w:rsidRPr="00D26599">
        <w:t xml:space="preserve">the </w:t>
      </w:r>
      <w:proofErr w:type="spellStart"/>
      <w:r w:rsidR="000D0782" w:rsidRPr="00D26599">
        <w:t>spatio</w:t>
      </w:r>
      <w:proofErr w:type="spellEnd"/>
      <w:r w:rsidR="000D0782" w:rsidRPr="00D26599">
        <w:t>-temporal</w:t>
      </w:r>
      <w:r w:rsidR="000D0782" w:rsidRPr="00D26599" w:rsidDel="000D0782">
        <w:t xml:space="preserve"> </w:t>
      </w:r>
      <w:r w:rsidRPr="00D26599">
        <w:t>characteristics of traffic flow and make prediction</w:t>
      </w:r>
      <w:r w:rsidR="000D0782" w:rsidRPr="00D26599">
        <w:t>s</w:t>
      </w:r>
      <w:r w:rsidRPr="00D26599">
        <w:t xml:space="preserve"> based on the selected optimal input matrix data. </w:t>
      </w:r>
      <w:r w:rsidR="00302D71" w:rsidRPr="00D26599">
        <w:t xml:space="preserve">The application of data batch processing, </w:t>
      </w:r>
      <w:r w:rsidR="000D0782" w:rsidRPr="00D26599">
        <w:t xml:space="preserve">the </w:t>
      </w:r>
      <w:r w:rsidR="00302D71" w:rsidRPr="00D26599">
        <w:t>Adam optimization algorithm and L2 regularization in the data training process not only effectively accelerate</w:t>
      </w:r>
      <w:r w:rsidR="000D0782" w:rsidRPr="00D26599">
        <w:t>s</w:t>
      </w:r>
      <w:r w:rsidR="00302D71" w:rsidRPr="00D26599">
        <w:t xml:space="preserve"> the convergence of the network, but also help</w:t>
      </w:r>
      <w:r w:rsidR="000D0782" w:rsidRPr="00D26599">
        <w:t>s</w:t>
      </w:r>
      <w:r w:rsidR="00302D71" w:rsidRPr="00D26599">
        <w:t xml:space="preserve"> reduce the impact of data </w:t>
      </w:r>
      <w:r w:rsidR="000D0782" w:rsidRPr="00D26599">
        <w:t>outliers</w:t>
      </w:r>
      <w:r w:rsidR="00302D71" w:rsidRPr="00D26599">
        <w:t>.</w:t>
      </w:r>
      <w:r w:rsidR="005A3443" w:rsidRPr="00D26599">
        <w:t xml:space="preserve"> </w:t>
      </w:r>
    </w:p>
    <w:p w14:paraId="66BE1003" w14:textId="77777777" w:rsidR="00B11E91" w:rsidRDefault="00302D71" w:rsidP="00B11E91">
      <w:pPr>
        <w:pStyle w:val="Newparagraph"/>
        <w:rPr>
          <w:lang w:eastAsia="zh-CN"/>
        </w:rPr>
      </w:pPr>
      <w:r w:rsidRPr="00D26599">
        <w:t xml:space="preserve">In order to verify the effectiveness of the proposed method, </w:t>
      </w:r>
      <w:r w:rsidR="000D0782" w:rsidRPr="00D26599">
        <w:t>it was</w:t>
      </w:r>
      <w:r w:rsidRPr="00D26599">
        <w:t xml:space="preserve"> compared with </w:t>
      </w:r>
      <w:r w:rsidR="00254A3F" w:rsidRPr="00D26599">
        <w:t>four</w:t>
      </w:r>
      <w:r w:rsidRPr="00D26599">
        <w:t xml:space="preserve"> </w:t>
      </w:r>
      <w:r w:rsidR="000D0782" w:rsidRPr="00D26599">
        <w:t xml:space="preserve">other </w:t>
      </w:r>
      <w:r w:rsidRPr="00D26599">
        <w:t>algorithms.</w:t>
      </w:r>
      <w:r w:rsidR="005A3443" w:rsidRPr="00D26599">
        <w:t xml:space="preserve"> </w:t>
      </w:r>
      <w:r w:rsidR="000D0782" w:rsidRPr="00D26599">
        <w:t>Using</w:t>
      </w:r>
      <w:r w:rsidR="00B10CF6" w:rsidRPr="00D26599">
        <w:t xml:space="preserve"> traffic flow </w:t>
      </w:r>
      <w:r w:rsidR="000D0782" w:rsidRPr="00D26599">
        <w:t xml:space="preserve">data from the </w:t>
      </w:r>
      <w:r w:rsidR="003B014D" w:rsidRPr="00D26599">
        <w:t>I-</w:t>
      </w:r>
      <w:r w:rsidR="00B10CF6" w:rsidRPr="00D26599">
        <w:t xml:space="preserve">5 </w:t>
      </w:r>
      <w:r w:rsidR="000D0782" w:rsidRPr="00D26599">
        <w:t>F</w:t>
      </w:r>
      <w:r w:rsidR="003B014D" w:rsidRPr="00D26599">
        <w:t>reeway</w:t>
      </w:r>
      <w:r w:rsidR="005A3443" w:rsidRPr="00D26599">
        <w:t xml:space="preserve"> </w:t>
      </w:r>
      <w:r w:rsidR="00B10CF6" w:rsidRPr="00D26599">
        <w:t>in Seattle, USA,</w:t>
      </w:r>
      <w:r w:rsidR="005A3443" w:rsidRPr="00D26599">
        <w:t xml:space="preserve"> </w:t>
      </w:r>
      <w:r w:rsidR="003D3678" w:rsidRPr="00D26599">
        <w:t xml:space="preserve">the </w:t>
      </w:r>
      <w:r w:rsidR="00E41C05" w:rsidRPr="00D26599">
        <w:t xml:space="preserve">proposed </w:t>
      </w:r>
      <w:r w:rsidR="003D3678" w:rsidRPr="00D26599">
        <w:t>model achieve</w:t>
      </w:r>
      <w:r w:rsidR="000D0782" w:rsidRPr="00D26599">
        <w:t>d</w:t>
      </w:r>
      <w:r w:rsidR="003D3678" w:rsidRPr="00D26599">
        <w:t xml:space="preserve"> good prediction </w:t>
      </w:r>
      <w:r w:rsidR="000D0782" w:rsidRPr="00D26599">
        <w:t xml:space="preserve">performance with </w:t>
      </w:r>
      <w:r w:rsidR="00E41C05" w:rsidRPr="00D26599">
        <w:t xml:space="preserve">different </w:t>
      </w:r>
      <w:r w:rsidR="000D0782" w:rsidRPr="00D26599">
        <w:t>forecasting intervals</w:t>
      </w:r>
      <w:r w:rsidR="00E41C05" w:rsidRPr="00D26599">
        <w:t>.</w:t>
      </w:r>
      <w:r w:rsidR="006172AF" w:rsidRPr="00D26599">
        <w:t xml:space="preserve"> </w:t>
      </w:r>
      <w:r w:rsidR="00CB7087" w:rsidRPr="00D26599">
        <w:t xml:space="preserve">In future research, consideration will be given to other </w:t>
      </w:r>
      <w:r w:rsidR="006172AF" w:rsidRPr="00D26599">
        <w:t>influential</w:t>
      </w:r>
      <w:r w:rsidR="00F32383" w:rsidRPr="00D26599">
        <w:t xml:space="preserve"> factors such as speed,</w:t>
      </w:r>
      <w:r w:rsidR="0093432C" w:rsidRPr="00D26599">
        <w:t xml:space="preserve"> road conditions, </w:t>
      </w:r>
      <w:r w:rsidR="00F32383" w:rsidRPr="00D26599">
        <w:t xml:space="preserve">weather, traffic regulations, and holidays. </w:t>
      </w:r>
      <w:r w:rsidR="00341C27" w:rsidRPr="00D26599">
        <w:t xml:space="preserve">Another interesting research direction </w:t>
      </w:r>
      <w:r w:rsidR="006172AF" w:rsidRPr="00D26599">
        <w:t xml:space="preserve">would be </w:t>
      </w:r>
      <w:r w:rsidR="00341C27" w:rsidRPr="00D26599">
        <w:t xml:space="preserve">the specific analysis of </w:t>
      </w:r>
      <w:r w:rsidR="006172AF" w:rsidRPr="00D26599">
        <w:t xml:space="preserve">the </w:t>
      </w:r>
      <w:proofErr w:type="spellStart"/>
      <w:r w:rsidR="00341C27" w:rsidRPr="00D26599">
        <w:t>spati</w:t>
      </w:r>
      <w:r w:rsidR="006172AF" w:rsidRPr="00D26599">
        <w:t>o</w:t>
      </w:r>
      <w:proofErr w:type="spellEnd"/>
      <w:r w:rsidR="00341C27" w:rsidRPr="00D26599">
        <w:t xml:space="preserve">-temporal information </w:t>
      </w:r>
      <w:r w:rsidR="006172AF" w:rsidRPr="00D26599">
        <w:t xml:space="preserve">needed </w:t>
      </w:r>
      <w:r w:rsidR="00341C27" w:rsidRPr="00D26599">
        <w:t xml:space="preserve">to enhance </w:t>
      </w:r>
      <w:r w:rsidR="006172AF" w:rsidRPr="00D26599">
        <w:t xml:space="preserve">predictive </w:t>
      </w:r>
      <w:r w:rsidR="00341C27" w:rsidRPr="00D26599">
        <w:t>performance.</w:t>
      </w:r>
    </w:p>
    <w:p w14:paraId="342E2409" w14:textId="77777777" w:rsidR="00255F42" w:rsidRPr="006A06BD" w:rsidRDefault="00255F42" w:rsidP="006A06BD">
      <w:pPr>
        <w:pStyle w:val="Acknowledgements"/>
        <w:rPr>
          <w:color w:val="FF0000"/>
        </w:rPr>
      </w:pPr>
      <w:r w:rsidRPr="006A06BD">
        <w:rPr>
          <w:color w:val="FF0000"/>
        </w:rPr>
        <w:t>Acknowledgements, avoiding identifying any of the authors prior to peer review</w:t>
      </w:r>
    </w:p>
    <w:p w14:paraId="5226C3B0" w14:textId="6C8BF205" w:rsidR="00255F42" w:rsidRPr="006A06BD" w:rsidRDefault="00255F42" w:rsidP="006A06BD">
      <w:pPr>
        <w:pStyle w:val="Acknowledgements"/>
        <w:rPr>
          <w:color w:val="FF0000"/>
          <w:lang w:eastAsia="zh-CN"/>
        </w:rPr>
      </w:pPr>
      <w:r w:rsidRPr="006A06BD">
        <w:rPr>
          <w:color w:val="FF0000"/>
        </w:rPr>
        <w:t>1. This is a note. The style name is Footnotes, but it can also be applied to endnotes.</w:t>
      </w:r>
    </w:p>
    <w:p w14:paraId="7BE850BB" w14:textId="24792326" w:rsidR="00E201D0" w:rsidRDefault="00E201D0" w:rsidP="00B11E91">
      <w:pPr>
        <w:pStyle w:val="1"/>
      </w:pPr>
      <w:r>
        <w:rPr>
          <w:rFonts w:hint="eastAsia"/>
        </w:rPr>
        <w:t>Reference</w:t>
      </w:r>
    </w:p>
    <w:p w14:paraId="36A5D506" w14:textId="77777777" w:rsidR="00BE52EA" w:rsidRDefault="00BE52EA" w:rsidP="00BE52EA">
      <w:pPr>
        <w:pStyle w:val="References"/>
      </w:pPr>
      <w:proofErr w:type="spellStart"/>
      <w:proofErr w:type="gramStart"/>
      <w:r>
        <w:t>Baher</w:t>
      </w:r>
      <w:proofErr w:type="spellEnd"/>
      <w:r>
        <w:t xml:space="preserve"> </w:t>
      </w:r>
      <w:proofErr w:type="spellStart"/>
      <w:r>
        <w:t>Abdulhai</w:t>
      </w:r>
      <w:proofErr w:type="spellEnd"/>
      <w:r>
        <w:t xml:space="preserve">, </w:t>
      </w:r>
      <w:proofErr w:type="spellStart"/>
      <w:r>
        <w:t>Himanshu</w:t>
      </w:r>
      <w:proofErr w:type="spellEnd"/>
      <w:r>
        <w:t xml:space="preserve"> </w:t>
      </w:r>
      <w:proofErr w:type="spellStart"/>
      <w:r>
        <w:t>Porwal</w:t>
      </w:r>
      <w:proofErr w:type="spellEnd"/>
      <w:r>
        <w:t xml:space="preserve">, &amp; Will </w:t>
      </w:r>
      <w:proofErr w:type="spellStart"/>
      <w:r>
        <w:t>Recker</w:t>
      </w:r>
      <w:proofErr w:type="spellEnd"/>
      <w:r>
        <w:t>.</w:t>
      </w:r>
      <w:proofErr w:type="gramEnd"/>
      <w:r>
        <w:t xml:space="preserve"> </w:t>
      </w:r>
      <w:proofErr w:type="gramStart"/>
      <w:r>
        <w:t>(2002). Short-term traffic flow prediction using neuro-genetic algorithms.</w:t>
      </w:r>
      <w:proofErr w:type="gramEnd"/>
      <w:r>
        <w:t xml:space="preserve"> Journal of Intelligent Transportation Systems, 7(1), 3-41.</w:t>
      </w:r>
    </w:p>
    <w:p w14:paraId="12EA17A8" w14:textId="77777777" w:rsidR="00BE52EA" w:rsidRDefault="00BE52EA" w:rsidP="00BE52EA">
      <w:pPr>
        <w:pStyle w:val="References"/>
      </w:pPr>
      <w:proofErr w:type="gramStart"/>
      <w:r>
        <w:t>Castro-</w:t>
      </w:r>
      <w:proofErr w:type="spellStart"/>
      <w:r>
        <w:t>Neto</w:t>
      </w:r>
      <w:proofErr w:type="spellEnd"/>
      <w:r>
        <w:t xml:space="preserve">, M., </w:t>
      </w:r>
      <w:proofErr w:type="spellStart"/>
      <w:r>
        <w:t>Jeong</w:t>
      </w:r>
      <w:proofErr w:type="spellEnd"/>
      <w:r>
        <w:t xml:space="preserve">, Y. S., </w:t>
      </w:r>
      <w:proofErr w:type="spellStart"/>
      <w:r>
        <w:t>Jeong</w:t>
      </w:r>
      <w:proofErr w:type="spellEnd"/>
      <w:r>
        <w:t>, M. K., &amp; Han, L. D. (2009).</w:t>
      </w:r>
      <w:proofErr w:type="gramEnd"/>
      <w:r>
        <w:t xml:space="preserve"> </w:t>
      </w:r>
      <w:proofErr w:type="gramStart"/>
      <w:r>
        <w:t>Online-</w:t>
      </w:r>
      <w:proofErr w:type="spellStart"/>
      <w:r>
        <w:t>svr</w:t>
      </w:r>
      <w:proofErr w:type="spellEnd"/>
      <w:r>
        <w:t xml:space="preserve"> for short-term traffic flow prediction under typical and atypical traffic conditions.</w:t>
      </w:r>
      <w:proofErr w:type="gramEnd"/>
      <w:r>
        <w:t xml:space="preserve"> </w:t>
      </w:r>
      <w:proofErr w:type="gramStart"/>
      <w:r>
        <w:t>Expert Systems with Applications, 36(3), 6164-6173.</w:t>
      </w:r>
      <w:proofErr w:type="gramEnd"/>
    </w:p>
    <w:p w14:paraId="399A3EA8" w14:textId="77777777" w:rsidR="00BE52EA" w:rsidRDefault="00BE52EA" w:rsidP="00BE52EA">
      <w:pPr>
        <w:pStyle w:val="References"/>
      </w:pPr>
      <w:proofErr w:type="gramStart"/>
      <w:r>
        <w:lastRenderedPageBreak/>
        <w:t xml:space="preserve">Chen, C., Hu, J., </w:t>
      </w:r>
      <w:proofErr w:type="spellStart"/>
      <w:r>
        <w:t>Meng</w:t>
      </w:r>
      <w:proofErr w:type="spellEnd"/>
      <w:r>
        <w:t>, Q., &amp; Zhang, Y. (2011).</w:t>
      </w:r>
      <w:proofErr w:type="gramEnd"/>
      <w:r>
        <w:t xml:space="preserve"> Short-time traffic flow prediction with ARIMA-GARCH model. Intelligent Vehicles </w:t>
      </w:r>
      <w:proofErr w:type="gramStart"/>
      <w:r>
        <w:t>Symposium(</w:t>
      </w:r>
      <w:proofErr w:type="gramEnd"/>
      <w:r>
        <w:t xml:space="preserve">Vol.32, pp.607-612). </w:t>
      </w:r>
      <w:proofErr w:type="gramStart"/>
      <w:r>
        <w:t>IEEE.</w:t>
      </w:r>
      <w:proofErr w:type="gramEnd"/>
    </w:p>
    <w:p w14:paraId="6D627677" w14:textId="77777777" w:rsidR="00BE52EA" w:rsidRDefault="00BE52EA" w:rsidP="00BE52EA">
      <w:pPr>
        <w:pStyle w:val="References"/>
      </w:pPr>
      <w:r>
        <w:t xml:space="preserve">Chen, J., Tian, Y., &amp; Ying, S. (2010). Optimized LS-SVR method applied to vessel traffic flow prediction. </w:t>
      </w:r>
      <w:proofErr w:type="gramStart"/>
      <w:r>
        <w:t>International Conference on Computational Intelligence &amp; Natural Computing (Vol.1, pp.315-320).</w:t>
      </w:r>
      <w:proofErr w:type="gramEnd"/>
      <w:r>
        <w:t xml:space="preserve"> </w:t>
      </w:r>
      <w:proofErr w:type="gramStart"/>
      <w:r>
        <w:t>IEEE.</w:t>
      </w:r>
      <w:proofErr w:type="gramEnd"/>
    </w:p>
    <w:p w14:paraId="75679F59" w14:textId="77777777" w:rsidR="00BE52EA" w:rsidRDefault="00BE52EA" w:rsidP="00BE52EA">
      <w:pPr>
        <w:pStyle w:val="References"/>
      </w:pPr>
      <w:proofErr w:type="gramStart"/>
      <w:r>
        <w:t>Chen, Y., &amp; Wang, L. (2017).</w:t>
      </w:r>
      <w:proofErr w:type="gramEnd"/>
      <w:r>
        <w:t xml:space="preserve"> Traffic Flow Prediction with Big Data: A Deep Learning based Time Series Model. IEEE INFOCOM 2017 -</w:t>
      </w:r>
      <w:proofErr w:type="spellStart"/>
      <w:proofErr w:type="gramStart"/>
      <w:r>
        <w:t>Ieee</w:t>
      </w:r>
      <w:proofErr w:type="spellEnd"/>
      <w:proofErr w:type="gramEnd"/>
      <w:r>
        <w:t xml:space="preserve"> Conference on Computer Communications Workshops (pp.1010-1011). </w:t>
      </w:r>
      <w:proofErr w:type="gramStart"/>
      <w:r>
        <w:t>IEEE.</w:t>
      </w:r>
      <w:proofErr w:type="gramEnd"/>
    </w:p>
    <w:p w14:paraId="23591DBB" w14:textId="77777777" w:rsidR="00BE52EA" w:rsidRDefault="00BE52EA" w:rsidP="00BE52EA">
      <w:pPr>
        <w:pStyle w:val="References"/>
      </w:pPr>
      <w:proofErr w:type="spellStart"/>
      <w:proofErr w:type="gramStart"/>
      <w:r>
        <w:t>Ermagun</w:t>
      </w:r>
      <w:proofErr w:type="spellEnd"/>
      <w:r>
        <w:t>, A., &amp; Levinson, D. (2016).</w:t>
      </w:r>
      <w:proofErr w:type="gramEnd"/>
      <w:r>
        <w:t xml:space="preserve"> Spatiotemporal traffic forecasting: review and proposed directions. Working Papers, 1-29.</w:t>
      </w:r>
    </w:p>
    <w:p w14:paraId="2CD66747" w14:textId="77777777" w:rsidR="00BE52EA" w:rsidRDefault="00BE52EA" w:rsidP="00BE52EA">
      <w:pPr>
        <w:pStyle w:val="References"/>
      </w:pPr>
      <w:proofErr w:type="gramStart"/>
      <w:r>
        <w:t xml:space="preserve">Ghosh, B., </w:t>
      </w:r>
      <w:proofErr w:type="spellStart"/>
      <w:r>
        <w:t>Basu</w:t>
      </w:r>
      <w:proofErr w:type="spellEnd"/>
      <w:r>
        <w:t xml:space="preserve">, B., &amp; </w:t>
      </w:r>
      <w:proofErr w:type="spellStart"/>
      <w:r>
        <w:t>O'Mahony</w:t>
      </w:r>
      <w:proofErr w:type="spellEnd"/>
      <w:r>
        <w:t>, M. (2009).</w:t>
      </w:r>
      <w:proofErr w:type="gramEnd"/>
      <w:r>
        <w:t xml:space="preserve"> Multivariate short-term traffic flow forecasting using time-series analysis. IEEE Transactions on Intelligent Transportation Systems, 10(2), 246-254.</w:t>
      </w:r>
    </w:p>
    <w:p w14:paraId="3844C830" w14:textId="77777777" w:rsidR="00BE52EA" w:rsidRDefault="00BE52EA" w:rsidP="00BE52EA">
      <w:pPr>
        <w:pStyle w:val="References"/>
      </w:pPr>
      <w:proofErr w:type="spellStart"/>
      <w:proofErr w:type="gramStart"/>
      <w:r>
        <w:t>Guo</w:t>
      </w:r>
      <w:proofErr w:type="spellEnd"/>
      <w:r>
        <w:t>, J., Huang, W., &amp; Williams, B. M. (2014).</w:t>
      </w:r>
      <w:proofErr w:type="gramEnd"/>
      <w:r>
        <w:t xml:space="preserve"> Adaptive </w:t>
      </w:r>
      <w:proofErr w:type="spellStart"/>
      <w:r>
        <w:t>kalman</w:t>
      </w:r>
      <w:proofErr w:type="spellEnd"/>
      <w:r>
        <w:t xml:space="preserve"> filter approach for stochastic short-term traffic flow rate prediction and uncertainty quantification. Transportation Research Part C, 43, 50-64.</w:t>
      </w:r>
    </w:p>
    <w:p w14:paraId="41C0B886" w14:textId="77777777" w:rsidR="00BE52EA" w:rsidRDefault="00BE52EA" w:rsidP="00BE52EA">
      <w:pPr>
        <w:pStyle w:val="References"/>
      </w:pPr>
      <w:r>
        <w:t xml:space="preserve">Hong, W. C. (2011). </w:t>
      </w:r>
      <w:proofErr w:type="gramStart"/>
      <w:r>
        <w:t xml:space="preserve">Traffic flow forecasting by seasonal </w:t>
      </w:r>
      <w:proofErr w:type="spellStart"/>
      <w:r>
        <w:t>svr</w:t>
      </w:r>
      <w:proofErr w:type="spellEnd"/>
      <w:r>
        <w:t xml:space="preserve"> with chaotic simulated annealing algorithm.</w:t>
      </w:r>
      <w:proofErr w:type="gramEnd"/>
      <w:r>
        <w:t xml:space="preserve"> </w:t>
      </w:r>
      <w:proofErr w:type="spellStart"/>
      <w:proofErr w:type="gramStart"/>
      <w:r>
        <w:t>Neurocomputing</w:t>
      </w:r>
      <w:proofErr w:type="spellEnd"/>
      <w:r>
        <w:t>, 74(12–13), 2096-2107.</w:t>
      </w:r>
      <w:proofErr w:type="gramEnd"/>
    </w:p>
    <w:p w14:paraId="1973B36A" w14:textId="77777777" w:rsidR="00BE52EA" w:rsidRDefault="00BE52EA" w:rsidP="00BE52EA">
      <w:pPr>
        <w:pStyle w:val="References"/>
      </w:pPr>
      <w:proofErr w:type="gramStart"/>
      <w:r>
        <w:t xml:space="preserve">Huang, W., Song, G., Hong, H., &amp; </w:t>
      </w:r>
      <w:proofErr w:type="spellStart"/>
      <w:r>
        <w:t>Xie</w:t>
      </w:r>
      <w:proofErr w:type="spellEnd"/>
      <w:r>
        <w:t>, K. (2014).</w:t>
      </w:r>
      <w:proofErr w:type="gramEnd"/>
      <w:r>
        <w:t xml:space="preserve"> Deep architecture for traffic flow prediction: deep belief networks with multitask learning. </w:t>
      </w:r>
      <w:proofErr w:type="gramStart"/>
      <w:r>
        <w:t>IEEE Transactions on Intelligent Transportation Systems, 15(5), 2191-2201.</w:t>
      </w:r>
      <w:proofErr w:type="gramEnd"/>
    </w:p>
    <w:p w14:paraId="06B6AEF8" w14:textId="77777777" w:rsidR="00BE52EA" w:rsidRDefault="00BE52EA" w:rsidP="00BE52EA">
      <w:pPr>
        <w:pStyle w:val="References"/>
      </w:pPr>
      <w:proofErr w:type="spellStart"/>
      <w:proofErr w:type="gramStart"/>
      <w:r>
        <w:t>Karlaftis</w:t>
      </w:r>
      <w:proofErr w:type="spellEnd"/>
      <w:r>
        <w:t xml:space="preserve">, M. G., &amp; </w:t>
      </w:r>
      <w:proofErr w:type="spellStart"/>
      <w:r>
        <w:t>Vlahogianni</w:t>
      </w:r>
      <w:proofErr w:type="spellEnd"/>
      <w:r>
        <w:t>, E. I. (2011).</w:t>
      </w:r>
      <w:proofErr w:type="gramEnd"/>
      <w:r>
        <w:t xml:space="preserve"> Statistical methods versus neural networks in transportation research: differences, similarities and some insights. Transportation Research Part C Emerging Technologies, 19(3), 387-399.</w:t>
      </w:r>
    </w:p>
    <w:p w14:paraId="2963222F" w14:textId="77777777" w:rsidR="00BE52EA" w:rsidRDefault="00BE52EA" w:rsidP="00BE52EA">
      <w:pPr>
        <w:pStyle w:val="References"/>
      </w:pPr>
      <w:proofErr w:type="spellStart"/>
      <w:r>
        <w:t>Kingma</w:t>
      </w:r>
      <w:proofErr w:type="spellEnd"/>
      <w:r>
        <w:t xml:space="preserve">, D. P., &amp; Ba, J. (2014). Adam: a method for stochastic optimization. </w:t>
      </w:r>
      <w:proofErr w:type="gramStart"/>
      <w:r>
        <w:t>Computer Science.</w:t>
      </w:r>
      <w:proofErr w:type="gramEnd"/>
    </w:p>
    <w:p w14:paraId="5B23207E" w14:textId="77777777" w:rsidR="00BE52EA" w:rsidRDefault="00BE52EA" w:rsidP="00BE52EA">
      <w:pPr>
        <w:pStyle w:val="References"/>
      </w:pPr>
      <w:proofErr w:type="spellStart"/>
      <w:proofErr w:type="gramStart"/>
      <w:r>
        <w:t>Krizhevsky</w:t>
      </w:r>
      <w:proofErr w:type="spellEnd"/>
      <w:r>
        <w:t xml:space="preserve">, A., </w:t>
      </w:r>
      <w:proofErr w:type="spellStart"/>
      <w:r>
        <w:t>Sutskever</w:t>
      </w:r>
      <w:proofErr w:type="spellEnd"/>
      <w:r>
        <w:t>, I., &amp; Hinton, G. E. (2012).</w:t>
      </w:r>
      <w:proofErr w:type="gramEnd"/>
      <w:r>
        <w:t xml:space="preserve"> </w:t>
      </w:r>
      <w:proofErr w:type="gramStart"/>
      <w:r>
        <w:t>ImageNet classification with deep convolutional neural networks.</w:t>
      </w:r>
      <w:proofErr w:type="gramEnd"/>
      <w:r>
        <w:t xml:space="preserve"> </w:t>
      </w:r>
      <w:proofErr w:type="gramStart"/>
      <w:r>
        <w:t xml:space="preserve">International Conference on Neural </w:t>
      </w:r>
      <w:r>
        <w:lastRenderedPageBreak/>
        <w:t>Information Processing Systems (Vol.60, pp.1097-1105).</w:t>
      </w:r>
      <w:proofErr w:type="gramEnd"/>
      <w:r>
        <w:t xml:space="preserve"> Curran Associates Inc.</w:t>
      </w:r>
    </w:p>
    <w:p w14:paraId="6DA25D2F" w14:textId="77777777" w:rsidR="00BE52EA" w:rsidRDefault="00BE52EA" w:rsidP="00BE52EA">
      <w:pPr>
        <w:pStyle w:val="References"/>
      </w:pPr>
      <w:proofErr w:type="gramStart"/>
      <w:r>
        <w:t xml:space="preserve">Kumar, S. V., &amp; </w:t>
      </w:r>
      <w:proofErr w:type="spellStart"/>
      <w:r>
        <w:t>Vanajakshi</w:t>
      </w:r>
      <w:proofErr w:type="spellEnd"/>
      <w:r>
        <w:t>, L. (2015).</w:t>
      </w:r>
      <w:proofErr w:type="gramEnd"/>
      <w:r>
        <w:t xml:space="preserve"> </w:t>
      </w:r>
      <w:proofErr w:type="gramStart"/>
      <w:r>
        <w:t xml:space="preserve">Short-term traffic flow prediction using seasonal </w:t>
      </w:r>
      <w:proofErr w:type="spellStart"/>
      <w:r>
        <w:t>arima</w:t>
      </w:r>
      <w:proofErr w:type="spellEnd"/>
      <w:r>
        <w:t xml:space="preserve"> model with limited input data.</w:t>
      </w:r>
      <w:proofErr w:type="gramEnd"/>
      <w:r>
        <w:t xml:space="preserve"> </w:t>
      </w:r>
      <w:proofErr w:type="gramStart"/>
      <w:r>
        <w:t>European Transport Research Review, 7(3), 21.</w:t>
      </w:r>
      <w:proofErr w:type="gramEnd"/>
    </w:p>
    <w:p w14:paraId="08DDC4FF" w14:textId="77777777" w:rsidR="00BE52EA" w:rsidRDefault="00BE52EA" w:rsidP="00BE52EA">
      <w:pPr>
        <w:pStyle w:val="References"/>
      </w:pPr>
      <w:proofErr w:type="gramStart"/>
      <w:r>
        <w:t>Li, L., Su, X., Zhang, Y., Lin, Y., &amp; Li, Z. (2015).</w:t>
      </w:r>
      <w:proofErr w:type="gramEnd"/>
      <w:r>
        <w:t xml:space="preserve"> Trend </w:t>
      </w:r>
      <w:proofErr w:type="spellStart"/>
      <w:r>
        <w:t>modeling</w:t>
      </w:r>
      <w:proofErr w:type="spellEnd"/>
      <w:r>
        <w:t xml:space="preserve"> for traffic time series analysis: an integrated study. </w:t>
      </w:r>
      <w:proofErr w:type="gramStart"/>
      <w:r>
        <w:t>IEEE Transactions on Intelligent Transportation Systems, 16(6), 3430-3439.</w:t>
      </w:r>
      <w:proofErr w:type="gramEnd"/>
    </w:p>
    <w:p w14:paraId="3EDB13EC" w14:textId="77777777" w:rsidR="00BE52EA" w:rsidRDefault="00BE52EA" w:rsidP="00BE52EA">
      <w:pPr>
        <w:pStyle w:val="References"/>
      </w:pPr>
      <w:proofErr w:type="gramStart"/>
      <w:r>
        <w:t xml:space="preserve">Liu, H., &amp; </w:t>
      </w:r>
      <w:proofErr w:type="spellStart"/>
      <w:r>
        <w:t>Setiono</w:t>
      </w:r>
      <w:proofErr w:type="spellEnd"/>
      <w:r>
        <w:t>, R. (1996).</w:t>
      </w:r>
      <w:proofErr w:type="gramEnd"/>
      <w:r>
        <w:t xml:space="preserve"> Feature selection and classification - a probabilistic wrapper approach. International Conference on Industrial and Engineering Applications of Artificial Intelligence and Expert Systems (pp.419-424). </w:t>
      </w:r>
      <w:proofErr w:type="gramStart"/>
      <w:r>
        <w:t>Gordon and Breach Science Publishers, Inc.</w:t>
      </w:r>
      <w:proofErr w:type="gramEnd"/>
    </w:p>
    <w:p w14:paraId="759821CB" w14:textId="77777777" w:rsidR="00BE52EA" w:rsidRDefault="00BE52EA" w:rsidP="00BE52EA">
      <w:pPr>
        <w:pStyle w:val="References"/>
      </w:pPr>
      <w:proofErr w:type="spellStart"/>
      <w:r>
        <w:t>Lv</w:t>
      </w:r>
      <w:proofErr w:type="spellEnd"/>
      <w:r>
        <w:t xml:space="preserve">, Y., </w:t>
      </w:r>
      <w:proofErr w:type="spellStart"/>
      <w:r>
        <w:t>Duan</w:t>
      </w:r>
      <w:proofErr w:type="spellEnd"/>
      <w:r>
        <w:t>, Y., Kang, W., Li, Z., &amp; Wang, F. Y. (2015). Traffic flow prediction with big data: a deep learning approach. IEEE Transactions on Intelligent Transportation Systems, 16(2), 865-873.</w:t>
      </w:r>
    </w:p>
    <w:p w14:paraId="68555983" w14:textId="77777777" w:rsidR="00BE52EA" w:rsidRDefault="00BE52EA" w:rsidP="00BE52EA">
      <w:pPr>
        <w:pStyle w:val="References"/>
      </w:pPr>
      <w:proofErr w:type="gramStart"/>
      <w:r>
        <w:t>Ma, X., Dai, Z., He, Z., Ma, J., Wang, Y., &amp; Wang, Y. (2017).</w:t>
      </w:r>
      <w:proofErr w:type="gramEnd"/>
      <w:r>
        <w:t xml:space="preserve"> </w:t>
      </w:r>
      <w:proofErr w:type="gramStart"/>
      <w:r>
        <w:t>Learning traffic as images: a deep convolutional neural network for large-scale transportation network speed prediction.</w:t>
      </w:r>
      <w:proofErr w:type="gramEnd"/>
      <w:r>
        <w:t xml:space="preserve"> </w:t>
      </w:r>
      <w:proofErr w:type="gramStart"/>
      <w:r>
        <w:t>Sensors, 17(4).</w:t>
      </w:r>
      <w:proofErr w:type="gramEnd"/>
    </w:p>
    <w:p w14:paraId="2D57DEAB" w14:textId="77777777" w:rsidR="00BE52EA" w:rsidRDefault="00BE52EA" w:rsidP="00BE52EA">
      <w:pPr>
        <w:pStyle w:val="References"/>
      </w:pPr>
      <w:proofErr w:type="gramStart"/>
      <w:r>
        <w:t>Ma, X., Tao, Z., Wang, Y., Yu, H., &amp; Wang, Y. (2015).</w:t>
      </w:r>
      <w:proofErr w:type="gramEnd"/>
      <w:r>
        <w:t xml:space="preserve"> </w:t>
      </w:r>
      <w:proofErr w:type="gramStart"/>
      <w:r>
        <w:t>Long short-term memory neural network for traffic speed prediction using remote microwave sensor data.</w:t>
      </w:r>
      <w:proofErr w:type="gramEnd"/>
      <w:r>
        <w:t xml:space="preserve"> Transportation Research Part C, 54, 187-197.</w:t>
      </w:r>
    </w:p>
    <w:p w14:paraId="1F060510" w14:textId="77777777" w:rsidR="00BE52EA" w:rsidRDefault="00BE52EA" w:rsidP="00BE52EA">
      <w:pPr>
        <w:pStyle w:val="References"/>
      </w:pPr>
      <w:proofErr w:type="gramStart"/>
      <w:r>
        <w:t xml:space="preserve">Messer, C., &amp; Thomas </w:t>
      </w:r>
      <w:proofErr w:type="spellStart"/>
      <w:r>
        <w:t>Urbanik</w:t>
      </w:r>
      <w:proofErr w:type="spellEnd"/>
      <w:r>
        <w:t>, I. I. (1998).</w:t>
      </w:r>
      <w:proofErr w:type="gramEnd"/>
      <w:r>
        <w:t xml:space="preserve"> </w:t>
      </w:r>
      <w:proofErr w:type="gramStart"/>
      <w:r>
        <w:t>Short-term freeway traffic volume forecasting using radial basis function neural network.</w:t>
      </w:r>
      <w:proofErr w:type="gramEnd"/>
      <w:r>
        <w:t xml:space="preserve"> Transportation Research Record Journal of the Transportation Research Board, 1651(1), 39-47.</w:t>
      </w:r>
    </w:p>
    <w:p w14:paraId="44FD0078" w14:textId="77777777" w:rsidR="00BE52EA" w:rsidRDefault="00BE52EA" w:rsidP="00BE52EA">
      <w:pPr>
        <w:pStyle w:val="References"/>
      </w:pPr>
      <w:proofErr w:type="gramStart"/>
      <w:r>
        <w:t xml:space="preserve">Min, W., &amp; </w:t>
      </w:r>
      <w:proofErr w:type="spellStart"/>
      <w:r>
        <w:t>Wynter</w:t>
      </w:r>
      <w:proofErr w:type="spellEnd"/>
      <w:r>
        <w:t>, L. (2011).</w:t>
      </w:r>
      <w:proofErr w:type="gramEnd"/>
      <w:r>
        <w:t xml:space="preserve"> </w:t>
      </w:r>
      <w:proofErr w:type="gramStart"/>
      <w:r>
        <w:t xml:space="preserve">Real-time road traffic prediction with </w:t>
      </w:r>
      <w:proofErr w:type="spellStart"/>
      <w:r>
        <w:t>spatio</w:t>
      </w:r>
      <w:proofErr w:type="spellEnd"/>
      <w:r>
        <w:t>-temporal correlations.</w:t>
      </w:r>
      <w:proofErr w:type="gramEnd"/>
      <w:r>
        <w:t xml:space="preserve"> Transportation Research Part C Emerging Technologies, 19(4), 606-616.</w:t>
      </w:r>
    </w:p>
    <w:p w14:paraId="3907C446" w14:textId="77777777" w:rsidR="00BE52EA" w:rsidRDefault="00BE52EA" w:rsidP="00BE52EA">
      <w:pPr>
        <w:pStyle w:val="References"/>
      </w:pPr>
      <w:proofErr w:type="spellStart"/>
      <w:proofErr w:type="gramStart"/>
      <w:r>
        <w:t>Okutani</w:t>
      </w:r>
      <w:proofErr w:type="spellEnd"/>
      <w:r>
        <w:t xml:space="preserve">, I., &amp; </w:t>
      </w:r>
      <w:proofErr w:type="spellStart"/>
      <w:r>
        <w:t>Stephanedes</w:t>
      </w:r>
      <w:proofErr w:type="spellEnd"/>
      <w:r>
        <w:t>, Y. J. (1984).</w:t>
      </w:r>
      <w:proofErr w:type="gramEnd"/>
      <w:r>
        <w:t xml:space="preserve"> </w:t>
      </w:r>
      <w:proofErr w:type="gramStart"/>
      <w:r>
        <w:t xml:space="preserve">Dynamic prediction of traffic volume through </w:t>
      </w:r>
      <w:proofErr w:type="spellStart"/>
      <w:r>
        <w:t>kalman</w:t>
      </w:r>
      <w:proofErr w:type="spellEnd"/>
      <w:r>
        <w:t xml:space="preserve"> filtering theory.</w:t>
      </w:r>
      <w:proofErr w:type="gramEnd"/>
      <w:r>
        <w:t xml:space="preserve"> Transportation Research Part B, 18(1), 1-11.</w:t>
      </w:r>
    </w:p>
    <w:p w14:paraId="7A01929C" w14:textId="77777777" w:rsidR="00BE52EA" w:rsidRDefault="00BE52EA" w:rsidP="00BE52EA">
      <w:pPr>
        <w:pStyle w:val="References"/>
      </w:pPr>
      <w:proofErr w:type="gramStart"/>
      <w:r>
        <w:lastRenderedPageBreak/>
        <w:t xml:space="preserve">Park, J., Li, D., Murphey, Y. L., &amp; </w:t>
      </w:r>
      <w:proofErr w:type="spellStart"/>
      <w:r>
        <w:t>Kristinsson</w:t>
      </w:r>
      <w:proofErr w:type="spellEnd"/>
      <w:r>
        <w:t>, J. (2011).</w:t>
      </w:r>
      <w:proofErr w:type="gramEnd"/>
      <w:r>
        <w:t xml:space="preserve"> </w:t>
      </w:r>
      <w:proofErr w:type="gramStart"/>
      <w:r>
        <w:t>Real time vehicle speed prediction using a Neural Network Traffic Model.</w:t>
      </w:r>
      <w:proofErr w:type="gramEnd"/>
      <w:r>
        <w:t xml:space="preserve"> International Joint Conference on Neural Networks (pp.2991-2996). </w:t>
      </w:r>
      <w:proofErr w:type="gramStart"/>
      <w:r>
        <w:t>IEEE.</w:t>
      </w:r>
      <w:proofErr w:type="gramEnd"/>
    </w:p>
    <w:p w14:paraId="29625B11" w14:textId="77777777" w:rsidR="00BE52EA" w:rsidRDefault="00BE52EA" w:rsidP="00BE52EA">
      <w:pPr>
        <w:pStyle w:val="References"/>
      </w:pPr>
      <w:proofErr w:type="gramStart"/>
      <w:r>
        <w:t xml:space="preserve">Polson, N. G., &amp; </w:t>
      </w:r>
      <w:proofErr w:type="spellStart"/>
      <w:r>
        <w:t>Sokolov</w:t>
      </w:r>
      <w:proofErr w:type="spellEnd"/>
      <w:r>
        <w:t>, V. O. (2017).</w:t>
      </w:r>
      <w:proofErr w:type="gramEnd"/>
      <w:r>
        <w:t xml:space="preserve"> </w:t>
      </w:r>
      <w:proofErr w:type="gramStart"/>
      <w:r>
        <w:t>Deep learning for short-term traffic flow prediction.</w:t>
      </w:r>
      <w:proofErr w:type="gramEnd"/>
      <w:r>
        <w:t xml:space="preserve"> Transportation Research Part C Emerging Technologies, 79, 1-17.</w:t>
      </w:r>
    </w:p>
    <w:p w14:paraId="3D4C6056" w14:textId="77777777" w:rsidR="00BE52EA" w:rsidRDefault="00BE52EA" w:rsidP="00BE52EA">
      <w:pPr>
        <w:pStyle w:val="References"/>
      </w:pPr>
      <w:proofErr w:type="gramStart"/>
      <w:r>
        <w:t xml:space="preserve">Stathopoulos, A., &amp; </w:t>
      </w:r>
      <w:proofErr w:type="spellStart"/>
      <w:r>
        <w:t>Karlaftis</w:t>
      </w:r>
      <w:proofErr w:type="spellEnd"/>
      <w:r>
        <w:t>, M. G. (2003).</w:t>
      </w:r>
      <w:proofErr w:type="gramEnd"/>
      <w:r>
        <w:t xml:space="preserve"> A multivariate state space approach for urban traffic flow </w:t>
      </w:r>
      <w:proofErr w:type="spellStart"/>
      <w:r>
        <w:t>modeling</w:t>
      </w:r>
      <w:proofErr w:type="spellEnd"/>
      <w:r>
        <w:t xml:space="preserve"> and prediction. Transportation Research Part C, 11(2), 121-135.</w:t>
      </w:r>
    </w:p>
    <w:p w14:paraId="36188FD2" w14:textId="77777777" w:rsidR="00BE52EA" w:rsidRDefault="00BE52EA" w:rsidP="00BE52EA">
      <w:pPr>
        <w:pStyle w:val="References"/>
      </w:pPr>
      <w:proofErr w:type="gramStart"/>
      <w:r>
        <w:t>Sun, S., Zhang, C., &amp; Yu, G. (2006).</w:t>
      </w:r>
      <w:proofErr w:type="gramEnd"/>
      <w:r>
        <w:t xml:space="preserve"> </w:t>
      </w:r>
      <w:proofErr w:type="gramStart"/>
      <w:r>
        <w:t xml:space="preserve">A </w:t>
      </w:r>
      <w:proofErr w:type="spellStart"/>
      <w:r>
        <w:t>bayesian</w:t>
      </w:r>
      <w:proofErr w:type="spellEnd"/>
      <w:r>
        <w:t xml:space="preserve"> network approach to traffic flow</w:t>
      </w:r>
      <w:proofErr w:type="gramEnd"/>
      <w:r>
        <w:t xml:space="preserve"> forecasting. IEEE Transactions on Intelligent Transportation Systems, 7(1), 124-132.</w:t>
      </w:r>
    </w:p>
    <w:p w14:paraId="67523730" w14:textId="77777777" w:rsidR="00BE52EA" w:rsidRDefault="00BE52EA" w:rsidP="00BE52EA">
      <w:pPr>
        <w:pStyle w:val="References"/>
      </w:pPr>
      <w:proofErr w:type="gramStart"/>
      <w:r>
        <w:t>Tang, J., Liu, F., Zou, Y., Zhang, W., &amp; Wang, Y. (2017).</w:t>
      </w:r>
      <w:proofErr w:type="gramEnd"/>
      <w:r>
        <w:t xml:space="preserve"> An improved fuzzy neural network for traffic speed prediction considering periodic characteristic. IEEE Transactions on Intelligent Transportation Systems, </w:t>
      </w:r>
      <w:proofErr w:type="gramStart"/>
      <w:r>
        <w:t>PP(</w:t>
      </w:r>
      <w:proofErr w:type="gramEnd"/>
      <w:r>
        <w:t>99), 1-11.</w:t>
      </w:r>
    </w:p>
    <w:p w14:paraId="581C2CB7" w14:textId="77777777" w:rsidR="00BE52EA" w:rsidRDefault="00BE52EA" w:rsidP="00BE52EA">
      <w:pPr>
        <w:pStyle w:val="References"/>
      </w:pPr>
      <w:r>
        <w:t>Taylor, R. (1990). Interpretation of the correlation coefficient: a basic review. Journal of Diagnostic Medical Sonography, 6(1), 35-39.</w:t>
      </w:r>
    </w:p>
    <w:p w14:paraId="4BEC411F" w14:textId="77777777" w:rsidR="00BE52EA" w:rsidRDefault="00BE52EA" w:rsidP="00BE52EA">
      <w:pPr>
        <w:pStyle w:val="References"/>
      </w:pPr>
      <w:r>
        <w:t xml:space="preserve">Williams, B. (2001). Multivariate vehicular traffic flow prediction: evaluation of </w:t>
      </w:r>
      <w:proofErr w:type="spellStart"/>
      <w:r>
        <w:t>arimax</w:t>
      </w:r>
      <w:proofErr w:type="spellEnd"/>
      <w:r>
        <w:t xml:space="preserve"> </w:t>
      </w:r>
      <w:proofErr w:type="spellStart"/>
      <w:r>
        <w:t>modeling</w:t>
      </w:r>
      <w:proofErr w:type="spellEnd"/>
      <w:r>
        <w:t>. Transportation Research Record Journal of the Transportation Research Board, 1776(1), 194-200.</w:t>
      </w:r>
    </w:p>
    <w:p w14:paraId="418B1788" w14:textId="77777777" w:rsidR="00BE52EA" w:rsidRDefault="00BE52EA" w:rsidP="00BE52EA">
      <w:pPr>
        <w:pStyle w:val="References"/>
      </w:pPr>
      <w:r>
        <w:t xml:space="preserve">Wu, Y. J., Chen, F., Lu, C. T., &amp; Yang, S. (2015). </w:t>
      </w:r>
      <w:proofErr w:type="gramStart"/>
      <w:r>
        <w:t xml:space="preserve">Urban traffic flow prediction using a </w:t>
      </w:r>
      <w:proofErr w:type="spellStart"/>
      <w:r>
        <w:t>spatio</w:t>
      </w:r>
      <w:proofErr w:type="spellEnd"/>
      <w:r>
        <w:t>-temporal random effects model.</w:t>
      </w:r>
      <w:proofErr w:type="gramEnd"/>
      <w:r>
        <w:t xml:space="preserve"> </w:t>
      </w:r>
      <w:proofErr w:type="gramStart"/>
      <w:r>
        <w:t>Journal of Intelligent Transportation Systems, 00-00.</w:t>
      </w:r>
      <w:proofErr w:type="gramEnd"/>
    </w:p>
    <w:p w14:paraId="10128B02" w14:textId="77777777" w:rsidR="00BE52EA" w:rsidRDefault="00BE52EA" w:rsidP="00BE52EA">
      <w:pPr>
        <w:pStyle w:val="References"/>
      </w:pPr>
      <w:proofErr w:type="gramStart"/>
      <w:r>
        <w:t>Wu, Y., &amp; Tan, H. (2016).</w:t>
      </w:r>
      <w:proofErr w:type="gramEnd"/>
      <w:r>
        <w:t xml:space="preserve"> </w:t>
      </w:r>
      <w:proofErr w:type="gramStart"/>
      <w:r>
        <w:t>Short-term traffic flow forecasting with spatial-temporal correlation in a hybrid deep learning framework.</w:t>
      </w:r>
      <w:proofErr w:type="gramEnd"/>
    </w:p>
    <w:p w14:paraId="326B93F5" w14:textId="77777777" w:rsidR="00BE52EA" w:rsidRDefault="00BE52EA" w:rsidP="00BE52EA">
      <w:pPr>
        <w:pStyle w:val="References"/>
      </w:pPr>
      <w:r>
        <w:rPr>
          <w:rFonts w:hint="eastAsia"/>
        </w:rPr>
        <w:t xml:space="preserve">Zhang, L., Liu, Q., Yang, W., Wei, N., &amp; Dong, D. (2013). An improved k -nearest </w:t>
      </w:r>
      <w:proofErr w:type="spellStart"/>
      <w:r>
        <w:rPr>
          <w:rFonts w:hint="eastAsia"/>
        </w:rPr>
        <w:t>neighbor</w:t>
      </w:r>
      <w:proofErr w:type="spellEnd"/>
      <w:r>
        <w:rPr>
          <w:rFonts w:hint="eastAsia"/>
        </w:rPr>
        <w:t xml:space="preserve"> model for short-term traffic flow prediction </w:t>
      </w:r>
      <w:r>
        <w:rPr>
          <w:rFonts w:hint="eastAsia"/>
        </w:rPr>
        <w:t>☆</w:t>
      </w:r>
      <w:r>
        <w:rPr>
          <w:rFonts w:hint="eastAsia"/>
        </w:rPr>
        <w:t xml:space="preserve">. Procedia - Social and </w:t>
      </w:r>
      <w:proofErr w:type="spellStart"/>
      <w:r>
        <w:rPr>
          <w:rFonts w:hint="eastAsia"/>
        </w:rPr>
        <w:t>Behavioral</w:t>
      </w:r>
      <w:proofErr w:type="spellEnd"/>
      <w:r>
        <w:rPr>
          <w:rFonts w:hint="eastAsia"/>
        </w:rPr>
        <w:t xml:space="preserve"> Sciences, 96, 653-662.</w:t>
      </w:r>
    </w:p>
    <w:p w14:paraId="6417FBBD" w14:textId="77777777" w:rsidR="00BE52EA" w:rsidRDefault="00BE52EA" w:rsidP="00BE52EA">
      <w:pPr>
        <w:pStyle w:val="References"/>
      </w:pPr>
      <w:proofErr w:type="gramStart"/>
      <w:r>
        <w:t xml:space="preserve">Zhang, W., Qi, Y., </w:t>
      </w:r>
      <w:proofErr w:type="spellStart"/>
      <w:r>
        <w:t>Henrickson</w:t>
      </w:r>
      <w:proofErr w:type="spellEnd"/>
      <w:r>
        <w:t>, K., Tang, J., &amp; Wang, Y. (2017).</w:t>
      </w:r>
      <w:proofErr w:type="gramEnd"/>
      <w:r>
        <w:t xml:space="preserve"> Vehicle traffic delay prediction in ferry terminal based on </w:t>
      </w:r>
      <w:proofErr w:type="spellStart"/>
      <w:r>
        <w:t>bayesian</w:t>
      </w:r>
      <w:proofErr w:type="spellEnd"/>
      <w:r>
        <w:t xml:space="preserve"> multiple models combination method. </w:t>
      </w:r>
      <w:proofErr w:type="spellStart"/>
      <w:r>
        <w:t>Transportmetrica</w:t>
      </w:r>
      <w:proofErr w:type="spellEnd"/>
      <w:r>
        <w:t>, 13(5), 467-490.</w:t>
      </w:r>
    </w:p>
    <w:p w14:paraId="0721646B" w14:textId="77777777" w:rsidR="00BE52EA" w:rsidRDefault="00BE52EA" w:rsidP="00BE52EA">
      <w:pPr>
        <w:pStyle w:val="References"/>
      </w:pPr>
      <w:proofErr w:type="gramStart"/>
      <w:r>
        <w:lastRenderedPageBreak/>
        <w:t xml:space="preserve">Zhang, W., Qi, Y., Zhou, Z., Tang, J., </w:t>
      </w:r>
      <w:proofErr w:type="spellStart"/>
      <w:r>
        <w:t>Biancardo</w:t>
      </w:r>
      <w:proofErr w:type="spellEnd"/>
      <w:r>
        <w:t>, S.</w:t>
      </w:r>
      <w:proofErr w:type="gramEnd"/>
      <w:r>
        <w:t xml:space="preserve"> A &amp; Wang, Y. (2018). </w:t>
      </w:r>
      <w:proofErr w:type="gramStart"/>
      <w:r>
        <w:t>A method of speed data fusion based on Bayesian combination algorithm and high-order multi-variable Markov model.</w:t>
      </w:r>
      <w:proofErr w:type="gramEnd"/>
      <w:r>
        <w:t xml:space="preserve"> </w:t>
      </w:r>
      <w:proofErr w:type="gramStart"/>
      <w:r>
        <w:t>IET Intelligent Transportation Systems.</w:t>
      </w:r>
      <w:proofErr w:type="gramEnd"/>
      <w:r>
        <w:t xml:space="preserve"> </w:t>
      </w:r>
      <w:proofErr w:type="gramStart"/>
      <w:r>
        <w:t>In Press.</w:t>
      </w:r>
      <w:proofErr w:type="gramEnd"/>
    </w:p>
    <w:p w14:paraId="45C39999" w14:textId="27161FC9" w:rsidR="00E201D0" w:rsidRPr="00D26599" w:rsidRDefault="00BE52EA" w:rsidP="00BE52EA">
      <w:pPr>
        <w:pStyle w:val="References"/>
        <w:rPr>
          <w:rFonts w:asciiTheme="majorHAnsi" w:eastAsiaTheme="majorEastAsia" w:hAnsiTheme="majorHAnsi" w:cstheme="majorBidi"/>
          <w:b/>
          <w:bCs/>
          <w:sz w:val="32"/>
          <w:szCs w:val="32"/>
        </w:rPr>
      </w:pPr>
      <w:proofErr w:type="gramStart"/>
      <w:r>
        <w:t>Zhang, W., Zou, Y., Tang, J., Ash, J., &amp; Wang, Y. (2016).</w:t>
      </w:r>
      <w:proofErr w:type="gramEnd"/>
      <w:r>
        <w:t xml:space="preserve"> Short-term Prediction of Vehicle Waiting Queue at Ferry Terminal based on Machine Learning Method. </w:t>
      </w:r>
      <w:proofErr w:type="gramStart"/>
      <w:r>
        <w:t>Meeting of the Transportation Research Board.</w:t>
      </w:r>
      <w:proofErr w:type="gramEnd"/>
    </w:p>
    <w:sectPr w:rsidR="00E201D0" w:rsidRPr="00D26599"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8C83C0" w14:textId="77777777" w:rsidR="00044D4B" w:rsidRDefault="00044D4B" w:rsidP="005D3357">
      <w:r>
        <w:separator/>
      </w:r>
    </w:p>
  </w:endnote>
  <w:endnote w:type="continuationSeparator" w:id="0">
    <w:p w14:paraId="5CCC062E" w14:textId="77777777" w:rsidR="00044D4B" w:rsidRDefault="00044D4B"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B87C04" w14:textId="77777777" w:rsidR="00044D4B" w:rsidRDefault="00044D4B" w:rsidP="005D3357">
      <w:r>
        <w:separator/>
      </w:r>
    </w:p>
  </w:footnote>
  <w:footnote w:type="continuationSeparator" w:id="0">
    <w:p w14:paraId="1BAD0B6A" w14:textId="77777777" w:rsidR="00044D4B" w:rsidRDefault="00044D4B"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7">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5"/>
  </w:num>
  <w:num w:numId="3">
    <w:abstractNumId w:val="13"/>
  </w:num>
  <w:num w:numId="4">
    <w:abstractNumId w:val="28"/>
  </w:num>
  <w:num w:numId="5">
    <w:abstractNumId w:val="26"/>
  </w:num>
  <w:num w:numId="6">
    <w:abstractNumId w:val="16"/>
  </w:num>
  <w:num w:numId="7">
    <w:abstractNumId w:val="21"/>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8"/>
  </w:num>
  <w:num w:numId="19">
    <w:abstractNumId w:val="22"/>
  </w:num>
  <w:num w:numId="20">
    <w:abstractNumId w:val="15"/>
  </w:num>
  <w:num w:numId="21">
    <w:abstractNumId w:val="17"/>
  </w:num>
  <w:num w:numId="22">
    <w:abstractNumId w:val="11"/>
  </w:num>
  <w:num w:numId="23">
    <w:abstractNumId w:val="0"/>
  </w:num>
  <w:num w:numId="24">
    <w:abstractNumId w:val="12"/>
  </w:num>
  <w:num w:numId="25">
    <w:abstractNumId w:val="20"/>
  </w:num>
  <w:num w:numId="26">
    <w:abstractNumId w:val="23"/>
  </w:num>
  <w:num w:numId="27">
    <w:abstractNumId w:val="24"/>
  </w:num>
  <w:num w:numId="28">
    <w:abstractNumId w:val="14"/>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B7B"/>
    <w:rsid w:val="00022BB3"/>
    <w:rsid w:val="00023EBB"/>
    <w:rsid w:val="00026911"/>
    <w:rsid w:val="000308DD"/>
    <w:rsid w:val="00032137"/>
    <w:rsid w:val="00032919"/>
    <w:rsid w:val="00033A9B"/>
    <w:rsid w:val="00035E13"/>
    <w:rsid w:val="000409CC"/>
    <w:rsid w:val="00042668"/>
    <w:rsid w:val="00044D4B"/>
    <w:rsid w:val="000474DB"/>
    <w:rsid w:val="00051674"/>
    <w:rsid w:val="00053D7D"/>
    <w:rsid w:val="00054E88"/>
    <w:rsid w:val="00055634"/>
    <w:rsid w:val="0006294D"/>
    <w:rsid w:val="0006366C"/>
    <w:rsid w:val="00065D3E"/>
    <w:rsid w:val="000674DA"/>
    <w:rsid w:val="00067F8E"/>
    <w:rsid w:val="00071BFC"/>
    <w:rsid w:val="00073F6D"/>
    <w:rsid w:val="000759FD"/>
    <w:rsid w:val="00075AE2"/>
    <w:rsid w:val="00083C03"/>
    <w:rsid w:val="00083E97"/>
    <w:rsid w:val="0008411E"/>
    <w:rsid w:val="00095609"/>
    <w:rsid w:val="00095C30"/>
    <w:rsid w:val="000A104E"/>
    <w:rsid w:val="000A1445"/>
    <w:rsid w:val="000A28B4"/>
    <w:rsid w:val="000A6A77"/>
    <w:rsid w:val="000A7283"/>
    <w:rsid w:val="000B0FAD"/>
    <w:rsid w:val="000B30C3"/>
    <w:rsid w:val="000B3926"/>
    <w:rsid w:val="000B6AE2"/>
    <w:rsid w:val="000C2FD6"/>
    <w:rsid w:val="000C6034"/>
    <w:rsid w:val="000C794D"/>
    <w:rsid w:val="000D0782"/>
    <w:rsid w:val="000D0B85"/>
    <w:rsid w:val="000D2357"/>
    <w:rsid w:val="000D28F3"/>
    <w:rsid w:val="000D3125"/>
    <w:rsid w:val="000D6B0B"/>
    <w:rsid w:val="000D6CA7"/>
    <w:rsid w:val="000D7C70"/>
    <w:rsid w:val="000E4977"/>
    <w:rsid w:val="000E5165"/>
    <w:rsid w:val="000E5E31"/>
    <w:rsid w:val="000E677E"/>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3025B"/>
    <w:rsid w:val="001313B0"/>
    <w:rsid w:val="00135825"/>
    <w:rsid w:val="00135D02"/>
    <w:rsid w:val="0013647F"/>
    <w:rsid w:val="00136E41"/>
    <w:rsid w:val="00137275"/>
    <w:rsid w:val="00137B1C"/>
    <w:rsid w:val="00143254"/>
    <w:rsid w:val="00143DE2"/>
    <w:rsid w:val="001477D8"/>
    <w:rsid w:val="0014790B"/>
    <w:rsid w:val="00151AA9"/>
    <w:rsid w:val="0015372F"/>
    <w:rsid w:val="00154969"/>
    <w:rsid w:val="00155BFB"/>
    <w:rsid w:val="00155F14"/>
    <w:rsid w:val="00157298"/>
    <w:rsid w:val="0015754F"/>
    <w:rsid w:val="0016281E"/>
    <w:rsid w:val="00164013"/>
    <w:rsid w:val="00167020"/>
    <w:rsid w:val="00171A7F"/>
    <w:rsid w:val="00172954"/>
    <w:rsid w:val="00173453"/>
    <w:rsid w:val="001823C4"/>
    <w:rsid w:val="001845E2"/>
    <w:rsid w:val="0018640E"/>
    <w:rsid w:val="001864E0"/>
    <w:rsid w:val="00186FE7"/>
    <w:rsid w:val="00191BCE"/>
    <w:rsid w:val="0019396E"/>
    <w:rsid w:val="00193DFF"/>
    <w:rsid w:val="00194C9B"/>
    <w:rsid w:val="00194CA6"/>
    <w:rsid w:val="00196BCD"/>
    <w:rsid w:val="001A1ECE"/>
    <w:rsid w:val="001A2B2E"/>
    <w:rsid w:val="001A3456"/>
    <w:rsid w:val="001A4AFB"/>
    <w:rsid w:val="001B0498"/>
    <w:rsid w:val="001B283D"/>
    <w:rsid w:val="001B41CC"/>
    <w:rsid w:val="001B5594"/>
    <w:rsid w:val="001B592C"/>
    <w:rsid w:val="001C1C4C"/>
    <w:rsid w:val="001C4B50"/>
    <w:rsid w:val="001D0657"/>
    <w:rsid w:val="001D4C1A"/>
    <w:rsid w:val="001D55EF"/>
    <w:rsid w:val="001D5AA4"/>
    <w:rsid w:val="001E2435"/>
    <w:rsid w:val="001E2618"/>
    <w:rsid w:val="001E2DF5"/>
    <w:rsid w:val="001E3AA9"/>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77B5"/>
    <w:rsid w:val="00221EDB"/>
    <w:rsid w:val="002247B3"/>
    <w:rsid w:val="0023138B"/>
    <w:rsid w:val="002313EA"/>
    <w:rsid w:val="002362E4"/>
    <w:rsid w:val="002422B1"/>
    <w:rsid w:val="00242FA6"/>
    <w:rsid w:val="002440DB"/>
    <w:rsid w:val="002445D1"/>
    <w:rsid w:val="002453A2"/>
    <w:rsid w:val="0025218A"/>
    <w:rsid w:val="002533A7"/>
    <w:rsid w:val="00254A3F"/>
    <w:rsid w:val="00255DA0"/>
    <w:rsid w:val="00255E81"/>
    <w:rsid w:val="00255F42"/>
    <w:rsid w:val="00261432"/>
    <w:rsid w:val="00262021"/>
    <w:rsid w:val="002650B0"/>
    <w:rsid w:val="00267D54"/>
    <w:rsid w:val="00272F1B"/>
    <w:rsid w:val="00273A30"/>
    <w:rsid w:val="00276859"/>
    <w:rsid w:val="00276A7B"/>
    <w:rsid w:val="00276ACE"/>
    <w:rsid w:val="00280146"/>
    <w:rsid w:val="00280AB2"/>
    <w:rsid w:val="00280D9F"/>
    <w:rsid w:val="0028272A"/>
    <w:rsid w:val="00282A32"/>
    <w:rsid w:val="00283B5A"/>
    <w:rsid w:val="00283D4C"/>
    <w:rsid w:val="002847A3"/>
    <w:rsid w:val="00284DD2"/>
    <w:rsid w:val="00285AD8"/>
    <w:rsid w:val="00285BC5"/>
    <w:rsid w:val="0028779E"/>
    <w:rsid w:val="00293025"/>
    <w:rsid w:val="0029509C"/>
    <w:rsid w:val="00296B69"/>
    <w:rsid w:val="00296CA9"/>
    <w:rsid w:val="002A1A3F"/>
    <w:rsid w:val="002A2535"/>
    <w:rsid w:val="002A4C9A"/>
    <w:rsid w:val="002A5E9B"/>
    <w:rsid w:val="002B173B"/>
    <w:rsid w:val="002B2CC5"/>
    <w:rsid w:val="002B598C"/>
    <w:rsid w:val="002C2505"/>
    <w:rsid w:val="002D5BF2"/>
    <w:rsid w:val="002E186A"/>
    <w:rsid w:val="002E2665"/>
    <w:rsid w:val="002E6B7D"/>
    <w:rsid w:val="002F461A"/>
    <w:rsid w:val="002F5E03"/>
    <w:rsid w:val="00300F04"/>
    <w:rsid w:val="00302A26"/>
    <w:rsid w:val="00302D71"/>
    <w:rsid w:val="00303CFD"/>
    <w:rsid w:val="00305704"/>
    <w:rsid w:val="003057A5"/>
    <w:rsid w:val="00314803"/>
    <w:rsid w:val="00314F3C"/>
    <w:rsid w:val="00320299"/>
    <w:rsid w:val="003219E1"/>
    <w:rsid w:val="00322E37"/>
    <w:rsid w:val="00325757"/>
    <w:rsid w:val="00334D34"/>
    <w:rsid w:val="003374A8"/>
    <w:rsid w:val="00341C27"/>
    <w:rsid w:val="00343AF8"/>
    <w:rsid w:val="00345073"/>
    <w:rsid w:val="003517C8"/>
    <w:rsid w:val="003520AE"/>
    <w:rsid w:val="00352B24"/>
    <w:rsid w:val="0035301A"/>
    <w:rsid w:val="00355B81"/>
    <w:rsid w:val="003566AC"/>
    <w:rsid w:val="00361F21"/>
    <w:rsid w:val="0036273C"/>
    <w:rsid w:val="0037286C"/>
    <w:rsid w:val="0037743E"/>
    <w:rsid w:val="00380301"/>
    <w:rsid w:val="00387F12"/>
    <w:rsid w:val="0039097A"/>
    <w:rsid w:val="00391700"/>
    <w:rsid w:val="00397903"/>
    <w:rsid w:val="00397B48"/>
    <w:rsid w:val="003A55CA"/>
    <w:rsid w:val="003A5704"/>
    <w:rsid w:val="003A6350"/>
    <w:rsid w:val="003B014D"/>
    <w:rsid w:val="003B14F7"/>
    <w:rsid w:val="003B231C"/>
    <w:rsid w:val="003B3DD1"/>
    <w:rsid w:val="003B6B98"/>
    <w:rsid w:val="003B7FCF"/>
    <w:rsid w:val="003C1487"/>
    <w:rsid w:val="003C29A6"/>
    <w:rsid w:val="003C5DE8"/>
    <w:rsid w:val="003C75DB"/>
    <w:rsid w:val="003D3678"/>
    <w:rsid w:val="003D4163"/>
    <w:rsid w:val="003D43AE"/>
    <w:rsid w:val="003D6BB5"/>
    <w:rsid w:val="003D6CF1"/>
    <w:rsid w:val="003E251E"/>
    <w:rsid w:val="003E32BC"/>
    <w:rsid w:val="003E786C"/>
    <w:rsid w:val="003F0623"/>
    <w:rsid w:val="003F13DB"/>
    <w:rsid w:val="003F2F7A"/>
    <w:rsid w:val="003F4496"/>
    <w:rsid w:val="00400CC5"/>
    <w:rsid w:val="004018F5"/>
    <w:rsid w:val="00403798"/>
    <w:rsid w:val="004043DF"/>
    <w:rsid w:val="00404553"/>
    <w:rsid w:val="004057CE"/>
    <w:rsid w:val="00406222"/>
    <w:rsid w:val="00410091"/>
    <w:rsid w:val="004112E4"/>
    <w:rsid w:val="00413357"/>
    <w:rsid w:val="00420144"/>
    <w:rsid w:val="004227E5"/>
    <w:rsid w:val="00423BF0"/>
    <w:rsid w:val="00423E5F"/>
    <w:rsid w:val="00430371"/>
    <w:rsid w:val="00432AEB"/>
    <w:rsid w:val="00432C41"/>
    <w:rsid w:val="00433AF4"/>
    <w:rsid w:val="00435DE7"/>
    <w:rsid w:val="0043756C"/>
    <w:rsid w:val="0044284E"/>
    <w:rsid w:val="00443365"/>
    <w:rsid w:val="00443D85"/>
    <w:rsid w:val="004448DD"/>
    <w:rsid w:val="00445B5F"/>
    <w:rsid w:val="00445C95"/>
    <w:rsid w:val="00445F2F"/>
    <w:rsid w:val="004511B2"/>
    <w:rsid w:val="004537C1"/>
    <w:rsid w:val="00455569"/>
    <w:rsid w:val="00461AAD"/>
    <w:rsid w:val="00462882"/>
    <w:rsid w:val="00470165"/>
    <w:rsid w:val="00470F4A"/>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858"/>
    <w:rsid w:val="004B38AD"/>
    <w:rsid w:val="004B5ADC"/>
    <w:rsid w:val="004B5EB5"/>
    <w:rsid w:val="004B6542"/>
    <w:rsid w:val="004B7BCF"/>
    <w:rsid w:val="004C5299"/>
    <w:rsid w:val="004C6F3B"/>
    <w:rsid w:val="004D00B9"/>
    <w:rsid w:val="004D3046"/>
    <w:rsid w:val="004D4B85"/>
    <w:rsid w:val="004D54BC"/>
    <w:rsid w:val="004D73BA"/>
    <w:rsid w:val="004E33B4"/>
    <w:rsid w:val="004E4976"/>
    <w:rsid w:val="004E50C7"/>
    <w:rsid w:val="004E6696"/>
    <w:rsid w:val="004E76C0"/>
    <w:rsid w:val="004F051E"/>
    <w:rsid w:val="004F15EC"/>
    <w:rsid w:val="004F251A"/>
    <w:rsid w:val="004F53C5"/>
    <w:rsid w:val="004F58FB"/>
    <w:rsid w:val="004F6D11"/>
    <w:rsid w:val="00500766"/>
    <w:rsid w:val="00505189"/>
    <w:rsid w:val="0051158D"/>
    <w:rsid w:val="0051192B"/>
    <w:rsid w:val="00511C67"/>
    <w:rsid w:val="005149B1"/>
    <w:rsid w:val="00517665"/>
    <w:rsid w:val="00520754"/>
    <w:rsid w:val="00520BC1"/>
    <w:rsid w:val="00521212"/>
    <w:rsid w:val="0052158C"/>
    <w:rsid w:val="00523621"/>
    <w:rsid w:val="00527138"/>
    <w:rsid w:val="005271D3"/>
    <w:rsid w:val="005302F1"/>
    <w:rsid w:val="00530910"/>
    <w:rsid w:val="0054002C"/>
    <w:rsid w:val="0054134D"/>
    <w:rsid w:val="00541D91"/>
    <w:rsid w:val="00544846"/>
    <w:rsid w:val="005472BC"/>
    <w:rsid w:val="0055282C"/>
    <w:rsid w:val="00552DEA"/>
    <w:rsid w:val="00553EAC"/>
    <w:rsid w:val="005543EB"/>
    <w:rsid w:val="005546E1"/>
    <w:rsid w:val="0055744F"/>
    <w:rsid w:val="005627EE"/>
    <w:rsid w:val="005639D8"/>
    <w:rsid w:val="005653C3"/>
    <w:rsid w:val="005703C3"/>
    <w:rsid w:val="005704A5"/>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B17A2"/>
    <w:rsid w:val="005B4607"/>
    <w:rsid w:val="005B5B42"/>
    <w:rsid w:val="005C1476"/>
    <w:rsid w:val="005C498B"/>
    <w:rsid w:val="005D117F"/>
    <w:rsid w:val="005D2876"/>
    <w:rsid w:val="005D3357"/>
    <w:rsid w:val="005D457F"/>
    <w:rsid w:val="005E25DF"/>
    <w:rsid w:val="005E324A"/>
    <w:rsid w:val="005F1368"/>
    <w:rsid w:val="005F1FC7"/>
    <w:rsid w:val="005F2EC4"/>
    <w:rsid w:val="005F7F71"/>
    <w:rsid w:val="00600DE0"/>
    <w:rsid w:val="00601CA4"/>
    <w:rsid w:val="006020BE"/>
    <w:rsid w:val="006045E9"/>
    <w:rsid w:val="00611822"/>
    <w:rsid w:val="00612770"/>
    <w:rsid w:val="00612E4B"/>
    <w:rsid w:val="00614F05"/>
    <w:rsid w:val="006172AF"/>
    <w:rsid w:val="0061786B"/>
    <w:rsid w:val="00621A49"/>
    <w:rsid w:val="00622ADB"/>
    <w:rsid w:val="00624CEF"/>
    <w:rsid w:val="006262E8"/>
    <w:rsid w:val="00626B3A"/>
    <w:rsid w:val="00627E0F"/>
    <w:rsid w:val="006308F9"/>
    <w:rsid w:val="00633C71"/>
    <w:rsid w:val="006354C2"/>
    <w:rsid w:val="00640F3B"/>
    <w:rsid w:val="006416E2"/>
    <w:rsid w:val="00642446"/>
    <w:rsid w:val="006448BC"/>
    <w:rsid w:val="006452AD"/>
    <w:rsid w:val="00646431"/>
    <w:rsid w:val="006478C2"/>
    <w:rsid w:val="00651421"/>
    <w:rsid w:val="00653C8F"/>
    <w:rsid w:val="00655971"/>
    <w:rsid w:val="00660799"/>
    <w:rsid w:val="0066378F"/>
    <w:rsid w:val="006649A9"/>
    <w:rsid w:val="006658EF"/>
    <w:rsid w:val="00665F03"/>
    <w:rsid w:val="00675026"/>
    <w:rsid w:val="00675899"/>
    <w:rsid w:val="00677551"/>
    <w:rsid w:val="00680522"/>
    <w:rsid w:val="0068478B"/>
    <w:rsid w:val="00684CA1"/>
    <w:rsid w:val="00687171"/>
    <w:rsid w:val="006874B3"/>
    <w:rsid w:val="00687C17"/>
    <w:rsid w:val="00690E7A"/>
    <w:rsid w:val="00694C7A"/>
    <w:rsid w:val="00694FAC"/>
    <w:rsid w:val="00694FE6"/>
    <w:rsid w:val="00697A33"/>
    <w:rsid w:val="006A06BD"/>
    <w:rsid w:val="006A10C3"/>
    <w:rsid w:val="006A22A0"/>
    <w:rsid w:val="006A4FEF"/>
    <w:rsid w:val="006A550F"/>
    <w:rsid w:val="006A758F"/>
    <w:rsid w:val="006A7EFA"/>
    <w:rsid w:val="006B297D"/>
    <w:rsid w:val="006B4531"/>
    <w:rsid w:val="006B47D2"/>
    <w:rsid w:val="006C2F00"/>
    <w:rsid w:val="006C3D31"/>
    <w:rsid w:val="006C65F3"/>
    <w:rsid w:val="006D20E8"/>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3FAE"/>
    <w:rsid w:val="007050E8"/>
    <w:rsid w:val="007056A1"/>
    <w:rsid w:val="00705ED2"/>
    <w:rsid w:val="00707754"/>
    <w:rsid w:val="00711B3D"/>
    <w:rsid w:val="0071229F"/>
    <w:rsid w:val="00712BEB"/>
    <w:rsid w:val="00713275"/>
    <w:rsid w:val="00713A94"/>
    <w:rsid w:val="00713BE3"/>
    <w:rsid w:val="0071444E"/>
    <w:rsid w:val="007176B8"/>
    <w:rsid w:val="00724751"/>
    <w:rsid w:val="00724CE8"/>
    <w:rsid w:val="00727DC2"/>
    <w:rsid w:val="00735792"/>
    <w:rsid w:val="007360C5"/>
    <w:rsid w:val="0073703A"/>
    <w:rsid w:val="00745B88"/>
    <w:rsid w:val="00747209"/>
    <w:rsid w:val="007479D6"/>
    <w:rsid w:val="00751EE6"/>
    <w:rsid w:val="00752564"/>
    <w:rsid w:val="007527DE"/>
    <w:rsid w:val="00752FA1"/>
    <w:rsid w:val="00753A29"/>
    <w:rsid w:val="00754863"/>
    <w:rsid w:val="00756BB2"/>
    <w:rsid w:val="0076087F"/>
    <w:rsid w:val="00761531"/>
    <w:rsid w:val="007620E8"/>
    <w:rsid w:val="00764B0C"/>
    <w:rsid w:val="007739E3"/>
    <w:rsid w:val="00774ED9"/>
    <w:rsid w:val="00775C65"/>
    <w:rsid w:val="00775D4E"/>
    <w:rsid w:val="0077622F"/>
    <w:rsid w:val="00780BA2"/>
    <w:rsid w:val="00780C4E"/>
    <w:rsid w:val="0078103A"/>
    <w:rsid w:val="00786945"/>
    <w:rsid w:val="0079054B"/>
    <w:rsid w:val="00793250"/>
    <w:rsid w:val="007934BD"/>
    <w:rsid w:val="0079358D"/>
    <w:rsid w:val="00794CFA"/>
    <w:rsid w:val="00795121"/>
    <w:rsid w:val="00796144"/>
    <w:rsid w:val="00796CD1"/>
    <w:rsid w:val="007A51BA"/>
    <w:rsid w:val="007A5225"/>
    <w:rsid w:val="007A5BA2"/>
    <w:rsid w:val="007A63FD"/>
    <w:rsid w:val="007B4E24"/>
    <w:rsid w:val="007B7DEF"/>
    <w:rsid w:val="007C2523"/>
    <w:rsid w:val="007C6243"/>
    <w:rsid w:val="007C6416"/>
    <w:rsid w:val="007C786F"/>
    <w:rsid w:val="007D00E0"/>
    <w:rsid w:val="007D2B2F"/>
    <w:rsid w:val="007D3BBE"/>
    <w:rsid w:val="007D3DA8"/>
    <w:rsid w:val="007D3F5E"/>
    <w:rsid w:val="007D69B9"/>
    <w:rsid w:val="007D7AD3"/>
    <w:rsid w:val="007E0602"/>
    <w:rsid w:val="007E0D3E"/>
    <w:rsid w:val="007E3DAE"/>
    <w:rsid w:val="007E40B3"/>
    <w:rsid w:val="007F0FD7"/>
    <w:rsid w:val="007F12E2"/>
    <w:rsid w:val="007F1C8F"/>
    <w:rsid w:val="007F3FFA"/>
    <w:rsid w:val="007F691F"/>
    <w:rsid w:val="007F6F3F"/>
    <w:rsid w:val="00801DA3"/>
    <w:rsid w:val="00811E72"/>
    <w:rsid w:val="00812FEA"/>
    <w:rsid w:val="008133B6"/>
    <w:rsid w:val="00814301"/>
    <w:rsid w:val="00814EF5"/>
    <w:rsid w:val="0081780A"/>
    <w:rsid w:val="008208A2"/>
    <w:rsid w:val="0082216D"/>
    <w:rsid w:val="0082222E"/>
    <w:rsid w:val="00823251"/>
    <w:rsid w:val="00823BBC"/>
    <w:rsid w:val="008246ED"/>
    <w:rsid w:val="00825336"/>
    <w:rsid w:val="008301DC"/>
    <w:rsid w:val="0083100F"/>
    <w:rsid w:val="00832FB4"/>
    <w:rsid w:val="00833689"/>
    <w:rsid w:val="0083442E"/>
    <w:rsid w:val="00834B41"/>
    <w:rsid w:val="00836268"/>
    <w:rsid w:val="00837723"/>
    <w:rsid w:val="00841042"/>
    <w:rsid w:val="00841DC6"/>
    <w:rsid w:val="00844DEA"/>
    <w:rsid w:val="00847CCB"/>
    <w:rsid w:val="00851BD1"/>
    <w:rsid w:val="008520CB"/>
    <w:rsid w:val="00853A5D"/>
    <w:rsid w:val="0085518F"/>
    <w:rsid w:val="0086130B"/>
    <w:rsid w:val="00865456"/>
    <w:rsid w:val="00865628"/>
    <w:rsid w:val="00876687"/>
    <w:rsid w:val="00880208"/>
    <w:rsid w:val="00885BAC"/>
    <w:rsid w:val="00887718"/>
    <w:rsid w:val="00890905"/>
    <w:rsid w:val="008910C2"/>
    <w:rsid w:val="00891822"/>
    <w:rsid w:val="00892B69"/>
    <w:rsid w:val="008933A5"/>
    <w:rsid w:val="0089714A"/>
    <w:rsid w:val="00897729"/>
    <w:rsid w:val="00897F83"/>
    <w:rsid w:val="008A11E8"/>
    <w:rsid w:val="008A1745"/>
    <w:rsid w:val="008A2BEE"/>
    <w:rsid w:val="008A37A2"/>
    <w:rsid w:val="008A628A"/>
    <w:rsid w:val="008B484A"/>
    <w:rsid w:val="008B4DA6"/>
    <w:rsid w:val="008C2521"/>
    <w:rsid w:val="008C3932"/>
    <w:rsid w:val="008C537E"/>
    <w:rsid w:val="008C6CE7"/>
    <w:rsid w:val="008C7591"/>
    <w:rsid w:val="008D0326"/>
    <w:rsid w:val="008D2982"/>
    <w:rsid w:val="008D5478"/>
    <w:rsid w:val="008D5AEF"/>
    <w:rsid w:val="008D6CE0"/>
    <w:rsid w:val="008E0C59"/>
    <w:rsid w:val="008E1A1D"/>
    <w:rsid w:val="008E4E2F"/>
    <w:rsid w:val="008E6B6E"/>
    <w:rsid w:val="008F057C"/>
    <w:rsid w:val="008F393A"/>
    <w:rsid w:val="008F6EA1"/>
    <w:rsid w:val="008F7289"/>
    <w:rsid w:val="008F7584"/>
    <w:rsid w:val="008F78AC"/>
    <w:rsid w:val="00902AF5"/>
    <w:rsid w:val="00902C8A"/>
    <w:rsid w:val="00905476"/>
    <w:rsid w:val="009076F3"/>
    <w:rsid w:val="00907F90"/>
    <w:rsid w:val="00910095"/>
    <w:rsid w:val="00910FF2"/>
    <w:rsid w:val="009116F7"/>
    <w:rsid w:val="00912756"/>
    <w:rsid w:val="009133DE"/>
    <w:rsid w:val="00915F31"/>
    <w:rsid w:val="00922159"/>
    <w:rsid w:val="0092389B"/>
    <w:rsid w:val="00934100"/>
    <w:rsid w:val="0093432C"/>
    <w:rsid w:val="00936B98"/>
    <w:rsid w:val="00943EF8"/>
    <w:rsid w:val="00947482"/>
    <w:rsid w:val="00947CB2"/>
    <w:rsid w:val="00951125"/>
    <w:rsid w:val="00951D2B"/>
    <w:rsid w:val="00953029"/>
    <w:rsid w:val="0095394A"/>
    <w:rsid w:val="00954082"/>
    <w:rsid w:val="009556C3"/>
    <w:rsid w:val="00957CA3"/>
    <w:rsid w:val="009609AB"/>
    <w:rsid w:val="00961629"/>
    <w:rsid w:val="00962767"/>
    <w:rsid w:val="009666D1"/>
    <w:rsid w:val="00973F4E"/>
    <w:rsid w:val="00975767"/>
    <w:rsid w:val="0097788C"/>
    <w:rsid w:val="009808E3"/>
    <w:rsid w:val="00982839"/>
    <w:rsid w:val="0098326F"/>
    <w:rsid w:val="00986577"/>
    <w:rsid w:val="009877AC"/>
    <w:rsid w:val="00990FB1"/>
    <w:rsid w:val="00991F84"/>
    <w:rsid w:val="009926F4"/>
    <w:rsid w:val="00995296"/>
    <w:rsid w:val="00995298"/>
    <w:rsid w:val="009968FC"/>
    <w:rsid w:val="009A134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3C9C"/>
    <w:rsid w:val="009C4FFE"/>
    <w:rsid w:val="009D2C39"/>
    <w:rsid w:val="009D3C5B"/>
    <w:rsid w:val="009E118F"/>
    <w:rsid w:val="009E1F53"/>
    <w:rsid w:val="009E6665"/>
    <w:rsid w:val="009E722F"/>
    <w:rsid w:val="009F4312"/>
    <w:rsid w:val="009F4558"/>
    <w:rsid w:val="009F4EF5"/>
    <w:rsid w:val="00A00420"/>
    <w:rsid w:val="00A04718"/>
    <w:rsid w:val="00A1164B"/>
    <w:rsid w:val="00A11FD4"/>
    <w:rsid w:val="00A12ACB"/>
    <w:rsid w:val="00A12D64"/>
    <w:rsid w:val="00A14FA6"/>
    <w:rsid w:val="00A15258"/>
    <w:rsid w:val="00A2033B"/>
    <w:rsid w:val="00A22AD2"/>
    <w:rsid w:val="00A264C5"/>
    <w:rsid w:val="00A33767"/>
    <w:rsid w:val="00A35895"/>
    <w:rsid w:val="00A370A9"/>
    <w:rsid w:val="00A403EB"/>
    <w:rsid w:val="00A4241E"/>
    <w:rsid w:val="00A433B8"/>
    <w:rsid w:val="00A43BA8"/>
    <w:rsid w:val="00A44512"/>
    <w:rsid w:val="00A4610A"/>
    <w:rsid w:val="00A501BA"/>
    <w:rsid w:val="00A50CE4"/>
    <w:rsid w:val="00A5160C"/>
    <w:rsid w:val="00A5183B"/>
    <w:rsid w:val="00A52B0B"/>
    <w:rsid w:val="00A558AF"/>
    <w:rsid w:val="00A55EDB"/>
    <w:rsid w:val="00A56194"/>
    <w:rsid w:val="00A5672C"/>
    <w:rsid w:val="00A57B0A"/>
    <w:rsid w:val="00A57DD5"/>
    <w:rsid w:val="00A655CD"/>
    <w:rsid w:val="00A678C2"/>
    <w:rsid w:val="00A70DE4"/>
    <w:rsid w:val="00A71DD3"/>
    <w:rsid w:val="00A75592"/>
    <w:rsid w:val="00A81448"/>
    <w:rsid w:val="00A86085"/>
    <w:rsid w:val="00A86B89"/>
    <w:rsid w:val="00A912E3"/>
    <w:rsid w:val="00A91680"/>
    <w:rsid w:val="00A91B4F"/>
    <w:rsid w:val="00A94611"/>
    <w:rsid w:val="00A94CF8"/>
    <w:rsid w:val="00A977B8"/>
    <w:rsid w:val="00AA16D0"/>
    <w:rsid w:val="00AA2E7E"/>
    <w:rsid w:val="00AA329D"/>
    <w:rsid w:val="00AA6795"/>
    <w:rsid w:val="00AB075F"/>
    <w:rsid w:val="00AB398A"/>
    <w:rsid w:val="00AC2A92"/>
    <w:rsid w:val="00AC4729"/>
    <w:rsid w:val="00AC6155"/>
    <w:rsid w:val="00AC6903"/>
    <w:rsid w:val="00AC7DDA"/>
    <w:rsid w:val="00AD2926"/>
    <w:rsid w:val="00AE1395"/>
    <w:rsid w:val="00AE1C1F"/>
    <w:rsid w:val="00AE3C87"/>
    <w:rsid w:val="00AE45EE"/>
    <w:rsid w:val="00AE7835"/>
    <w:rsid w:val="00AE7B63"/>
    <w:rsid w:val="00AF064A"/>
    <w:rsid w:val="00AF1C36"/>
    <w:rsid w:val="00AF3BB4"/>
    <w:rsid w:val="00AF5F7F"/>
    <w:rsid w:val="00AF66F1"/>
    <w:rsid w:val="00AF7CCA"/>
    <w:rsid w:val="00B01BF5"/>
    <w:rsid w:val="00B028C3"/>
    <w:rsid w:val="00B03308"/>
    <w:rsid w:val="00B05D39"/>
    <w:rsid w:val="00B07DE2"/>
    <w:rsid w:val="00B10CF6"/>
    <w:rsid w:val="00B11CB4"/>
    <w:rsid w:val="00B11E91"/>
    <w:rsid w:val="00B13C0A"/>
    <w:rsid w:val="00B204A3"/>
    <w:rsid w:val="00B23CF9"/>
    <w:rsid w:val="00B30330"/>
    <w:rsid w:val="00B31F99"/>
    <w:rsid w:val="00B34E52"/>
    <w:rsid w:val="00B41F51"/>
    <w:rsid w:val="00B422D0"/>
    <w:rsid w:val="00B4744C"/>
    <w:rsid w:val="00B51B97"/>
    <w:rsid w:val="00B522EB"/>
    <w:rsid w:val="00B539D2"/>
    <w:rsid w:val="00B60242"/>
    <w:rsid w:val="00B613C3"/>
    <w:rsid w:val="00B63C70"/>
    <w:rsid w:val="00B658E8"/>
    <w:rsid w:val="00B66AC4"/>
    <w:rsid w:val="00B70A7F"/>
    <w:rsid w:val="00B71D74"/>
    <w:rsid w:val="00B75452"/>
    <w:rsid w:val="00B75BD8"/>
    <w:rsid w:val="00B77F06"/>
    <w:rsid w:val="00B805BA"/>
    <w:rsid w:val="00B82A79"/>
    <w:rsid w:val="00B82BD6"/>
    <w:rsid w:val="00B83DA0"/>
    <w:rsid w:val="00B854FC"/>
    <w:rsid w:val="00B92E3D"/>
    <w:rsid w:val="00B94166"/>
    <w:rsid w:val="00B945DE"/>
    <w:rsid w:val="00B96F12"/>
    <w:rsid w:val="00B97E81"/>
    <w:rsid w:val="00BA0224"/>
    <w:rsid w:val="00BA046B"/>
    <w:rsid w:val="00BA04C3"/>
    <w:rsid w:val="00BA3EEC"/>
    <w:rsid w:val="00BB12DD"/>
    <w:rsid w:val="00BB270B"/>
    <w:rsid w:val="00BB4D1E"/>
    <w:rsid w:val="00BC0239"/>
    <w:rsid w:val="00BC067D"/>
    <w:rsid w:val="00BC0AB4"/>
    <w:rsid w:val="00BC208B"/>
    <w:rsid w:val="00BC3273"/>
    <w:rsid w:val="00BC76EE"/>
    <w:rsid w:val="00BD0AF6"/>
    <w:rsid w:val="00BD0E04"/>
    <w:rsid w:val="00BD21C4"/>
    <w:rsid w:val="00BD435A"/>
    <w:rsid w:val="00BD5260"/>
    <w:rsid w:val="00BD6227"/>
    <w:rsid w:val="00BD6D50"/>
    <w:rsid w:val="00BD7842"/>
    <w:rsid w:val="00BE099E"/>
    <w:rsid w:val="00BE4C87"/>
    <w:rsid w:val="00BE52EA"/>
    <w:rsid w:val="00BE56DE"/>
    <w:rsid w:val="00BE6674"/>
    <w:rsid w:val="00BE7B5D"/>
    <w:rsid w:val="00BE7CF3"/>
    <w:rsid w:val="00BF00A8"/>
    <w:rsid w:val="00BF2174"/>
    <w:rsid w:val="00BF23D4"/>
    <w:rsid w:val="00BF4716"/>
    <w:rsid w:val="00BF76D4"/>
    <w:rsid w:val="00C002FE"/>
    <w:rsid w:val="00C011E1"/>
    <w:rsid w:val="00C03B4E"/>
    <w:rsid w:val="00C05124"/>
    <w:rsid w:val="00C05966"/>
    <w:rsid w:val="00C06165"/>
    <w:rsid w:val="00C064BD"/>
    <w:rsid w:val="00C06D1D"/>
    <w:rsid w:val="00C06FE9"/>
    <w:rsid w:val="00C074F8"/>
    <w:rsid w:val="00C07E81"/>
    <w:rsid w:val="00C10A83"/>
    <w:rsid w:val="00C13848"/>
    <w:rsid w:val="00C13FD6"/>
    <w:rsid w:val="00C14E16"/>
    <w:rsid w:val="00C223F5"/>
    <w:rsid w:val="00C22740"/>
    <w:rsid w:val="00C2372D"/>
    <w:rsid w:val="00C24608"/>
    <w:rsid w:val="00C259F8"/>
    <w:rsid w:val="00C25BF4"/>
    <w:rsid w:val="00C2683A"/>
    <w:rsid w:val="00C305F9"/>
    <w:rsid w:val="00C34F9B"/>
    <w:rsid w:val="00C410CA"/>
    <w:rsid w:val="00C41DDD"/>
    <w:rsid w:val="00C41E21"/>
    <w:rsid w:val="00C42A7D"/>
    <w:rsid w:val="00C43875"/>
    <w:rsid w:val="00C550C8"/>
    <w:rsid w:val="00C60BE7"/>
    <w:rsid w:val="00C6270A"/>
    <w:rsid w:val="00C638FC"/>
    <w:rsid w:val="00C7086C"/>
    <w:rsid w:val="00C70A73"/>
    <w:rsid w:val="00C72B5C"/>
    <w:rsid w:val="00C73194"/>
    <w:rsid w:val="00C77874"/>
    <w:rsid w:val="00C80856"/>
    <w:rsid w:val="00C9089A"/>
    <w:rsid w:val="00C9424D"/>
    <w:rsid w:val="00C953DF"/>
    <w:rsid w:val="00CA0476"/>
    <w:rsid w:val="00CA0F41"/>
    <w:rsid w:val="00CA2317"/>
    <w:rsid w:val="00CA42CB"/>
    <w:rsid w:val="00CA6CEC"/>
    <w:rsid w:val="00CB1C8E"/>
    <w:rsid w:val="00CB2576"/>
    <w:rsid w:val="00CB3B7C"/>
    <w:rsid w:val="00CB5462"/>
    <w:rsid w:val="00CB55E1"/>
    <w:rsid w:val="00CB5828"/>
    <w:rsid w:val="00CB680E"/>
    <w:rsid w:val="00CB7087"/>
    <w:rsid w:val="00CB743C"/>
    <w:rsid w:val="00CB75B3"/>
    <w:rsid w:val="00CB76D6"/>
    <w:rsid w:val="00CC053B"/>
    <w:rsid w:val="00CC1A48"/>
    <w:rsid w:val="00CC585A"/>
    <w:rsid w:val="00CD1321"/>
    <w:rsid w:val="00CD390B"/>
    <w:rsid w:val="00CD3AF6"/>
    <w:rsid w:val="00CD3E46"/>
    <w:rsid w:val="00CD458E"/>
    <w:rsid w:val="00CD5649"/>
    <w:rsid w:val="00CD621B"/>
    <w:rsid w:val="00CD6534"/>
    <w:rsid w:val="00CE32A7"/>
    <w:rsid w:val="00CE39ED"/>
    <w:rsid w:val="00CE7F35"/>
    <w:rsid w:val="00CF0647"/>
    <w:rsid w:val="00CF0C63"/>
    <w:rsid w:val="00CF2BEA"/>
    <w:rsid w:val="00CF41D5"/>
    <w:rsid w:val="00D01060"/>
    <w:rsid w:val="00D0220C"/>
    <w:rsid w:val="00D04E3C"/>
    <w:rsid w:val="00D04E61"/>
    <w:rsid w:val="00D0555B"/>
    <w:rsid w:val="00D13574"/>
    <w:rsid w:val="00D1364F"/>
    <w:rsid w:val="00D26330"/>
    <w:rsid w:val="00D26599"/>
    <w:rsid w:val="00D27B1B"/>
    <w:rsid w:val="00D317A0"/>
    <w:rsid w:val="00D3291D"/>
    <w:rsid w:val="00D33CAA"/>
    <w:rsid w:val="00D35564"/>
    <w:rsid w:val="00D36595"/>
    <w:rsid w:val="00D36D3C"/>
    <w:rsid w:val="00D370DD"/>
    <w:rsid w:val="00D37A12"/>
    <w:rsid w:val="00D423B5"/>
    <w:rsid w:val="00D42E52"/>
    <w:rsid w:val="00D44305"/>
    <w:rsid w:val="00D468CA"/>
    <w:rsid w:val="00D509E6"/>
    <w:rsid w:val="00D51DEF"/>
    <w:rsid w:val="00D54C3F"/>
    <w:rsid w:val="00D56BD3"/>
    <w:rsid w:val="00D576C8"/>
    <w:rsid w:val="00D675F9"/>
    <w:rsid w:val="00D7068D"/>
    <w:rsid w:val="00D71990"/>
    <w:rsid w:val="00D71DCE"/>
    <w:rsid w:val="00D773DE"/>
    <w:rsid w:val="00D808CD"/>
    <w:rsid w:val="00D8312B"/>
    <w:rsid w:val="00D858C2"/>
    <w:rsid w:val="00D871F6"/>
    <w:rsid w:val="00D91585"/>
    <w:rsid w:val="00D917CB"/>
    <w:rsid w:val="00D94E81"/>
    <w:rsid w:val="00DA3217"/>
    <w:rsid w:val="00DA5282"/>
    <w:rsid w:val="00DB0742"/>
    <w:rsid w:val="00DB168A"/>
    <w:rsid w:val="00DB3BDB"/>
    <w:rsid w:val="00DC23EB"/>
    <w:rsid w:val="00DC34D8"/>
    <w:rsid w:val="00DC64A5"/>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361C"/>
    <w:rsid w:val="00E14962"/>
    <w:rsid w:val="00E201D0"/>
    <w:rsid w:val="00E20698"/>
    <w:rsid w:val="00E20B55"/>
    <w:rsid w:val="00E2251A"/>
    <w:rsid w:val="00E22618"/>
    <w:rsid w:val="00E23E5D"/>
    <w:rsid w:val="00E27292"/>
    <w:rsid w:val="00E3149D"/>
    <w:rsid w:val="00E329DD"/>
    <w:rsid w:val="00E362A7"/>
    <w:rsid w:val="00E37047"/>
    <w:rsid w:val="00E3758B"/>
    <w:rsid w:val="00E37AE5"/>
    <w:rsid w:val="00E413E9"/>
    <w:rsid w:val="00E41BA2"/>
    <w:rsid w:val="00E41C05"/>
    <w:rsid w:val="00E429D6"/>
    <w:rsid w:val="00E43283"/>
    <w:rsid w:val="00E43F9C"/>
    <w:rsid w:val="00E46CDE"/>
    <w:rsid w:val="00E47615"/>
    <w:rsid w:val="00E50D5E"/>
    <w:rsid w:val="00E5217E"/>
    <w:rsid w:val="00E555B7"/>
    <w:rsid w:val="00E575B4"/>
    <w:rsid w:val="00E60AB7"/>
    <w:rsid w:val="00E67274"/>
    <w:rsid w:val="00E67904"/>
    <w:rsid w:val="00E70B7F"/>
    <w:rsid w:val="00E71D62"/>
    <w:rsid w:val="00E74CBB"/>
    <w:rsid w:val="00E75B30"/>
    <w:rsid w:val="00E76864"/>
    <w:rsid w:val="00E77B59"/>
    <w:rsid w:val="00E77D78"/>
    <w:rsid w:val="00E82CB3"/>
    <w:rsid w:val="00E83548"/>
    <w:rsid w:val="00E851E3"/>
    <w:rsid w:val="00E90FB7"/>
    <w:rsid w:val="00E91098"/>
    <w:rsid w:val="00E93320"/>
    <w:rsid w:val="00E97A18"/>
    <w:rsid w:val="00EA01DE"/>
    <w:rsid w:val="00EA28A1"/>
    <w:rsid w:val="00EA7618"/>
    <w:rsid w:val="00EB0366"/>
    <w:rsid w:val="00EB0500"/>
    <w:rsid w:val="00EB08E1"/>
    <w:rsid w:val="00EB581E"/>
    <w:rsid w:val="00EB594A"/>
    <w:rsid w:val="00EB6FCB"/>
    <w:rsid w:val="00EC45B1"/>
    <w:rsid w:val="00EC53F9"/>
    <w:rsid w:val="00ED0152"/>
    <w:rsid w:val="00ED2587"/>
    <w:rsid w:val="00ED2F4E"/>
    <w:rsid w:val="00EE1F8E"/>
    <w:rsid w:val="00EE3522"/>
    <w:rsid w:val="00EE489C"/>
    <w:rsid w:val="00EE7B1D"/>
    <w:rsid w:val="00EF1BDF"/>
    <w:rsid w:val="00EF216B"/>
    <w:rsid w:val="00EF2447"/>
    <w:rsid w:val="00EF60DA"/>
    <w:rsid w:val="00EF6F4F"/>
    <w:rsid w:val="00EF7126"/>
    <w:rsid w:val="00F001DC"/>
    <w:rsid w:val="00F00F0B"/>
    <w:rsid w:val="00F010AC"/>
    <w:rsid w:val="00F03CE6"/>
    <w:rsid w:val="00F04324"/>
    <w:rsid w:val="00F043B9"/>
    <w:rsid w:val="00F0461A"/>
    <w:rsid w:val="00F0640B"/>
    <w:rsid w:val="00F067C3"/>
    <w:rsid w:val="00F152EA"/>
    <w:rsid w:val="00F1582B"/>
    <w:rsid w:val="00F15DA0"/>
    <w:rsid w:val="00F17B09"/>
    <w:rsid w:val="00F22CE5"/>
    <w:rsid w:val="00F22E05"/>
    <w:rsid w:val="00F234F9"/>
    <w:rsid w:val="00F2595A"/>
    <w:rsid w:val="00F260EB"/>
    <w:rsid w:val="00F272DF"/>
    <w:rsid w:val="00F27CBF"/>
    <w:rsid w:val="00F27F9D"/>
    <w:rsid w:val="00F31709"/>
    <w:rsid w:val="00F3194C"/>
    <w:rsid w:val="00F32383"/>
    <w:rsid w:val="00F3497E"/>
    <w:rsid w:val="00F40471"/>
    <w:rsid w:val="00F421DA"/>
    <w:rsid w:val="00F45567"/>
    <w:rsid w:val="00F45C91"/>
    <w:rsid w:val="00F47B4B"/>
    <w:rsid w:val="00F50E9D"/>
    <w:rsid w:val="00F554E6"/>
    <w:rsid w:val="00F56A01"/>
    <w:rsid w:val="00F607D6"/>
    <w:rsid w:val="00F60D93"/>
    <w:rsid w:val="00F640A4"/>
    <w:rsid w:val="00F65816"/>
    <w:rsid w:val="00F665B7"/>
    <w:rsid w:val="00F66ECA"/>
    <w:rsid w:val="00F70D96"/>
    <w:rsid w:val="00F70EBC"/>
    <w:rsid w:val="00F717AA"/>
    <w:rsid w:val="00F73132"/>
    <w:rsid w:val="00F742FB"/>
    <w:rsid w:val="00F75A71"/>
    <w:rsid w:val="00F764FE"/>
    <w:rsid w:val="00F779C8"/>
    <w:rsid w:val="00F77B1A"/>
    <w:rsid w:val="00F8054A"/>
    <w:rsid w:val="00F814C4"/>
    <w:rsid w:val="00F8153C"/>
    <w:rsid w:val="00F81656"/>
    <w:rsid w:val="00F911FF"/>
    <w:rsid w:val="00FA1B15"/>
    <w:rsid w:val="00FA6031"/>
    <w:rsid w:val="00FA6A43"/>
    <w:rsid w:val="00FA7DC8"/>
    <w:rsid w:val="00FB106D"/>
    <w:rsid w:val="00FB1A37"/>
    <w:rsid w:val="00FB1A81"/>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D2608"/>
    <w:rsid w:val="00FD33B7"/>
    <w:rsid w:val="00FD4E98"/>
    <w:rsid w:val="00FD515C"/>
    <w:rsid w:val="00FD71D8"/>
    <w:rsid w:val="00FD7F6D"/>
    <w:rsid w:val="00FE6E31"/>
    <w:rsid w:val="00FF244D"/>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530F"/>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1F530F"/>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1F530F"/>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1F530F"/>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1F530F"/>
    <w:pPr>
      <w:spacing w:before="360"/>
      <w:outlineLvl w:val="3"/>
    </w:pPr>
    <w:rPr>
      <w:bCs/>
      <w:szCs w:val="28"/>
    </w:rPr>
  </w:style>
  <w:style w:type="character" w:default="1" w:styleId="a0">
    <w:name w:val="Default Paragraph Font"/>
    <w:uiPriority w:val="1"/>
    <w:semiHidden/>
    <w:unhideWhenUsed/>
    <w:rsid w:val="001F530F"/>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F530F"/>
  </w:style>
  <w:style w:type="paragraph" w:styleId="a3">
    <w:name w:val="header"/>
    <w:basedOn w:val="a"/>
    <w:link w:val="Char"/>
    <w:rsid w:val="001F530F"/>
    <w:pPr>
      <w:tabs>
        <w:tab w:val="center" w:pos="4320"/>
        <w:tab w:val="right" w:pos="8640"/>
      </w:tabs>
      <w:spacing w:after="120" w:line="240" w:lineRule="auto"/>
      <w:contextualSpacing/>
    </w:pPr>
  </w:style>
  <w:style w:type="character" w:customStyle="1" w:styleId="Char">
    <w:name w:val="页眉 Char"/>
    <w:basedOn w:val="a0"/>
    <w:link w:val="a3"/>
    <w:rsid w:val="001F530F"/>
    <w:rPr>
      <w:rFonts w:ascii="Times New Roman" w:hAnsi="Times New Roman" w:cs="Times New Roman"/>
      <w:kern w:val="0"/>
      <w:sz w:val="24"/>
      <w:szCs w:val="24"/>
      <w:lang w:val="en-GB" w:eastAsia="en-GB"/>
    </w:rPr>
  </w:style>
  <w:style w:type="paragraph" w:styleId="a4">
    <w:name w:val="footer"/>
    <w:basedOn w:val="a"/>
    <w:link w:val="Char0"/>
    <w:rsid w:val="001F530F"/>
    <w:pPr>
      <w:tabs>
        <w:tab w:val="center" w:pos="4320"/>
        <w:tab w:val="right" w:pos="8640"/>
      </w:tabs>
      <w:spacing w:before="240" w:line="240" w:lineRule="auto"/>
      <w:contextualSpacing/>
    </w:pPr>
  </w:style>
  <w:style w:type="character" w:customStyle="1" w:styleId="Char0">
    <w:name w:val="页脚 Char"/>
    <w:basedOn w:val="a0"/>
    <w:link w:val="a4"/>
    <w:rsid w:val="001F530F"/>
    <w:rPr>
      <w:rFonts w:ascii="Times New Roman" w:hAnsi="Times New Roman" w:cs="Times New Roman"/>
      <w:kern w:val="0"/>
      <w:sz w:val="24"/>
      <w:szCs w:val="24"/>
      <w:lang w:val="en-GB" w:eastAsia="en-GB"/>
    </w:rPr>
  </w:style>
  <w:style w:type="paragraph" w:styleId="a5">
    <w:name w:val="endnote text"/>
    <w:basedOn w:val="a"/>
    <w:link w:val="Char1"/>
    <w:autoRedefine/>
    <w:rsid w:val="001F530F"/>
    <w:pPr>
      <w:ind w:left="284" w:hanging="284"/>
    </w:pPr>
    <w:rPr>
      <w:sz w:val="22"/>
      <w:szCs w:val="20"/>
    </w:rPr>
  </w:style>
  <w:style w:type="character" w:customStyle="1" w:styleId="Char1">
    <w:name w:val="尾注文本 Char"/>
    <w:basedOn w:val="a0"/>
    <w:link w:val="a5"/>
    <w:rsid w:val="001F530F"/>
    <w:rPr>
      <w:rFonts w:ascii="Times New Roman" w:hAnsi="Times New Roman" w:cs="Times New Roman"/>
      <w:kern w:val="0"/>
      <w:sz w:val="22"/>
      <w:szCs w:val="20"/>
      <w:lang w:val="en-GB" w:eastAsia="en-GB"/>
    </w:rPr>
  </w:style>
  <w:style w:type="character" w:styleId="a6">
    <w:name w:val="endnote reference"/>
    <w:basedOn w:val="a0"/>
    <w:rsid w:val="001F530F"/>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1F530F"/>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1F530F"/>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1F530F"/>
    <w:rPr>
      <w:rFonts w:ascii="Times New Roman" w:hAnsi="Times New Roman" w:cs="Arial"/>
      <w:b/>
      <w:bCs/>
      <w:kern w:val="32"/>
      <w:sz w:val="24"/>
      <w:szCs w:val="32"/>
      <w:lang w:val="en-GB" w:eastAsia="en-GB"/>
    </w:rPr>
  </w:style>
  <w:style w:type="character" w:customStyle="1" w:styleId="4Char">
    <w:name w:val="标题 4 Char"/>
    <w:basedOn w:val="a0"/>
    <w:link w:val="4"/>
    <w:rsid w:val="001F530F"/>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1F530F"/>
    <w:pPr>
      <w:spacing w:after="120" w:line="360" w:lineRule="auto"/>
    </w:pPr>
    <w:rPr>
      <w:b/>
      <w:sz w:val="28"/>
    </w:rPr>
  </w:style>
  <w:style w:type="paragraph" w:customStyle="1" w:styleId="Authornames">
    <w:name w:val="Author names"/>
    <w:basedOn w:val="a"/>
    <w:next w:val="a"/>
    <w:qFormat/>
    <w:rsid w:val="001F530F"/>
    <w:pPr>
      <w:spacing w:before="240" w:line="360" w:lineRule="auto"/>
    </w:pPr>
    <w:rPr>
      <w:sz w:val="28"/>
    </w:rPr>
  </w:style>
  <w:style w:type="paragraph" w:customStyle="1" w:styleId="Affiliation">
    <w:name w:val="Affiliation"/>
    <w:basedOn w:val="a"/>
    <w:qFormat/>
    <w:rsid w:val="001F530F"/>
    <w:pPr>
      <w:spacing w:before="240" w:line="360" w:lineRule="auto"/>
    </w:pPr>
    <w:rPr>
      <w:i/>
    </w:rPr>
  </w:style>
  <w:style w:type="paragraph" w:customStyle="1" w:styleId="Receiveddates">
    <w:name w:val="Received dates"/>
    <w:basedOn w:val="Affiliation"/>
    <w:next w:val="a"/>
    <w:qFormat/>
    <w:rsid w:val="001F530F"/>
  </w:style>
  <w:style w:type="paragraph" w:customStyle="1" w:styleId="Abstract">
    <w:name w:val="Abstract"/>
    <w:basedOn w:val="a"/>
    <w:next w:val="Keywords"/>
    <w:qFormat/>
    <w:rsid w:val="001F530F"/>
    <w:pPr>
      <w:spacing w:before="360" w:after="300" w:line="360" w:lineRule="auto"/>
      <w:ind w:left="720" w:right="567"/>
      <w:contextualSpacing/>
    </w:pPr>
    <w:rPr>
      <w:sz w:val="22"/>
    </w:rPr>
  </w:style>
  <w:style w:type="paragraph" w:customStyle="1" w:styleId="Keywords">
    <w:name w:val="Keywords"/>
    <w:basedOn w:val="a"/>
    <w:next w:val="Paragraph"/>
    <w:qFormat/>
    <w:rsid w:val="001F530F"/>
    <w:pPr>
      <w:spacing w:before="240" w:after="240" w:line="360" w:lineRule="auto"/>
      <w:ind w:left="720" w:right="567"/>
    </w:pPr>
    <w:rPr>
      <w:sz w:val="22"/>
    </w:rPr>
  </w:style>
  <w:style w:type="paragraph" w:customStyle="1" w:styleId="Correspondencedetails">
    <w:name w:val="Correspondence details"/>
    <w:basedOn w:val="a"/>
    <w:qFormat/>
    <w:rsid w:val="001F530F"/>
    <w:pPr>
      <w:spacing w:before="240" w:line="360" w:lineRule="auto"/>
    </w:pPr>
  </w:style>
  <w:style w:type="paragraph" w:customStyle="1" w:styleId="Displayedquotation">
    <w:name w:val="Displayed quotation"/>
    <w:basedOn w:val="a"/>
    <w:qFormat/>
    <w:rsid w:val="001F530F"/>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1F530F"/>
    <w:pPr>
      <w:widowControl/>
      <w:numPr>
        <w:numId w:val="18"/>
      </w:numPr>
      <w:spacing w:after="240"/>
      <w:contextualSpacing/>
    </w:pPr>
  </w:style>
  <w:style w:type="paragraph" w:customStyle="1" w:styleId="Displayedequation">
    <w:name w:val="Displayed equation"/>
    <w:basedOn w:val="a"/>
    <w:next w:val="Paragraph"/>
    <w:qFormat/>
    <w:rsid w:val="001F530F"/>
    <w:pPr>
      <w:tabs>
        <w:tab w:val="center" w:pos="4253"/>
        <w:tab w:val="right" w:pos="8222"/>
      </w:tabs>
      <w:spacing w:before="240" w:after="240"/>
      <w:jc w:val="center"/>
    </w:pPr>
  </w:style>
  <w:style w:type="paragraph" w:customStyle="1" w:styleId="Acknowledgements">
    <w:name w:val="Acknowledgements"/>
    <w:basedOn w:val="a"/>
    <w:next w:val="a"/>
    <w:qFormat/>
    <w:rsid w:val="001F530F"/>
    <w:pPr>
      <w:spacing w:before="120" w:line="360" w:lineRule="auto"/>
    </w:pPr>
    <w:rPr>
      <w:sz w:val="22"/>
    </w:rPr>
  </w:style>
  <w:style w:type="paragraph" w:customStyle="1" w:styleId="Tabletitle">
    <w:name w:val="Table title"/>
    <w:basedOn w:val="a"/>
    <w:next w:val="a"/>
    <w:qFormat/>
    <w:rsid w:val="001F530F"/>
    <w:pPr>
      <w:spacing w:before="240" w:line="360" w:lineRule="auto"/>
    </w:pPr>
  </w:style>
  <w:style w:type="paragraph" w:customStyle="1" w:styleId="Figurecaption">
    <w:name w:val="Figure caption"/>
    <w:basedOn w:val="a"/>
    <w:next w:val="a"/>
    <w:qFormat/>
    <w:rsid w:val="001F530F"/>
    <w:pPr>
      <w:spacing w:before="240" w:line="360" w:lineRule="auto"/>
    </w:pPr>
  </w:style>
  <w:style w:type="paragraph" w:customStyle="1" w:styleId="Footnotes">
    <w:name w:val="Footnotes"/>
    <w:basedOn w:val="a"/>
    <w:qFormat/>
    <w:rsid w:val="001F530F"/>
    <w:pPr>
      <w:spacing w:before="120" w:line="360" w:lineRule="auto"/>
      <w:ind w:left="482" w:hanging="482"/>
      <w:contextualSpacing/>
    </w:pPr>
    <w:rPr>
      <w:sz w:val="22"/>
    </w:rPr>
  </w:style>
  <w:style w:type="paragraph" w:customStyle="1" w:styleId="Notesoncontributors">
    <w:name w:val="Notes on contributors"/>
    <w:basedOn w:val="a"/>
    <w:qFormat/>
    <w:rsid w:val="001F530F"/>
    <w:pPr>
      <w:spacing w:before="240" w:line="360" w:lineRule="auto"/>
    </w:pPr>
    <w:rPr>
      <w:sz w:val="22"/>
    </w:rPr>
  </w:style>
  <w:style w:type="paragraph" w:customStyle="1" w:styleId="Normalparagraphstyle">
    <w:name w:val="Normal paragraph style"/>
    <w:basedOn w:val="a"/>
    <w:next w:val="a"/>
    <w:rsid w:val="001F530F"/>
  </w:style>
  <w:style w:type="paragraph" w:customStyle="1" w:styleId="Paragraph">
    <w:name w:val="Paragraph"/>
    <w:basedOn w:val="a"/>
    <w:next w:val="Newparagraph"/>
    <w:qFormat/>
    <w:rsid w:val="001F530F"/>
    <w:pPr>
      <w:widowControl w:val="0"/>
      <w:spacing w:before="240"/>
    </w:pPr>
  </w:style>
  <w:style w:type="paragraph" w:customStyle="1" w:styleId="Newparagraph">
    <w:name w:val="New paragraph"/>
    <w:basedOn w:val="a"/>
    <w:qFormat/>
    <w:rsid w:val="001F530F"/>
    <w:pPr>
      <w:ind w:firstLine="720"/>
    </w:pPr>
  </w:style>
  <w:style w:type="paragraph" w:styleId="af1">
    <w:name w:val="Normal Indent"/>
    <w:basedOn w:val="a"/>
    <w:rsid w:val="001F530F"/>
    <w:pPr>
      <w:ind w:left="720"/>
    </w:pPr>
  </w:style>
  <w:style w:type="paragraph" w:customStyle="1" w:styleId="References">
    <w:name w:val="References"/>
    <w:basedOn w:val="a"/>
    <w:qFormat/>
    <w:rsid w:val="001F530F"/>
    <w:pPr>
      <w:spacing w:before="120" w:line="360" w:lineRule="auto"/>
      <w:ind w:left="720" w:hanging="720"/>
      <w:contextualSpacing/>
    </w:pPr>
  </w:style>
  <w:style w:type="paragraph" w:customStyle="1" w:styleId="Subjectcodes">
    <w:name w:val="Subject codes"/>
    <w:basedOn w:val="Keywords"/>
    <w:next w:val="Paragraph"/>
    <w:qFormat/>
    <w:rsid w:val="001F530F"/>
  </w:style>
  <w:style w:type="paragraph" w:customStyle="1" w:styleId="Bulletedlist">
    <w:name w:val="Bulleted list"/>
    <w:basedOn w:val="Paragraph"/>
    <w:next w:val="Paragraph"/>
    <w:qFormat/>
    <w:rsid w:val="001F530F"/>
    <w:pPr>
      <w:widowControl/>
      <w:numPr>
        <w:numId w:val="19"/>
      </w:numPr>
      <w:spacing w:after="240"/>
      <w:contextualSpacing/>
    </w:pPr>
  </w:style>
  <w:style w:type="paragraph" w:styleId="af2">
    <w:name w:val="footnote text"/>
    <w:basedOn w:val="a"/>
    <w:link w:val="Char6"/>
    <w:autoRedefine/>
    <w:rsid w:val="001F530F"/>
    <w:pPr>
      <w:ind w:left="284" w:hanging="284"/>
    </w:pPr>
    <w:rPr>
      <w:sz w:val="22"/>
      <w:szCs w:val="20"/>
    </w:rPr>
  </w:style>
  <w:style w:type="character" w:customStyle="1" w:styleId="Char6">
    <w:name w:val="脚注文本 Char"/>
    <w:basedOn w:val="a0"/>
    <w:link w:val="af2"/>
    <w:rsid w:val="001F530F"/>
    <w:rPr>
      <w:rFonts w:ascii="Times New Roman" w:hAnsi="Times New Roman" w:cs="Times New Roman"/>
      <w:kern w:val="0"/>
      <w:sz w:val="22"/>
      <w:szCs w:val="20"/>
      <w:lang w:val="en-GB" w:eastAsia="en-GB"/>
    </w:rPr>
  </w:style>
  <w:style w:type="character" w:styleId="af3">
    <w:name w:val="footnote reference"/>
    <w:basedOn w:val="a0"/>
    <w:rsid w:val="001F530F"/>
    <w:rPr>
      <w:vertAlign w:val="superscript"/>
    </w:rPr>
  </w:style>
  <w:style w:type="paragraph" w:customStyle="1" w:styleId="Heading4Paragraph">
    <w:name w:val="Heading 4 + Paragraph"/>
    <w:basedOn w:val="Paragraph"/>
    <w:next w:val="Newparagraph"/>
    <w:qFormat/>
    <w:rsid w:val="001F530F"/>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530F"/>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1F530F"/>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1F530F"/>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1F530F"/>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1F530F"/>
    <w:pPr>
      <w:spacing w:before="360"/>
      <w:outlineLvl w:val="3"/>
    </w:pPr>
    <w:rPr>
      <w:bCs/>
      <w:szCs w:val="28"/>
    </w:rPr>
  </w:style>
  <w:style w:type="character" w:default="1" w:styleId="a0">
    <w:name w:val="Default Paragraph Font"/>
    <w:uiPriority w:val="1"/>
    <w:semiHidden/>
    <w:unhideWhenUsed/>
    <w:rsid w:val="001F530F"/>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F530F"/>
  </w:style>
  <w:style w:type="paragraph" w:styleId="a3">
    <w:name w:val="header"/>
    <w:basedOn w:val="a"/>
    <w:link w:val="Char"/>
    <w:rsid w:val="001F530F"/>
    <w:pPr>
      <w:tabs>
        <w:tab w:val="center" w:pos="4320"/>
        <w:tab w:val="right" w:pos="8640"/>
      </w:tabs>
      <w:spacing w:after="120" w:line="240" w:lineRule="auto"/>
      <w:contextualSpacing/>
    </w:pPr>
  </w:style>
  <w:style w:type="character" w:customStyle="1" w:styleId="Char">
    <w:name w:val="页眉 Char"/>
    <w:basedOn w:val="a0"/>
    <w:link w:val="a3"/>
    <w:rsid w:val="001F530F"/>
    <w:rPr>
      <w:rFonts w:ascii="Times New Roman" w:hAnsi="Times New Roman" w:cs="Times New Roman"/>
      <w:kern w:val="0"/>
      <w:sz w:val="24"/>
      <w:szCs w:val="24"/>
      <w:lang w:val="en-GB" w:eastAsia="en-GB"/>
    </w:rPr>
  </w:style>
  <w:style w:type="paragraph" w:styleId="a4">
    <w:name w:val="footer"/>
    <w:basedOn w:val="a"/>
    <w:link w:val="Char0"/>
    <w:rsid w:val="001F530F"/>
    <w:pPr>
      <w:tabs>
        <w:tab w:val="center" w:pos="4320"/>
        <w:tab w:val="right" w:pos="8640"/>
      </w:tabs>
      <w:spacing w:before="240" w:line="240" w:lineRule="auto"/>
      <w:contextualSpacing/>
    </w:pPr>
  </w:style>
  <w:style w:type="character" w:customStyle="1" w:styleId="Char0">
    <w:name w:val="页脚 Char"/>
    <w:basedOn w:val="a0"/>
    <w:link w:val="a4"/>
    <w:rsid w:val="001F530F"/>
    <w:rPr>
      <w:rFonts w:ascii="Times New Roman" w:hAnsi="Times New Roman" w:cs="Times New Roman"/>
      <w:kern w:val="0"/>
      <w:sz w:val="24"/>
      <w:szCs w:val="24"/>
      <w:lang w:val="en-GB" w:eastAsia="en-GB"/>
    </w:rPr>
  </w:style>
  <w:style w:type="paragraph" w:styleId="a5">
    <w:name w:val="endnote text"/>
    <w:basedOn w:val="a"/>
    <w:link w:val="Char1"/>
    <w:autoRedefine/>
    <w:rsid w:val="001F530F"/>
    <w:pPr>
      <w:ind w:left="284" w:hanging="284"/>
    </w:pPr>
    <w:rPr>
      <w:sz w:val="22"/>
      <w:szCs w:val="20"/>
    </w:rPr>
  </w:style>
  <w:style w:type="character" w:customStyle="1" w:styleId="Char1">
    <w:name w:val="尾注文本 Char"/>
    <w:basedOn w:val="a0"/>
    <w:link w:val="a5"/>
    <w:rsid w:val="001F530F"/>
    <w:rPr>
      <w:rFonts w:ascii="Times New Roman" w:hAnsi="Times New Roman" w:cs="Times New Roman"/>
      <w:kern w:val="0"/>
      <w:sz w:val="22"/>
      <w:szCs w:val="20"/>
      <w:lang w:val="en-GB" w:eastAsia="en-GB"/>
    </w:rPr>
  </w:style>
  <w:style w:type="character" w:styleId="a6">
    <w:name w:val="endnote reference"/>
    <w:basedOn w:val="a0"/>
    <w:rsid w:val="001F530F"/>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1F530F"/>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1F530F"/>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1F530F"/>
    <w:rPr>
      <w:rFonts w:ascii="Times New Roman" w:hAnsi="Times New Roman" w:cs="Arial"/>
      <w:b/>
      <w:bCs/>
      <w:kern w:val="32"/>
      <w:sz w:val="24"/>
      <w:szCs w:val="32"/>
      <w:lang w:val="en-GB" w:eastAsia="en-GB"/>
    </w:rPr>
  </w:style>
  <w:style w:type="character" w:customStyle="1" w:styleId="4Char">
    <w:name w:val="标题 4 Char"/>
    <w:basedOn w:val="a0"/>
    <w:link w:val="4"/>
    <w:rsid w:val="001F530F"/>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1F530F"/>
    <w:pPr>
      <w:spacing w:after="120" w:line="360" w:lineRule="auto"/>
    </w:pPr>
    <w:rPr>
      <w:b/>
      <w:sz w:val="28"/>
    </w:rPr>
  </w:style>
  <w:style w:type="paragraph" w:customStyle="1" w:styleId="Authornames">
    <w:name w:val="Author names"/>
    <w:basedOn w:val="a"/>
    <w:next w:val="a"/>
    <w:qFormat/>
    <w:rsid w:val="001F530F"/>
    <w:pPr>
      <w:spacing w:before="240" w:line="360" w:lineRule="auto"/>
    </w:pPr>
    <w:rPr>
      <w:sz w:val="28"/>
    </w:rPr>
  </w:style>
  <w:style w:type="paragraph" w:customStyle="1" w:styleId="Affiliation">
    <w:name w:val="Affiliation"/>
    <w:basedOn w:val="a"/>
    <w:qFormat/>
    <w:rsid w:val="001F530F"/>
    <w:pPr>
      <w:spacing w:before="240" w:line="360" w:lineRule="auto"/>
    </w:pPr>
    <w:rPr>
      <w:i/>
    </w:rPr>
  </w:style>
  <w:style w:type="paragraph" w:customStyle="1" w:styleId="Receiveddates">
    <w:name w:val="Received dates"/>
    <w:basedOn w:val="Affiliation"/>
    <w:next w:val="a"/>
    <w:qFormat/>
    <w:rsid w:val="001F530F"/>
  </w:style>
  <w:style w:type="paragraph" w:customStyle="1" w:styleId="Abstract">
    <w:name w:val="Abstract"/>
    <w:basedOn w:val="a"/>
    <w:next w:val="Keywords"/>
    <w:qFormat/>
    <w:rsid w:val="001F530F"/>
    <w:pPr>
      <w:spacing w:before="360" w:after="300" w:line="360" w:lineRule="auto"/>
      <w:ind w:left="720" w:right="567"/>
      <w:contextualSpacing/>
    </w:pPr>
    <w:rPr>
      <w:sz w:val="22"/>
    </w:rPr>
  </w:style>
  <w:style w:type="paragraph" w:customStyle="1" w:styleId="Keywords">
    <w:name w:val="Keywords"/>
    <w:basedOn w:val="a"/>
    <w:next w:val="Paragraph"/>
    <w:qFormat/>
    <w:rsid w:val="001F530F"/>
    <w:pPr>
      <w:spacing w:before="240" w:after="240" w:line="360" w:lineRule="auto"/>
      <w:ind w:left="720" w:right="567"/>
    </w:pPr>
    <w:rPr>
      <w:sz w:val="22"/>
    </w:rPr>
  </w:style>
  <w:style w:type="paragraph" w:customStyle="1" w:styleId="Correspondencedetails">
    <w:name w:val="Correspondence details"/>
    <w:basedOn w:val="a"/>
    <w:qFormat/>
    <w:rsid w:val="001F530F"/>
    <w:pPr>
      <w:spacing w:before="240" w:line="360" w:lineRule="auto"/>
    </w:pPr>
  </w:style>
  <w:style w:type="paragraph" w:customStyle="1" w:styleId="Displayedquotation">
    <w:name w:val="Displayed quotation"/>
    <w:basedOn w:val="a"/>
    <w:qFormat/>
    <w:rsid w:val="001F530F"/>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1F530F"/>
    <w:pPr>
      <w:widowControl/>
      <w:numPr>
        <w:numId w:val="18"/>
      </w:numPr>
      <w:spacing w:after="240"/>
      <w:contextualSpacing/>
    </w:pPr>
  </w:style>
  <w:style w:type="paragraph" w:customStyle="1" w:styleId="Displayedequation">
    <w:name w:val="Displayed equation"/>
    <w:basedOn w:val="a"/>
    <w:next w:val="Paragraph"/>
    <w:qFormat/>
    <w:rsid w:val="001F530F"/>
    <w:pPr>
      <w:tabs>
        <w:tab w:val="center" w:pos="4253"/>
        <w:tab w:val="right" w:pos="8222"/>
      </w:tabs>
      <w:spacing w:before="240" w:after="240"/>
      <w:jc w:val="center"/>
    </w:pPr>
  </w:style>
  <w:style w:type="paragraph" w:customStyle="1" w:styleId="Acknowledgements">
    <w:name w:val="Acknowledgements"/>
    <w:basedOn w:val="a"/>
    <w:next w:val="a"/>
    <w:qFormat/>
    <w:rsid w:val="001F530F"/>
    <w:pPr>
      <w:spacing w:before="120" w:line="360" w:lineRule="auto"/>
    </w:pPr>
    <w:rPr>
      <w:sz w:val="22"/>
    </w:rPr>
  </w:style>
  <w:style w:type="paragraph" w:customStyle="1" w:styleId="Tabletitle">
    <w:name w:val="Table title"/>
    <w:basedOn w:val="a"/>
    <w:next w:val="a"/>
    <w:qFormat/>
    <w:rsid w:val="001F530F"/>
    <w:pPr>
      <w:spacing w:before="240" w:line="360" w:lineRule="auto"/>
    </w:pPr>
  </w:style>
  <w:style w:type="paragraph" w:customStyle="1" w:styleId="Figurecaption">
    <w:name w:val="Figure caption"/>
    <w:basedOn w:val="a"/>
    <w:next w:val="a"/>
    <w:qFormat/>
    <w:rsid w:val="001F530F"/>
    <w:pPr>
      <w:spacing w:before="240" w:line="360" w:lineRule="auto"/>
    </w:pPr>
  </w:style>
  <w:style w:type="paragraph" w:customStyle="1" w:styleId="Footnotes">
    <w:name w:val="Footnotes"/>
    <w:basedOn w:val="a"/>
    <w:qFormat/>
    <w:rsid w:val="001F530F"/>
    <w:pPr>
      <w:spacing w:before="120" w:line="360" w:lineRule="auto"/>
      <w:ind w:left="482" w:hanging="482"/>
      <w:contextualSpacing/>
    </w:pPr>
    <w:rPr>
      <w:sz w:val="22"/>
    </w:rPr>
  </w:style>
  <w:style w:type="paragraph" w:customStyle="1" w:styleId="Notesoncontributors">
    <w:name w:val="Notes on contributors"/>
    <w:basedOn w:val="a"/>
    <w:qFormat/>
    <w:rsid w:val="001F530F"/>
    <w:pPr>
      <w:spacing w:before="240" w:line="360" w:lineRule="auto"/>
    </w:pPr>
    <w:rPr>
      <w:sz w:val="22"/>
    </w:rPr>
  </w:style>
  <w:style w:type="paragraph" w:customStyle="1" w:styleId="Normalparagraphstyle">
    <w:name w:val="Normal paragraph style"/>
    <w:basedOn w:val="a"/>
    <w:next w:val="a"/>
    <w:rsid w:val="001F530F"/>
  </w:style>
  <w:style w:type="paragraph" w:customStyle="1" w:styleId="Paragraph">
    <w:name w:val="Paragraph"/>
    <w:basedOn w:val="a"/>
    <w:next w:val="Newparagraph"/>
    <w:qFormat/>
    <w:rsid w:val="001F530F"/>
    <w:pPr>
      <w:widowControl w:val="0"/>
      <w:spacing w:before="240"/>
    </w:pPr>
  </w:style>
  <w:style w:type="paragraph" w:customStyle="1" w:styleId="Newparagraph">
    <w:name w:val="New paragraph"/>
    <w:basedOn w:val="a"/>
    <w:qFormat/>
    <w:rsid w:val="001F530F"/>
    <w:pPr>
      <w:ind w:firstLine="720"/>
    </w:pPr>
  </w:style>
  <w:style w:type="paragraph" w:styleId="af1">
    <w:name w:val="Normal Indent"/>
    <w:basedOn w:val="a"/>
    <w:rsid w:val="001F530F"/>
    <w:pPr>
      <w:ind w:left="720"/>
    </w:pPr>
  </w:style>
  <w:style w:type="paragraph" w:customStyle="1" w:styleId="References">
    <w:name w:val="References"/>
    <w:basedOn w:val="a"/>
    <w:qFormat/>
    <w:rsid w:val="001F530F"/>
    <w:pPr>
      <w:spacing w:before="120" w:line="360" w:lineRule="auto"/>
      <w:ind w:left="720" w:hanging="720"/>
      <w:contextualSpacing/>
    </w:pPr>
  </w:style>
  <w:style w:type="paragraph" w:customStyle="1" w:styleId="Subjectcodes">
    <w:name w:val="Subject codes"/>
    <w:basedOn w:val="Keywords"/>
    <w:next w:val="Paragraph"/>
    <w:qFormat/>
    <w:rsid w:val="001F530F"/>
  </w:style>
  <w:style w:type="paragraph" w:customStyle="1" w:styleId="Bulletedlist">
    <w:name w:val="Bulleted list"/>
    <w:basedOn w:val="Paragraph"/>
    <w:next w:val="Paragraph"/>
    <w:qFormat/>
    <w:rsid w:val="001F530F"/>
    <w:pPr>
      <w:widowControl/>
      <w:numPr>
        <w:numId w:val="19"/>
      </w:numPr>
      <w:spacing w:after="240"/>
      <w:contextualSpacing/>
    </w:pPr>
  </w:style>
  <w:style w:type="paragraph" w:styleId="af2">
    <w:name w:val="footnote text"/>
    <w:basedOn w:val="a"/>
    <w:link w:val="Char6"/>
    <w:autoRedefine/>
    <w:rsid w:val="001F530F"/>
    <w:pPr>
      <w:ind w:left="284" w:hanging="284"/>
    </w:pPr>
    <w:rPr>
      <w:sz w:val="22"/>
      <w:szCs w:val="20"/>
    </w:rPr>
  </w:style>
  <w:style w:type="character" w:customStyle="1" w:styleId="Char6">
    <w:name w:val="脚注文本 Char"/>
    <w:basedOn w:val="a0"/>
    <w:link w:val="af2"/>
    <w:rsid w:val="001F530F"/>
    <w:rPr>
      <w:rFonts w:ascii="Times New Roman" w:hAnsi="Times New Roman" w:cs="Times New Roman"/>
      <w:kern w:val="0"/>
      <w:sz w:val="22"/>
      <w:szCs w:val="20"/>
      <w:lang w:val="en-GB" w:eastAsia="en-GB"/>
    </w:rPr>
  </w:style>
  <w:style w:type="character" w:styleId="af3">
    <w:name w:val="footnote reference"/>
    <w:basedOn w:val="a0"/>
    <w:rsid w:val="001F530F"/>
    <w:rPr>
      <w:vertAlign w:val="superscript"/>
    </w:rPr>
  </w:style>
  <w:style w:type="paragraph" w:customStyle="1" w:styleId="Heading4Paragraph">
    <w:name w:val="Heading 4 + Paragraph"/>
    <w:basedOn w:val="Paragraph"/>
    <w:next w:val="Newparagraph"/>
    <w:qFormat/>
    <w:rsid w:val="001F530F"/>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4.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image" Target="media/image30.emf"/><Relationship Id="rId84" Type="http://schemas.openxmlformats.org/officeDocument/2006/relationships/image" Target="media/image39.wmf"/><Relationship Id="rId89" Type="http://schemas.openxmlformats.org/officeDocument/2006/relationships/oleObject" Target="embeddings/oleObject40.bin"/><Relationship Id="rId112" Type="http://schemas.openxmlformats.org/officeDocument/2006/relationships/image" Target="media/image52.emf"/><Relationship Id="rId133" Type="http://schemas.openxmlformats.org/officeDocument/2006/relationships/oleObject" Target="embeddings/oleObject62.bin"/><Relationship Id="rId138" Type="http://schemas.openxmlformats.org/officeDocument/2006/relationships/image" Target="media/image65.wmf"/><Relationship Id="rId154" Type="http://schemas.openxmlformats.org/officeDocument/2006/relationships/image" Target="media/image73.wmf"/><Relationship Id="rId159" Type="http://schemas.openxmlformats.org/officeDocument/2006/relationships/oleObject" Target="embeddings/oleObject76.bin"/><Relationship Id="rId175" Type="http://schemas.openxmlformats.org/officeDocument/2006/relationships/image" Target="media/image85.png"/><Relationship Id="rId170" Type="http://schemas.openxmlformats.org/officeDocument/2006/relationships/oleObject" Target="embeddings/oleObject80.bin"/><Relationship Id="rId16" Type="http://schemas.openxmlformats.org/officeDocument/2006/relationships/oleObject" Target="embeddings/oleObject4.bin"/><Relationship Id="rId107" Type="http://schemas.openxmlformats.org/officeDocument/2006/relationships/image" Target="media/image50.wmf"/><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image" Target="media/image34.wmf"/><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oleObject" Target="embeddings/oleObject57.bin"/><Relationship Id="rId128" Type="http://schemas.openxmlformats.org/officeDocument/2006/relationships/image" Target="media/image60.wmf"/><Relationship Id="rId144" Type="http://schemas.openxmlformats.org/officeDocument/2006/relationships/image" Target="media/image68.wmf"/><Relationship Id="rId149" Type="http://schemas.openxmlformats.org/officeDocument/2006/relationships/oleObject" Target="embeddings/oleObject70.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4.wmf"/><Relationship Id="rId160" Type="http://schemas.openxmlformats.org/officeDocument/2006/relationships/image" Target="media/image75.png"/><Relationship Id="rId165" Type="http://schemas.openxmlformats.org/officeDocument/2006/relationships/image" Target="media/image79.wmf"/><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oleObject" Target="embeddings/oleObject31.bin"/><Relationship Id="rId113" Type="http://schemas.openxmlformats.org/officeDocument/2006/relationships/oleObject" Target="embeddings/oleObject52.bin"/><Relationship Id="rId118" Type="http://schemas.openxmlformats.org/officeDocument/2006/relationships/image" Target="media/image55.wmf"/><Relationship Id="rId134" Type="http://schemas.openxmlformats.org/officeDocument/2006/relationships/image" Target="media/image63.wmf"/><Relationship Id="rId139" Type="http://schemas.openxmlformats.org/officeDocument/2006/relationships/oleObject" Target="embeddings/oleObject65.bin"/><Relationship Id="rId80" Type="http://schemas.openxmlformats.org/officeDocument/2006/relationships/image" Target="media/image37.wmf"/><Relationship Id="rId85" Type="http://schemas.openxmlformats.org/officeDocument/2006/relationships/oleObject" Target="embeddings/oleObject38.bin"/><Relationship Id="rId150" Type="http://schemas.openxmlformats.org/officeDocument/2006/relationships/image" Target="media/image71.wmf"/><Relationship Id="rId155" Type="http://schemas.openxmlformats.org/officeDocument/2006/relationships/oleObject" Target="embeddings/oleObject73.bin"/><Relationship Id="rId171" Type="http://schemas.openxmlformats.org/officeDocument/2006/relationships/image" Target="media/image82.emf"/><Relationship Id="rId176" Type="http://schemas.openxmlformats.org/officeDocument/2006/relationships/image" Target="media/image86.png"/><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08" Type="http://schemas.openxmlformats.org/officeDocument/2006/relationships/oleObject" Target="embeddings/oleObject50.bin"/><Relationship Id="rId124" Type="http://schemas.openxmlformats.org/officeDocument/2006/relationships/image" Target="media/image58.wmf"/><Relationship Id="rId129" Type="http://schemas.openxmlformats.org/officeDocument/2006/relationships/oleObject" Target="embeddings/oleObject60.bin"/><Relationship Id="rId54" Type="http://schemas.openxmlformats.org/officeDocument/2006/relationships/oleObject" Target="embeddings/oleObject23.bin"/><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image" Target="media/image42.wmf"/><Relationship Id="rId96" Type="http://schemas.openxmlformats.org/officeDocument/2006/relationships/oleObject" Target="embeddings/oleObject44.bin"/><Relationship Id="rId140" Type="http://schemas.openxmlformats.org/officeDocument/2006/relationships/image" Target="media/image66.wmf"/><Relationship Id="rId145" Type="http://schemas.openxmlformats.org/officeDocument/2006/relationships/oleObject" Target="embeddings/oleObject68.bin"/><Relationship Id="rId161" Type="http://schemas.openxmlformats.org/officeDocument/2006/relationships/image" Target="media/image76.png"/><Relationship Id="rId166" Type="http://schemas.openxmlformats.org/officeDocument/2006/relationships/oleObject" Target="embeddings/oleObject78.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3.wmf"/><Relationship Id="rId119" Type="http://schemas.openxmlformats.org/officeDocument/2006/relationships/oleObject" Target="embeddings/oleObject55.bin"/><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wmf"/><Relationship Id="rId73" Type="http://schemas.openxmlformats.org/officeDocument/2006/relationships/oleObject" Target="embeddings/oleObject32.bin"/><Relationship Id="rId78" Type="http://schemas.openxmlformats.org/officeDocument/2006/relationships/image" Target="media/image36.wmf"/><Relationship Id="rId81" Type="http://schemas.openxmlformats.org/officeDocument/2006/relationships/oleObject" Target="embeddings/oleObject36.bin"/><Relationship Id="rId86" Type="http://schemas.openxmlformats.org/officeDocument/2006/relationships/image" Target="media/image40.wmf"/><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7.wmf"/><Relationship Id="rId130" Type="http://schemas.openxmlformats.org/officeDocument/2006/relationships/image" Target="media/image61.wmf"/><Relationship Id="rId135" Type="http://schemas.openxmlformats.org/officeDocument/2006/relationships/oleObject" Target="embeddings/oleObject63.bin"/><Relationship Id="rId143" Type="http://schemas.openxmlformats.org/officeDocument/2006/relationships/oleObject" Target="embeddings/oleObject67.bin"/><Relationship Id="rId148" Type="http://schemas.openxmlformats.org/officeDocument/2006/relationships/image" Target="media/image70.wmf"/><Relationship Id="rId151" Type="http://schemas.openxmlformats.org/officeDocument/2006/relationships/oleObject" Target="embeddings/oleObject71.bin"/><Relationship Id="rId156" Type="http://schemas.openxmlformats.org/officeDocument/2006/relationships/image" Target="media/image74.wmf"/><Relationship Id="rId164" Type="http://schemas.openxmlformats.org/officeDocument/2006/relationships/oleObject" Target="embeddings/oleObject77.bin"/><Relationship Id="rId169" Type="http://schemas.openxmlformats.org/officeDocument/2006/relationships/image" Target="media/image81.wmf"/><Relationship Id="rId177"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oleObject" Target="embeddings/oleObject81.bin"/><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5.wmf"/><Relationship Id="rId104" Type="http://schemas.openxmlformats.org/officeDocument/2006/relationships/oleObject" Target="embeddings/oleObject48.bin"/><Relationship Id="rId120" Type="http://schemas.openxmlformats.org/officeDocument/2006/relationships/image" Target="media/image56.wmf"/><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wmf"/><Relationship Id="rId167" Type="http://schemas.openxmlformats.org/officeDocument/2006/relationships/image" Target="media/image80.wmf"/><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oleObject" Target="embeddings/oleObject42.bin"/><Relationship Id="rId16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1.bin"/><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wmf"/><Relationship Id="rId157" Type="http://schemas.openxmlformats.org/officeDocument/2006/relationships/oleObject" Target="embeddings/oleObject74.bin"/><Relationship Id="rId178" Type="http://schemas.openxmlformats.org/officeDocument/2006/relationships/fontTable" Target="fontTable.xml"/><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72.wmf"/><Relationship Id="rId173" Type="http://schemas.openxmlformats.org/officeDocument/2006/relationships/image" Target="media/image83.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6.bin"/><Relationship Id="rId105" Type="http://schemas.openxmlformats.org/officeDocument/2006/relationships/image" Target="media/image49.wmf"/><Relationship Id="rId126" Type="http://schemas.openxmlformats.org/officeDocument/2006/relationships/image" Target="media/image59.wmf"/><Relationship Id="rId147" Type="http://schemas.openxmlformats.org/officeDocument/2006/relationships/oleObject" Target="embeddings/oleObject69.bin"/><Relationship Id="rId168" Type="http://schemas.openxmlformats.org/officeDocument/2006/relationships/oleObject" Target="embeddings/oleObject79.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3.emf"/><Relationship Id="rId93" Type="http://schemas.openxmlformats.org/officeDocument/2006/relationships/image" Target="media/image43.wmf"/><Relationship Id="rId98" Type="http://schemas.openxmlformats.org/officeDocument/2006/relationships/oleObject" Target="embeddings/oleObject45.bin"/><Relationship Id="rId121" Type="http://schemas.openxmlformats.org/officeDocument/2006/relationships/oleObject" Target="embeddings/oleObject56.bin"/><Relationship Id="rId142" Type="http://schemas.openxmlformats.org/officeDocument/2006/relationships/image" Target="media/image67.wmf"/><Relationship Id="rId163" Type="http://schemas.openxmlformats.org/officeDocument/2006/relationships/image" Target="media/image78.wmf"/><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30.bin"/><Relationship Id="rId116" Type="http://schemas.openxmlformats.org/officeDocument/2006/relationships/image" Target="media/image54.wmf"/><Relationship Id="rId137" Type="http://schemas.openxmlformats.org/officeDocument/2006/relationships/oleObject" Target="embeddings/oleObject64.bin"/><Relationship Id="rId158" Type="http://schemas.openxmlformats.org/officeDocument/2006/relationships/oleObject" Target="embeddings/oleObject75.bin"/><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oleObject" Target="embeddings/oleObject37.bin"/><Relationship Id="rId88" Type="http://schemas.openxmlformats.org/officeDocument/2006/relationships/image" Target="media/image41.wmf"/><Relationship Id="rId111" Type="http://schemas.openxmlformats.org/officeDocument/2006/relationships/chart" Target="charts/chart1.xml"/><Relationship Id="rId132" Type="http://schemas.openxmlformats.org/officeDocument/2006/relationships/image" Target="media/image62.wmf"/><Relationship Id="rId153" Type="http://schemas.openxmlformats.org/officeDocument/2006/relationships/oleObject" Target="embeddings/oleObject72.bin"/><Relationship Id="rId174" Type="http://schemas.openxmlformats.org/officeDocument/2006/relationships/image" Target="media/image84.png"/><Relationship Id="rId179" Type="http://schemas.openxmlformats.org/officeDocument/2006/relationships/theme" Target="theme/theme1.xml"/><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oleObject" Target="embeddings/oleObject5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178422144"/>
        <c:axId val="184294016"/>
      </c:lineChart>
      <c:catAx>
        <c:axId val="178422144"/>
        <c:scaling>
          <c:orientation val="minMax"/>
        </c:scaling>
        <c:delete val="0"/>
        <c:axPos val="b"/>
        <c:title>
          <c:tx>
            <c:rich>
              <a:bodyPr/>
              <a:lstStyle/>
              <a:p>
                <a:pPr>
                  <a:defRPr/>
                </a:pPr>
                <a:r>
                  <a:rPr lang="en-US" altLang="zh-CN"/>
                  <a:t>CNN d</a:t>
                </a:r>
                <a:r>
                  <a:rPr lang="en-US" altLang="zh-CN" baseline="0"/>
                  <a:t>epth</a:t>
                </a:r>
                <a:endParaRPr lang="zh-CN" altLang="en-US"/>
              </a:p>
            </c:rich>
          </c:tx>
          <c:overlay val="0"/>
        </c:title>
        <c:numFmt formatCode="General" sourceLinked="0"/>
        <c:majorTickMark val="none"/>
        <c:minorTickMark val="none"/>
        <c:tickLblPos val="nextTo"/>
        <c:crossAx val="184294016"/>
        <c:crosses val="autoZero"/>
        <c:auto val="1"/>
        <c:lblAlgn val="ctr"/>
        <c:lblOffset val="100"/>
        <c:noMultiLvlLbl val="0"/>
      </c:catAx>
      <c:valAx>
        <c:axId val="184294016"/>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17842214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12013-E30D-4505-9AD0-A03F8A253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1210</TotalTime>
  <Pages>44</Pages>
  <Words>9030</Words>
  <Characters>51471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Microsoft</cp:lastModifiedBy>
  <cp:revision>51</cp:revision>
  <dcterms:created xsi:type="dcterms:W3CDTF">2018-06-12T02:39:00Z</dcterms:created>
  <dcterms:modified xsi:type="dcterms:W3CDTF">2018-10-31T14:34:00Z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